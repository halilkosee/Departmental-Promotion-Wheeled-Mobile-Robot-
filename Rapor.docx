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FAC19" w14:textId="57A2E1C6" w:rsidR="009D46C0" w:rsidRPr="00EB3E8B" w:rsidRDefault="002D107D" w:rsidP="00F2225B">
      <w:pPr>
        <w:jc w:val="center"/>
        <w:rPr>
          <w:rFonts w:cs="Times New Roman"/>
          <w:noProof/>
          <w:szCs w:val="24"/>
          <w:lang w:eastAsia="en-GB"/>
        </w:rPr>
      </w:pPr>
      <w:bookmarkStart w:id="0" w:name="_Hlk56970766"/>
      <w:bookmarkStart w:id="1" w:name="_Toc54845873"/>
      <w:bookmarkStart w:id="2" w:name="_Toc102778526"/>
      <w:bookmarkStart w:id="3" w:name="_Toc103098979"/>
      <w:bookmarkEnd w:id="0"/>
      <w:r w:rsidRPr="00EB3E8B">
        <w:rPr>
          <w:rFonts w:cs="Times New Roman"/>
          <w:noProof/>
          <w:szCs w:val="24"/>
          <w:lang w:eastAsia="en-GB"/>
        </w:rPr>
        <w:t xml:space="preserve">    </w:t>
      </w:r>
      <w:r w:rsidR="00F2225B" w:rsidRPr="00EB3E8B">
        <w:rPr>
          <w:rFonts w:cs="Times New Roman"/>
          <w:noProof/>
          <w:szCs w:val="24"/>
          <w:lang w:val="en-US"/>
        </w:rPr>
        <w:drawing>
          <wp:inline distT="0" distB="0" distL="0" distR="0" wp14:anchorId="0467DEFC" wp14:editId="6EB193C1">
            <wp:extent cx="2838893" cy="1761165"/>
            <wp:effectExtent l="19050" t="0" r="0" b="0"/>
            <wp:docPr id="14460454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1">
                      <a:extLst>
                        <a:ext uri="{28A0092B-C50C-407E-A947-70E740481C1C}">
                          <a14:useLocalDpi xmlns:a14="http://schemas.microsoft.com/office/drawing/2010/main" val="0"/>
                        </a:ext>
                      </a:extLst>
                    </a:blip>
                    <a:stretch>
                      <a:fillRect/>
                    </a:stretch>
                  </pic:blipFill>
                  <pic:spPr>
                    <a:xfrm>
                      <a:off x="0" y="0"/>
                      <a:ext cx="2838893" cy="1761165"/>
                    </a:xfrm>
                    <a:prstGeom prst="rect">
                      <a:avLst/>
                    </a:prstGeom>
                  </pic:spPr>
                </pic:pic>
              </a:graphicData>
            </a:graphic>
          </wp:inline>
        </w:drawing>
      </w:r>
    </w:p>
    <w:p w14:paraId="623A32BE" w14:textId="77777777" w:rsidR="009D46C0" w:rsidRPr="00EB3E8B" w:rsidRDefault="009D46C0" w:rsidP="009D46C0">
      <w:pPr>
        <w:jc w:val="center"/>
        <w:rPr>
          <w:rFonts w:cs="Times New Roman"/>
          <w:b/>
          <w:noProof/>
          <w:szCs w:val="24"/>
        </w:rPr>
      </w:pPr>
      <w:r w:rsidRPr="00EB3E8B">
        <w:rPr>
          <w:rFonts w:cs="Times New Roman"/>
          <w:b/>
          <w:noProof/>
          <w:szCs w:val="24"/>
        </w:rPr>
        <w:t>T.C.</w:t>
      </w:r>
    </w:p>
    <w:p w14:paraId="6DB97FEF" w14:textId="77777777" w:rsidR="009D46C0" w:rsidRPr="00EB3E8B" w:rsidRDefault="009D46C0" w:rsidP="009D46C0">
      <w:pPr>
        <w:jc w:val="center"/>
        <w:rPr>
          <w:rFonts w:cs="Times New Roman"/>
          <w:b/>
          <w:szCs w:val="24"/>
        </w:rPr>
      </w:pPr>
      <w:r w:rsidRPr="00EB3E8B">
        <w:rPr>
          <w:rFonts w:cs="Times New Roman"/>
          <w:b/>
          <w:szCs w:val="24"/>
        </w:rPr>
        <w:t>GEBZE TEKNİK ÜNİVERSİTESİ</w:t>
      </w:r>
    </w:p>
    <w:p w14:paraId="006DD6A9" w14:textId="77777777" w:rsidR="00F2225B" w:rsidRPr="00EB3E8B" w:rsidRDefault="009D46C0" w:rsidP="00F2225B">
      <w:pPr>
        <w:jc w:val="center"/>
        <w:rPr>
          <w:rFonts w:cs="Times New Roman"/>
          <w:b/>
          <w:szCs w:val="24"/>
        </w:rPr>
      </w:pPr>
      <w:r w:rsidRPr="00EB3E8B">
        <w:rPr>
          <w:rFonts w:cs="Times New Roman"/>
          <w:b/>
          <w:szCs w:val="24"/>
        </w:rPr>
        <w:t>Bilgisayar Mühendisliği Bölümü</w:t>
      </w:r>
    </w:p>
    <w:p w14:paraId="10D0B4FD" w14:textId="04B50D99" w:rsidR="008E0B8A" w:rsidRPr="00EB3E8B" w:rsidRDefault="00244E22" w:rsidP="008E0B8A">
      <w:pPr>
        <w:jc w:val="center"/>
        <w:rPr>
          <w:rFonts w:cs="Times New Roman"/>
          <w:noProof/>
          <w:szCs w:val="24"/>
          <w:lang w:eastAsia="en-GB"/>
        </w:rPr>
      </w:pPr>
      <w:r w:rsidRPr="00EB3E8B">
        <w:rPr>
          <w:rFonts w:cs="Times New Roman"/>
          <w:noProof/>
          <w:szCs w:val="24"/>
          <w:lang w:val="en-US"/>
        </w:rPr>
        <mc:AlternateContent>
          <mc:Choice Requires="wps">
            <w:drawing>
              <wp:inline distT="0" distB="0" distL="0" distR="0" wp14:anchorId="61ACF87F" wp14:editId="4CF24104">
                <wp:extent cx="4616450" cy="4371340"/>
                <wp:effectExtent l="20320" t="25400" r="20955" b="22860"/>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4371340"/>
                        </a:xfrm>
                        <a:prstGeom prst="rect">
                          <a:avLst/>
                        </a:prstGeom>
                        <a:solidFill>
                          <a:srgbClr val="FFFFFF"/>
                        </a:solidFill>
                        <a:ln w="38100">
                          <a:solidFill>
                            <a:srgbClr val="000000"/>
                          </a:solidFill>
                          <a:miter lim="800000"/>
                          <a:headEnd/>
                          <a:tailEnd/>
                        </a:ln>
                      </wps:spPr>
                      <wps:txbx>
                        <w:txbxContent>
                          <w:p w14:paraId="32A3A0C1" w14:textId="77777777" w:rsidR="002B7E67" w:rsidRDefault="002B7E67" w:rsidP="00E44186">
                            <w:pPr>
                              <w:pStyle w:val="TOCHeading"/>
                              <w:rPr>
                                <w:rFonts w:cs="Times New Roman"/>
                                <w:b/>
                                <w:i w:val="0"/>
                                <w:iCs/>
                                <w:sz w:val="36"/>
                                <w:szCs w:val="36"/>
                              </w:rPr>
                            </w:pPr>
                          </w:p>
                          <w:p w14:paraId="2C616D7C" w14:textId="7D456DE6" w:rsidR="002B7E67" w:rsidRPr="007313CB" w:rsidRDefault="002C4EC9" w:rsidP="002479FD">
                            <w:pPr>
                              <w:jc w:val="center"/>
                              <w:rPr>
                                <w:b/>
                                <w:bCs/>
                                <w:sz w:val="40"/>
                                <w:szCs w:val="40"/>
                                <w:lang w:val="en-US"/>
                              </w:rPr>
                            </w:pPr>
                            <w:r>
                              <w:rPr>
                                <w:rFonts w:cs="Times New Roman"/>
                                <w:b/>
                                <w:bCs/>
                                <w:sz w:val="40"/>
                                <w:szCs w:val="40"/>
                              </w:rPr>
                              <w:t>Bölüm Tanıtım Robotu</w:t>
                            </w:r>
                          </w:p>
                          <w:p w14:paraId="2FA0A92E" w14:textId="77777777" w:rsidR="002B7E67" w:rsidRDefault="002B7E67" w:rsidP="001E3F28">
                            <w:pPr>
                              <w:pStyle w:val="TOCHeading"/>
                              <w:rPr>
                                <w:b/>
                                <w:i w:val="0"/>
                                <w:sz w:val="32"/>
                              </w:rPr>
                            </w:pPr>
                          </w:p>
                          <w:p w14:paraId="52B2C598" w14:textId="06BE4847" w:rsidR="002B7E67" w:rsidRDefault="002C4EC9" w:rsidP="001E3F28">
                            <w:pPr>
                              <w:pStyle w:val="TOCHeading"/>
                              <w:rPr>
                                <w:b/>
                                <w:i w:val="0"/>
                                <w:sz w:val="32"/>
                              </w:rPr>
                            </w:pPr>
                            <w:r>
                              <w:rPr>
                                <w:b/>
                                <w:i w:val="0"/>
                                <w:sz w:val="32"/>
                              </w:rPr>
                              <w:t>Halil İbrahim Köse</w:t>
                            </w:r>
                          </w:p>
                          <w:p w14:paraId="2F533CD9" w14:textId="77777777" w:rsidR="002B7E67" w:rsidRPr="001E3F28" w:rsidRDefault="002B7E67" w:rsidP="001E3F28">
                            <w:pPr>
                              <w:rPr>
                                <w:lang w:val="en-US"/>
                              </w:rPr>
                            </w:pPr>
                          </w:p>
                          <w:p w14:paraId="27522880" w14:textId="77777777" w:rsidR="002B7E67" w:rsidRPr="00805122" w:rsidRDefault="002B7E67" w:rsidP="008E0B8A">
                            <w:pPr>
                              <w:spacing w:line="240" w:lineRule="auto"/>
                              <w:jc w:val="center"/>
                              <w:rPr>
                                <w:b/>
                                <w:bCs/>
                                <w:sz w:val="32"/>
                                <w:szCs w:val="32"/>
                              </w:rPr>
                            </w:pPr>
                            <w:r w:rsidRPr="00805122">
                              <w:rPr>
                                <w:b/>
                                <w:bCs/>
                                <w:sz w:val="32"/>
                                <w:szCs w:val="32"/>
                              </w:rPr>
                              <w:t>Danışman</w:t>
                            </w:r>
                          </w:p>
                          <w:p w14:paraId="15E87DE9" w14:textId="7612DD39" w:rsidR="002B7E67" w:rsidRDefault="002B7E67" w:rsidP="00893715">
                            <w:pPr>
                              <w:spacing w:line="240" w:lineRule="auto"/>
                              <w:jc w:val="center"/>
                              <w:rPr>
                                <w:b/>
                                <w:bCs/>
                              </w:rPr>
                            </w:pPr>
                            <w:r>
                              <w:rPr>
                                <w:b/>
                                <w:bCs/>
                                <w:sz w:val="32"/>
                                <w:szCs w:val="32"/>
                              </w:rPr>
                              <w:t>Prof</w:t>
                            </w:r>
                            <w:r w:rsidRPr="00567E07">
                              <w:rPr>
                                <w:b/>
                                <w:bCs/>
                                <w:sz w:val="32"/>
                                <w:szCs w:val="32"/>
                              </w:rPr>
                              <w:t>. Dr. </w:t>
                            </w:r>
                            <w:r w:rsidR="002C4EC9">
                              <w:rPr>
                                <w:b/>
                                <w:bCs/>
                                <w:sz w:val="32"/>
                                <w:szCs w:val="32"/>
                              </w:rPr>
                              <w:t>Erkan Zergeroğlu</w:t>
                            </w:r>
                          </w:p>
                          <w:p w14:paraId="13330B18" w14:textId="77777777" w:rsidR="002B7E67" w:rsidRDefault="002B7E67" w:rsidP="008E0B8A">
                            <w:pPr>
                              <w:spacing w:line="240" w:lineRule="auto"/>
                              <w:jc w:val="center"/>
                              <w:rPr>
                                <w:b/>
                                <w:bCs/>
                              </w:rPr>
                            </w:pPr>
                          </w:p>
                          <w:p w14:paraId="283D5B15" w14:textId="0417B06C" w:rsidR="002B7E67" w:rsidRDefault="002B7E67" w:rsidP="008E0B8A">
                            <w:pPr>
                              <w:spacing w:line="240" w:lineRule="auto"/>
                              <w:jc w:val="center"/>
                              <w:rPr>
                                <w:b/>
                                <w:bCs/>
                              </w:rPr>
                            </w:pPr>
                            <w:r>
                              <w:rPr>
                                <w:b/>
                                <w:bCs/>
                              </w:rPr>
                              <w:t>Ocak, 2021</w:t>
                            </w:r>
                          </w:p>
                          <w:p w14:paraId="54DBF36B" w14:textId="77777777" w:rsidR="002B7E67" w:rsidRDefault="002B7E67" w:rsidP="008E0B8A">
                            <w:pPr>
                              <w:spacing w:line="240" w:lineRule="auto"/>
                              <w:jc w:val="center"/>
                              <w:rPr>
                                <w:b/>
                              </w:rPr>
                            </w:pPr>
                            <w:r>
                              <w:rPr>
                                <w:b/>
                              </w:rPr>
                              <w:t>Gebze, KOCAELİ</w:t>
                            </w:r>
                          </w:p>
                          <w:p w14:paraId="151631F5" w14:textId="26B44335" w:rsidR="002B7E67" w:rsidRDefault="002B7E67" w:rsidP="009138E2">
                            <w:pPr>
                              <w:jc w:val="center"/>
                              <w:rPr>
                                <w:b/>
                                <w:bCs/>
                              </w:rPr>
                            </w:pPr>
                            <w:r>
                              <w:rPr>
                                <w:b/>
                              </w:rPr>
                              <w:t>BIL49</w:t>
                            </w:r>
                            <w:r w:rsidR="002C4EC9">
                              <w:rPr>
                                <w:b/>
                              </w:rPr>
                              <w:t>5</w:t>
                            </w:r>
                          </w:p>
                          <w:p w14:paraId="0F872E91" w14:textId="77777777" w:rsidR="002B7E67" w:rsidRDefault="002B7E67" w:rsidP="008E0B8A">
                            <w:pPr>
                              <w:spacing w:line="240" w:lineRule="auto"/>
                              <w:jc w:val="center"/>
                              <w:rPr>
                                <w:b/>
                              </w:rPr>
                            </w:pPr>
                          </w:p>
                          <w:p w14:paraId="50122ABF" w14:textId="77777777" w:rsidR="002B7E67" w:rsidRPr="009C1C87" w:rsidRDefault="002B7E67" w:rsidP="008E0B8A">
                            <w:pPr>
                              <w:jc w:val="center"/>
                              <w:rPr>
                                <w:b/>
                                <w:bCs/>
                              </w:rPr>
                            </w:pPr>
                          </w:p>
                        </w:txbxContent>
                      </wps:txbx>
                      <wps:bodyPr rot="0" vert="horz" wrap="square" lIns="91440" tIns="45720" rIns="91440" bIns="45720" anchor="t" anchorCtr="0" upright="1">
                        <a:noAutofit/>
                      </wps:bodyPr>
                    </wps:wsp>
                  </a:graphicData>
                </a:graphic>
              </wp:inline>
            </w:drawing>
          </mc:Choice>
          <mc:Fallback>
            <w:pict>
              <v:shapetype w14:anchorId="61ACF87F" id="_x0000_t202" coordsize="21600,21600" o:spt="202" path="m,l,21600r21600,l21600,xe">
                <v:stroke joinstyle="miter"/>
                <v:path gradientshapeok="t" o:connecttype="rect"/>
              </v:shapetype>
              <v:shape id="Text Box 22" o:spid="_x0000_s1026" type="#_x0000_t202" style="width:363.5pt;height:34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" strokeweight="3pt">
                <v:textbox>
                  <w:txbxContent>
                    <w:p w14:paraId="32A3A0C1" w14:textId="77777777" w:rsidR="002B7E67" w:rsidRDefault="002B7E67" w:rsidP="00E44186">
                      <w:pPr>
                        <w:pStyle w:val="TOCHeading"/>
                        <w:rPr>
                          <w:rFonts w:cs="Times New Roman"/>
                          <w:b/>
                          <w:i w:val="0"/>
                          <w:iCs/>
                          <w:sz w:val="36"/>
                          <w:szCs w:val="36"/>
                        </w:rPr>
                      </w:pPr>
                    </w:p>
                    <w:p w14:paraId="2C616D7C" w14:textId="7D456DE6" w:rsidR="002B7E67" w:rsidRPr="007313CB" w:rsidRDefault="002C4EC9" w:rsidP="002479FD">
                      <w:pPr>
                        <w:jc w:val="center"/>
                        <w:rPr>
                          <w:b/>
                          <w:bCs/>
                          <w:sz w:val="40"/>
                          <w:szCs w:val="40"/>
                          <w:lang w:val="en-US"/>
                        </w:rPr>
                      </w:pPr>
                      <w:r>
                        <w:rPr>
                          <w:rFonts w:cs="Times New Roman"/>
                          <w:b/>
                          <w:bCs/>
                          <w:sz w:val="40"/>
                          <w:szCs w:val="40"/>
                        </w:rPr>
                        <w:t>Bölüm Tanıtım Robotu</w:t>
                      </w:r>
                    </w:p>
                    <w:p w14:paraId="2FA0A92E" w14:textId="77777777" w:rsidR="002B7E67" w:rsidRDefault="002B7E67" w:rsidP="001E3F28">
                      <w:pPr>
                        <w:pStyle w:val="TOCHeading"/>
                        <w:rPr>
                          <w:b/>
                          <w:i w:val="0"/>
                          <w:sz w:val="32"/>
                        </w:rPr>
                      </w:pPr>
                    </w:p>
                    <w:p w14:paraId="52B2C598" w14:textId="06BE4847" w:rsidR="002B7E67" w:rsidRDefault="002C4EC9" w:rsidP="001E3F28">
                      <w:pPr>
                        <w:pStyle w:val="TOCHeading"/>
                        <w:rPr>
                          <w:b/>
                          <w:i w:val="0"/>
                          <w:sz w:val="32"/>
                        </w:rPr>
                      </w:pPr>
                      <w:r>
                        <w:rPr>
                          <w:b/>
                          <w:i w:val="0"/>
                          <w:sz w:val="32"/>
                        </w:rPr>
                        <w:t>Halil İbrahim Köse</w:t>
                      </w:r>
                    </w:p>
                    <w:p w14:paraId="2F533CD9" w14:textId="77777777" w:rsidR="002B7E67" w:rsidRPr="001E3F28" w:rsidRDefault="002B7E67" w:rsidP="001E3F28">
                      <w:pPr>
                        <w:rPr>
                          <w:lang w:val="en-US"/>
                        </w:rPr>
                      </w:pPr>
                    </w:p>
                    <w:p w14:paraId="27522880" w14:textId="77777777" w:rsidR="002B7E67" w:rsidRPr="00805122" w:rsidRDefault="002B7E67" w:rsidP="008E0B8A">
                      <w:pPr>
                        <w:spacing w:line="240" w:lineRule="auto"/>
                        <w:jc w:val="center"/>
                        <w:rPr>
                          <w:b/>
                          <w:bCs/>
                          <w:sz w:val="32"/>
                          <w:szCs w:val="32"/>
                        </w:rPr>
                      </w:pPr>
                      <w:r w:rsidRPr="00805122">
                        <w:rPr>
                          <w:b/>
                          <w:bCs/>
                          <w:sz w:val="32"/>
                          <w:szCs w:val="32"/>
                        </w:rPr>
                        <w:t>Danışman</w:t>
                      </w:r>
                    </w:p>
                    <w:p w14:paraId="15E87DE9" w14:textId="7612DD39" w:rsidR="002B7E67" w:rsidRDefault="002B7E67" w:rsidP="00893715">
                      <w:pPr>
                        <w:spacing w:line="240" w:lineRule="auto"/>
                        <w:jc w:val="center"/>
                        <w:rPr>
                          <w:b/>
                          <w:bCs/>
                        </w:rPr>
                      </w:pPr>
                      <w:r>
                        <w:rPr>
                          <w:b/>
                          <w:bCs/>
                          <w:sz w:val="32"/>
                          <w:szCs w:val="32"/>
                        </w:rPr>
                        <w:t>Prof</w:t>
                      </w:r>
                      <w:r w:rsidRPr="00567E07">
                        <w:rPr>
                          <w:b/>
                          <w:bCs/>
                          <w:sz w:val="32"/>
                          <w:szCs w:val="32"/>
                        </w:rPr>
                        <w:t>. Dr. </w:t>
                      </w:r>
                      <w:r w:rsidR="002C4EC9">
                        <w:rPr>
                          <w:b/>
                          <w:bCs/>
                          <w:sz w:val="32"/>
                          <w:szCs w:val="32"/>
                        </w:rPr>
                        <w:t>Erkan Zergeroğlu</w:t>
                      </w:r>
                    </w:p>
                    <w:p w14:paraId="13330B18" w14:textId="77777777" w:rsidR="002B7E67" w:rsidRDefault="002B7E67" w:rsidP="008E0B8A">
                      <w:pPr>
                        <w:spacing w:line="240" w:lineRule="auto"/>
                        <w:jc w:val="center"/>
                        <w:rPr>
                          <w:b/>
                          <w:bCs/>
                        </w:rPr>
                      </w:pPr>
                    </w:p>
                    <w:p w14:paraId="283D5B15" w14:textId="0417B06C" w:rsidR="002B7E67" w:rsidRDefault="002B7E67" w:rsidP="008E0B8A">
                      <w:pPr>
                        <w:spacing w:line="240" w:lineRule="auto"/>
                        <w:jc w:val="center"/>
                        <w:rPr>
                          <w:b/>
                          <w:bCs/>
                        </w:rPr>
                      </w:pPr>
                      <w:r>
                        <w:rPr>
                          <w:b/>
                          <w:bCs/>
                        </w:rPr>
                        <w:t>Ocak, 2021</w:t>
                      </w:r>
                    </w:p>
                    <w:p w14:paraId="54DBF36B" w14:textId="77777777" w:rsidR="002B7E67" w:rsidRDefault="002B7E67" w:rsidP="008E0B8A">
                      <w:pPr>
                        <w:spacing w:line="240" w:lineRule="auto"/>
                        <w:jc w:val="center"/>
                        <w:rPr>
                          <w:b/>
                        </w:rPr>
                      </w:pPr>
                      <w:r>
                        <w:rPr>
                          <w:b/>
                        </w:rPr>
                        <w:t>Gebze, KOCAELİ</w:t>
                      </w:r>
                    </w:p>
                    <w:p w14:paraId="151631F5" w14:textId="26B44335" w:rsidR="002B7E67" w:rsidRDefault="002B7E67" w:rsidP="009138E2">
                      <w:pPr>
                        <w:jc w:val="center"/>
                        <w:rPr>
                          <w:b/>
                          <w:bCs/>
                        </w:rPr>
                      </w:pPr>
                      <w:r>
                        <w:rPr>
                          <w:b/>
                        </w:rPr>
                        <w:t>BIL49</w:t>
                      </w:r>
                      <w:r w:rsidR="002C4EC9">
                        <w:rPr>
                          <w:b/>
                        </w:rPr>
                        <w:t>5</w:t>
                      </w:r>
                    </w:p>
                    <w:p w14:paraId="0F872E91" w14:textId="77777777" w:rsidR="002B7E67" w:rsidRDefault="002B7E67" w:rsidP="008E0B8A">
                      <w:pPr>
                        <w:spacing w:line="240" w:lineRule="auto"/>
                        <w:jc w:val="center"/>
                        <w:rPr>
                          <w:b/>
                        </w:rPr>
                      </w:pPr>
                    </w:p>
                    <w:p w14:paraId="50122ABF" w14:textId="77777777" w:rsidR="002B7E67" w:rsidRPr="009C1C87" w:rsidRDefault="002B7E67" w:rsidP="008E0B8A">
                      <w:pPr>
                        <w:jc w:val="center"/>
                        <w:rPr>
                          <w:b/>
                          <w:bCs/>
                        </w:rPr>
                      </w:pPr>
                    </w:p>
                  </w:txbxContent>
                </v:textbox>
                <w10:anchorlock/>
              </v:shape>
            </w:pict>
          </mc:Fallback>
        </mc:AlternateContent>
      </w:r>
    </w:p>
    <w:p w14:paraId="16291DA6" w14:textId="77777777" w:rsidR="003A279C" w:rsidRPr="00EB3E8B" w:rsidRDefault="003A279C" w:rsidP="009D46C0">
      <w:pPr>
        <w:pStyle w:val="TezMetni10aralklChar"/>
        <w:sectPr w:rsidR="003A279C" w:rsidRPr="00EB3E8B" w:rsidSect="00993E51">
          <w:footerReference w:type="even" r:id="rId12"/>
          <w:footerReference w:type="default" r:id="rId13"/>
          <w:footerReference w:type="first" r:id="rId14"/>
          <w:pgSz w:w="11906" w:h="16838"/>
          <w:pgMar w:top="2336" w:right="1417" w:bottom="1417" w:left="2340" w:header="720" w:footer="720" w:gutter="0"/>
          <w:pgNumType w:fmt="lowerRoman" w:start="1"/>
          <w:cols w:space="720"/>
          <w:titlePg/>
          <w:docGrid w:linePitch="360"/>
        </w:sectPr>
      </w:pPr>
    </w:p>
    <w:p w14:paraId="42631D1E" w14:textId="77777777" w:rsidR="008E0B8A" w:rsidRPr="00EB3E8B" w:rsidRDefault="002D107D" w:rsidP="003A279C">
      <w:pPr>
        <w:jc w:val="center"/>
        <w:rPr>
          <w:rFonts w:cs="Times New Roman"/>
          <w:noProof/>
          <w:szCs w:val="24"/>
          <w:lang w:eastAsia="en-GB"/>
        </w:rPr>
      </w:pPr>
      <w:r w:rsidRPr="00EB3E8B">
        <w:rPr>
          <w:rFonts w:cs="Times New Roman"/>
          <w:noProof/>
          <w:szCs w:val="24"/>
          <w:lang w:eastAsia="en-GB"/>
        </w:rPr>
        <w:lastRenderedPageBreak/>
        <w:t xml:space="preserve">    </w:t>
      </w:r>
      <w:r w:rsidR="008E0B8A" w:rsidRPr="00EB3E8B">
        <w:rPr>
          <w:rFonts w:cs="Times New Roman"/>
          <w:noProof/>
          <w:szCs w:val="24"/>
          <w:lang w:val="en-US"/>
        </w:rPr>
        <w:drawing>
          <wp:inline distT="0" distB="0" distL="0" distR="0" wp14:anchorId="60B40DBB" wp14:editId="0EF2A61E">
            <wp:extent cx="3086100" cy="1914525"/>
            <wp:effectExtent l="0" t="0" r="0" b="9525"/>
            <wp:docPr id="15108409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1">
                      <a:extLst>
                        <a:ext uri="{28A0092B-C50C-407E-A947-70E740481C1C}">
                          <a14:useLocalDpi xmlns:a14="http://schemas.microsoft.com/office/drawing/2010/main" val="0"/>
                        </a:ext>
                      </a:extLst>
                    </a:blip>
                    <a:stretch>
                      <a:fillRect/>
                    </a:stretch>
                  </pic:blipFill>
                  <pic:spPr>
                    <a:xfrm>
                      <a:off x="0" y="0"/>
                      <a:ext cx="3086100" cy="1914525"/>
                    </a:xfrm>
                    <a:prstGeom prst="rect">
                      <a:avLst/>
                    </a:prstGeom>
                  </pic:spPr>
                </pic:pic>
              </a:graphicData>
            </a:graphic>
          </wp:inline>
        </w:drawing>
      </w:r>
    </w:p>
    <w:p w14:paraId="6F60E5BE" w14:textId="77777777" w:rsidR="008E0B8A" w:rsidRPr="00EB3E8B" w:rsidRDefault="008E0B8A" w:rsidP="008E0B8A">
      <w:pPr>
        <w:jc w:val="center"/>
        <w:rPr>
          <w:rFonts w:cs="Times New Roman"/>
          <w:b/>
          <w:noProof/>
          <w:szCs w:val="24"/>
        </w:rPr>
      </w:pPr>
      <w:r w:rsidRPr="00EB3E8B">
        <w:rPr>
          <w:rFonts w:cs="Times New Roman"/>
          <w:b/>
          <w:noProof/>
          <w:szCs w:val="24"/>
        </w:rPr>
        <w:t>T.C.</w:t>
      </w:r>
    </w:p>
    <w:p w14:paraId="735AAA73" w14:textId="77777777" w:rsidR="008E0B8A" w:rsidRPr="00EB3E8B" w:rsidRDefault="008E0B8A" w:rsidP="008E0B8A">
      <w:pPr>
        <w:jc w:val="center"/>
        <w:rPr>
          <w:rFonts w:cs="Times New Roman"/>
          <w:b/>
          <w:szCs w:val="24"/>
        </w:rPr>
      </w:pPr>
      <w:r w:rsidRPr="00EB3E8B">
        <w:rPr>
          <w:rFonts w:cs="Times New Roman"/>
          <w:b/>
          <w:szCs w:val="24"/>
        </w:rPr>
        <w:t>GEBZE TEKNİK ÜNİVERSİTESİ</w:t>
      </w:r>
    </w:p>
    <w:p w14:paraId="7849E480" w14:textId="77777777" w:rsidR="008E0B8A" w:rsidRPr="00EB3E8B" w:rsidRDefault="008E0B8A" w:rsidP="008E0B8A">
      <w:pPr>
        <w:jc w:val="center"/>
        <w:rPr>
          <w:rFonts w:cs="Times New Roman"/>
          <w:b/>
          <w:szCs w:val="24"/>
        </w:rPr>
      </w:pPr>
      <w:r w:rsidRPr="00EB3E8B">
        <w:rPr>
          <w:rFonts w:cs="Times New Roman"/>
          <w:b/>
          <w:szCs w:val="24"/>
        </w:rPr>
        <w:t>Bilgisayar Mühendisliği Bölümü</w:t>
      </w:r>
    </w:p>
    <w:p w14:paraId="45D003E7" w14:textId="1CC53322" w:rsidR="008E0B8A" w:rsidRPr="00EB3E8B" w:rsidRDefault="00244E22" w:rsidP="00AB7570">
      <w:pPr>
        <w:jc w:val="center"/>
        <w:rPr>
          <w:rFonts w:cs="Times New Roman"/>
          <w:noProof/>
          <w:szCs w:val="24"/>
          <w:lang w:eastAsia="en-GB"/>
        </w:rPr>
      </w:pPr>
      <w:r w:rsidRPr="00EB3E8B">
        <w:rPr>
          <w:rFonts w:cs="Times New Roman"/>
          <w:noProof/>
          <w:szCs w:val="24"/>
          <w:lang w:val="en-US"/>
        </w:rPr>
        <mc:AlternateContent>
          <mc:Choice Requires="wps">
            <w:drawing>
              <wp:inline distT="0" distB="0" distL="0" distR="0" wp14:anchorId="711CFB40" wp14:editId="02F40ED7">
                <wp:extent cx="4616450" cy="4486275"/>
                <wp:effectExtent l="19050" t="19050" r="12700" b="28575"/>
                <wp:docPr id="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0" cy="4486275"/>
                        </a:xfrm>
                        <a:prstGeom prst="rect">
                          <a:avLst/>
                        </a:prstGeom>
                        <a:solidFill>
                          <a:srgbClr val="FFFFFF"/>
                        </a:solidFill>
                        <a:ln w="38100">
                          <a:solidFill>
                            <a:srgbClr val="000000"/>
                          </a:solidFill>
                          <a:miter lim="800000"/>
                          <a:headEnd/>
                          <a:tailEnd/>
                        </a:ln>
                      </wps:spPr>
                      <wps:txbx>
                        <w:txbxContent>
                          <w:p w14:paraId="180F199B" w14:textId="77777777" w:rsidR="002B7E67" w:rsidRDefault="002B7E67" w:rsidP="000A3812">
                            <w:pPr>
                              <w:jc w:val="center"/>
                              <w:rPr>
                                <w:rFonts w:cs="Times New Roman"/>
                                <w:b/>
                                <w:bCs/>
                                <w:sz w:val="40"/>
                                <w:szCs w:val="40"/>
                              </w:rPr>
                            </w:pPr>
                          </w:p>
                          <w:p w14:paraId="2F446BC6" w14:textId="4ADC7249" w:rsidR="002B7E67" w:rsidRPr="007313CB" w:rsidRDefault="002C4EC9" w:rsidP="000A3812">
                            <w:pPr>
                              <w:jc w:val="center"/>
                              <w:rPr>
                                <w:b/>
                                <w:bCs/>
                                <w:sz w:val="40"/>
                                <w:szCs w:val="40"/>
                                <w:lang w:val="en-US"/>
                              </w:rPr>
                            </w:pPr>
                            <w:r>
                              <w:rPr>
                                <w:rFonts w:cs="Times New Roman"/>
                                <w:b/>
                                <w:bCs/>
                                <w:sz w:val="40"/>
                                <w:szCs w:val="40"/>
                              </w:rPr>
                              <w:t>Bölüm Tanıtım Robotu</w:t>
                            </w:r>
                          </w:p>
                          <w:p w14:paraId="6EE753FB" w14:textId="77777777" w:rsidR="002B7E67" w:rsidRDefault="002B7E67" w:rsidP="000A3812">
                            <w:pPr>
                              <w:pStyle w:val="TOCHeading"/>
                              <w:rPr>
                                <w:b/>
                                <w:i w:val="0"/>
                                <w:sz w:val="32"/>
                              </w:rPr>
                            </w:pPr>
                          </w:p>
                          <w:p w14:paraId="3B8DC835" w14:textId="4201627C" w:rsidR="002B7E67" w:rsidRDefault="002C4EC9" w:rsidP="000A3812">
                            <w:pPr>
                              <w:pStyle w:val="TOCHeading"/>
                              <w:rPr>
                                <w:b/>
                                <w:i w:val="0"/>
                                <w:sz w:val="32"/>
                              </w:rPr>
                            </w:pPr>
                            <w:r>
                              <w:rPr>
                                <w:b/>
                                <w:i w:val="0"/>
                                <w:sz w:val="32"/>
                              </w:rPr>
                              <w:t>Halil İbrahim K</w:t>
                            </w:r>
                            <w:r w:rsidR="00423124">
                              <w:rPr>
                                <w:b/>
                                <w:i w:val="0"/>
                                <w:sz w:val="32"/>
                              </w:rPr>
                              <w:t>öse</w:t>
                            </w:r>
                          </w:p>
                          <w:p w14:paraId="49467531" w14:textId="77777777" w:rsidR="002B7E67" w:rsidRPr="001E3F28" w:rsidRDefault="002B7E67" w:rsidP="000A3812">
                            <w:pPr>
                              <w:rPr>
                                <w:lang w:val="en-US"/>
                              </w:rPr>
                            </w:pPr>
                          </w:p>
                          <w:p w14:paraId="2F0AADC5" w14:textId="77777777" w:rsidR="002B7E67" w:rsidRPr="00805122" w:rsidRDefault="002B7E67" w:rsidP="000A3812">
                            <w:pPr>
                              <w:spacing w:line="240" w:lineRule="auto"/>
                              <w:jc w:val="center"/>
                              <w:rPr>
                                <w:b/>
                                <w:bCs/>
                                <w:sz w:val="32"/>
                                <w:szCs w:val="32"/>
                              </w:rPr>
                            </w:pPr>
                            <w:r w:rsidRPr="00805122">
                              <w:rPr>
                                <w:b/>
                                <w:bCs/>
                                <w:sz w:val="32"/>
                                <w:szCs w:val="32"/>
                              </w:rPr>
                              <w:t>Danışman</w:t>
                            </w:r>
                          </w:p>
                          <w:p w14:paraId="1CA6B680" w14:textId="77777777" w:rsidR="002C4EC9" w:rsidRDefault="002C4EC9" w:rsidP="002C4EC9">
                            <w:pPr>
                              <w:spacing w:line="240" w:lineRule="auto"/>
                              <w:jc w:val="center"/>
                              <w:rPr>
                                <w:b/>
                                <w:bCs/>
                              </w:rPr>
                            </w:pPr>
                            <w:r>
                              <w:rPr>
                                <w:b/>
                                <w:bCs/>
                                <w:sz w:val="32"/>
                                <w:szCs w:val="32"/>
                              </w:rPr>
                              <w:t>Prof</w:t>
                            </w:r>
                            <w:r w:rsidRPr="00567E07">
                              <w:rPr>
                                <w:b/>
                                <w:bCs/>
                                <w:sz w:val="32"/>
                                <w:szCs w:val="32"/>
                              </w:rPr>
                              <w:t>. Dr. </w:t>
                            </w:r>
                            <w:r>
                              <w:rPr>
                                <w:b/>
                                <w:bCs/>
                                <w:sz w:val="32"/>
                                <w:szCs w:val="32"/>
                              </w:rPr>
                              <w:t>Erkan Zergeroğlu</w:t>
                            </w:r>
                          </w:p>
                          <w:p w14:paraId="279900C0" w14:textId="77777777" w:rsidR="002B7E67" w:rsidRDefault="002B7E67" w:rsidP="000A3812">
                            <w:pPr>
                              <w:spacing w:line="240" w:lineRule="auto"/>
                              <w:jc w:val="center"/>
                              <w:rPr>
                                <w:b/>
                                <w:bCs/>
                              </w:rPr>
                            </w:pPr>
                          </w:p>
                          <w:p w14:paraId="33BE7BA0" w14:textId="25026D78" w:rsidR="002B7E67" w:rsidRDefault="002B7E67" w:rsidP="000A3812">
                            <w:pPr>
                              <w:spacing w:line="240" w:lineRule="auto"/>
                              <w:jc w:val="center"/>
                              <w:rPr>
                                <w:b/>
                                <w:bCs/>
                              </w:rPr>
                            </w:pPr>
                            <w:r>
                              <w:rPr>
                                <w:b/>
                                <w:bCs/>
                              </w:rPr>
                              <w:t>Ocak, 2021</w:t>
                            </w:r>
                          </w:p>
                          <w:p w14:paraId="2D99739B" w14:textId="77777777" w:rsidR="002B7E67" w:rsidRDefault="002B7E67" w:rsidP="000A3812">
                            <w:pPr>
                              <w:spacing w:line="240" w:lineRule="auto"/>
                              <w:jc w:val="center"/>
                              <w:rPr>
                                <w:b/>
                              </w:rPr>
                            </w:pPr>
                            <w:r>
                              <w:rPr>
                                <w:b/>
                              </w:rPr>
                              <w:t>Gebze, KOCAELİ</w:t>
                            </w:r>
                          </w:p>
                          <w:p w14:paraId="72F4C9E9" w14:textId="181E29F7" w:rsidR="002B7E67" w:rsidRDefault="002B7E67" w:rsidP="000A3812">
                            <w:pPr>
                              <w:jc w:val="center"/>
                              <w:rPr>
                                <w:b/>
                                <w:bCs/>
                              </w:rPr>
                            </w:pPr>
                            <w:r>
                              <w:rPr>
                                <w:b/>
                              </w:rPr>
                              <w:t>BIL49</w:t>
                            </w:r>
                            <w:r w:rsidR="00423124">
                              <w:rPr>
                                <w:b/>
                              </w:rPr>
                              <w:t>5</w:t>
                            </w:r>
                          </w:p>
                          <w:p w14:paraId="488E269D" w14:textId="77777777" w:rsidR="002B7E67" w:rsidRPr="0052201B" w:rsidRDefault="002B7E67" w:rsidP="0052201B"/>
                        </w:txbxContent>
                      </wps:txbx>
                      <wps:bodyPr rot="0" vert="horz" wrap="square" lIns="91440" tIns="45720" rIns="91440" bIns="45720" anchor="t" anchorCtr="0" upright="1">
                        <a:noAutofit/>
                      </wps:bodyPr>
                    </wps:wsp>
                  </a:graphicData>
                </a:graphic>
              </wp:inline>
            </w:drawing>
          </mc:Choice>
          <mc:Fallback>
            <w:pict>
              <v:shape w14:anchorId="711CFB40" id="Text Box 26" o:spid="_x0000_s1027" type="#_x0000_t202" style="width:363.5pt;height:3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" strokeweight="3pt">
                <v:textbox>
                  <w:txbxContent>
                    <w:p w14:paraId="180F199B" w14:textId="77777777" w:rsidR="002B7E67" w:rsidRDefault="002B7E67" w:rsidP="000A3812">
                      <w:pPr>
                        <w:jc w:val="center"/>
                        <w:rPr>
                          <w:rFonts w:cs="Times New Roman"/>
                          <w:b/>
                          <w:bCs/>
                          <w:sz w:val="40"/>
                          <w:szCs w:val="40"/>
                        </w:rPr>
                      </w:pPr>
                    </w:p>
                    <w:p w14:paraId="2F446BC6" w14:textId="4ADC7249" w:rsidR="002B7E67" w:rsidRPr="007313CB" w:rsidRDefault="002C4EC9" w:rsidP="000A3812">
                      <w:pPr>
                        <w:jc w:val="center"/>
                        <w:rPr>
                          <w:b/>
                          <w:bCs/>
                          <w:sz w:val="40"/>
                          <w:szCs w:val="40"/>
                          <w:lang w:val="en-US"/>
                        </w:rPr>
                      </w:pPr>
                      <w:r>
                        <w:rPr>
                          <w:rFonts w:cs="Times New Roman"/>
                          <w:b/>
                          <w:bCs/>
                          <w:sz w:val="40"/>
                          <w:szCs w:val="40"/>
                        </w:rPr>
                        <w:t>Bölüm Tanıtım Robotu</w:t>
                      </w:r>
                    </w:p>
                    <w:p w14:paraId="6EE753FB" w14:textId="77777777" w:rsidR="002B7E67" w:rsidRDefault="002B7E67" w:rsidP="000A3812">
                      <w:pPr>
                        <w:pStyle w:val="TOCHeading"/>
                        <w:rPr>
                          <w:b/>
                          <w:i w:val="0"/>
                          <w:sz w:val="32"/>
                        </w:rPr>
                      </w:pPr>
                    </w:p>
                    <w:p w14:paraId="3B8DC835" w14:textId="4201627C" w:rsidR="002B7E67" w:rsidRDefault="002C4EC9" w:rsidP="000A3812">
                      <w:pPr>
                        <w:pStyle w:val="TOCHeading"/>
                        <w:rPr>
                          <w:b/>
                          <w:i w:val="0"/>
                          <w:sz w:val="32"/>
                        </w:rPr>
                      </w:pPr>
                      <w:r>
                        <w:rPr>
                          <w:b/>
                          <w:i w:val="0"/>
                          <w:sz w:val="32"/>
                        </w:rPr>
                        <w:t>Halil İbrahim K</w:t>
                      </w:r>
                      <w:r w:rsidR="00423124">
                        <w:rPr>
                          <w:b/>
                          <w:i w:val="0"/>
                          <w:sz w:val="32"/>
                        </w:rPr>
                        <w:t>öse</w:t>
                      </w:r>
                    </w:p>
                    <w:p w14:paraId="49467531" w14:textId="77777777" w:rsidR="002B7E67" w:rsidRPr="001E3F28" w:rsidRDefault="002B7E67" w:rsidP="000A3812">
                      <w:pPr>
                        <w:rPr>
                          <w:lang w:val="en-US"/>
                        </w:rPr>
                      </w:pPr>
                    </w:p>
                    <w:p w14:paraId="2F0AADC5" w14:textId="77777777" w:rsidR="002B7E67" w:rsidRPr="00805122" w:rsidRDefault="002B7E67" w:rsidP="000A3812">
                      <w:pPr>
                        <w:spacing w:line="240" w:lineRule="auto"/>
                        <w:jc w:val="center"/>
                        <w:rPr>
                          <w:b/>
                          <w:bCs/>
                          <w:sz w:val="32"/>
                          <w:szCs w:val="32"/>
                        </w:rPr>
                      </w:pPr>
                      <w:r w:rsidRPr="00805122">
                        <w:rPr>
                          <w:b/>
                          <w:bCs/>
                          <w:sz w:val="32"/>
                          <w:szCs w:val="32"/>
                        </w:rPr>
                        <w:t>Danışman</w:t>
                      </w:r>
                    </w:p>
                    <w:p w14:paraId="1CA6B680" w14:textId="77777777" w:rsidR="002C4EC9" w:rsidRDefault="002C4EC9" w:rsidP="002C4EC9">
                      <w:pPr>
                        <w:spacing w:line="240" w:lineRule="auto"/>
                        <w:jc w:val="center"/>
                        <w:rPr>
                          <w:b/>
                          <w:bCs/>
                        </w:rPr>
                      </w:pPr>
                      <w:r>
                        <w:rPr>
                          <w:b/>
                          <w:bCs/>
                          <w:sz w:val="32"/>
                          <w:szCs w:val="32"/>
                        </w:rPr>
                        <w:t>Prof</w:t>
                      </w:r>
                      <w:r w:rsidRPr="00567E07">
                        <w:rPr>
                          <w:b/>
                          <w:bCs/>
                          <w:sz w:val="32"/>
                          <w:szCs w:val="32"/>
                        </w:rPr>
                        <w:t>. Dr. </w:t>
                      </w:r>
                      <w:r>
                        <w:rPr>
                          <w:b/>
                          <w:bCs/>
                          <w:sz w:val="32"/>
                          <w:szCs w:val="32"/>
                        </w:rPr>
                        <w:t>Erkan Zergeroğlu</w:t>
                      </w:r>
                    </w:p>
                    <w:p w14:paraId="279900C0" w14:textId="77777777" w:rsidR="002B7E67" w:rsidRDefault="002B7E67" w:rsidP="000A3812">
                      <w:pPr>
                        <w:spacing w:line="240" w:lineRule="auto"/>
                        <w:jc w:val="center"/>
                        <w:rPr>
                          <w:b/>
                          <w:bCs/>
                        </w:rPr>
                      </w:pPr>
                    </w:p>
                    <w:p w14:paraId="33BE7BA0" w14:textId="25026D78" w:rsidR="002B7E67" w:rsidRDefault="002B7E67" w:rsidP="000A3812">
                      <w:pPr>
                        <w:spacing w:line="240" w:lineRule="auto"/>
                        <w:jc w:val="center"/>
                        <w:rPr>
                          <w:b/>
                          <w:bCs/>
                        </w:rPr>
                      </w:pPr>
                      <w:r>
                        <w:rPr>
                          <w:b/>
                          <w:bCs/>
                        </w:rPr>
                        <w:t>Ocak, 2021</w:t>
                      </w:r>
                    </w:p>
                    <w:p w14:paraId="2D99739B" w14:textId="77777777" w:rsidR="002B7E67" w:rsidRDefault="002B7E67" w:rsidP="000A3812">
                      <w:pPr>
                        <w:spacing w:line="240" w:lineRule="auto"/>
                        <w:jc w:val="center"/>
                        <w:rPr>
                          <w:b/>
                        </w:rPr>
                      </w:pPr>
                      <w:r>
                        <w:rPr>
                          <w:b/>
                        </w:rPr>
                        <w:t>Gebze, KOCAELİ</w:t>
                      </w:r>
                    </w:p>
                    <w:p w14:paraId="72F4C9E9" w14:textId="181E29F7" w:rsidR="002B7E67" w:rsidRDefault="002B7E67" w:rsidP="000A3812">
                      <w:pPr>
                        <w:jc w:val="center"/>
                        <w:rPr>
                          <w:b/>
                          <w:bCs/>
                        </w:rPr>
                      </w:pPr>
                      <w:r>
                        <w:rPr>
                          <w:b/>
                        </w:rPr>
                        <w:t>BIL49</w:t>
                      </w:r>
                      <w:r w:rsidR="00423124">
                        <w:rPr>
                          <w:b/>
                        </w:rPr>
                        <w:t>5</w:t>
                      </w:r>
                    </w:p>
                    <w:p w14:paraId="488E269D" w14:textId="77777777" w:rsidR="002B7E67" w:rsidRPr="0052201B" w:rsidRDefault="002B7E67" w:rsidP="0052201B"/>
                  </w:txbxContent>
                </v:textbox>
                <w10:anchorlock/>
              </v:shape>
            </w:pict>
          </mc:Fallback>
        </mc:AlternateContent>
      </w:r>
    </w:p>
    <w:p w14:paraId="24DB0E53" w14:textId="436EC1EF" w:rsidR="009D46C0" w:rsidRPr="00EB3E8B" w:rsidRDefault="002D107D" w:rsidP="000A3812">
      <w:pPr>
        <w:spacing w:line="259" w:lineRule="auto"/>
        <w:jc w:val="left"/>
        <w:rPr>
          <w:rFonts w:cs="Times New Roman"/>
          <w:szCs w:val="24"/>
        </w:rPr>
      </w:pPr>
      <w:r w:rsidRPr="00EB3E8B">
        <w:rPr>
          <w:rFonts w:cs="Times New Roman"/>
          <w:szCs w:val="24"/>
        </w:rPr>
        <w:br w:type="page"/>
      </w:r>
      <w:r w:rsidR="009D46C0" w:rsidRPr="00EB3E8B">
        <w:rPr>
          <w:rFonts w:cs="Times New Roman"/>
          <w:szCs w:val="24"/>
        </w:rPr>
        <w:lastRenderedPageBreak/>
        <w:t xml:space="preserve">Bu çalışma </w:t>
      </w:r>
      <w:r w:rsidR="00C15BA7" w:rsidRPr="00EB3E8B">
        <w:rPr>
          <w:rFonts w:cs="Times New Roman"/>
          <w:szCs w:val="24"/>
        </w:rPr>
        <w:t>..</w:t>
      </w:r>
      <w:r w:rsidR="009D46C0" w:rsidRPr="00EB3E8B">
        <w:rPr>
          <w:rFonts w:cs="Times New Roman"/>
          <w:szCs w:val="24"/>
        </w:rPr>
        <w:t>/</w:t>
      </w:r>
      <w:r w:rsidR="00C15BA7" w:rsidRPr="00EB3E8B">
        <w:rPr>
          <w:rFonts w:cs="Times New Roman"/>
          <w:szCs w:val="24"/>
        </w:rPr>
        <w:t>..</w:t>
      </w:r>
      <w:r w:rsidR="00664729" w:rsidRPr="00EB3E8B">
        <w:rPr>
          <w:rFonts w:cs="Times New Roman"/>
          <w:szCs w:val="24"/>
        </w:rPr>
        <w:t>/202</w:t>
      </w:r>
      <w:r w:rsidR="00C15BA7" w:rsidRPr="00EB3E8B">
        <w:rPr>
          <w:rFonts w:cs="Times New Roman"/>
          <w:szCs w:val="24"/>
        </w:rPr>
        <w:t>1</w:t>
      </w:r>
      <w:r w:rsidR="009D46C0" w:rsidRPr="00EB3E8B">
        <w:rPr>
          <w:rFonts w:cs="Times New Roman"/>
          <w:szCs w:val="24"/>
        </w:rPr>
        <w:t xml:space="preserve"> tarihinde aşağıdaki jüri tarafından Bilgisayar Mühendisliği Bölümünde Lisans Bitirme Projesi olarak kabul edilmiştir.</w:t>
      </w:r>
    </w:p>
    <w:p w14:paraId="02C15641" w14:textId="77777777" w:rsidR="009D46C0" w:rsidRPr="00EB3E8B" w:rsidRDefault="009D46C0" w:rsidP="009D46C0">
      <w:pPr>
        <w:pStyle w:val="TezMetni10aralklChar"/>
      </w:pPr>
    </w:p>
    <w:p w14:paraId="4E16B5C2" w14:textId="77777777" w:rsidR="009D46C0" w:rsidRPr="00EB3E8B" w:rsidRDefault="009D46C0" w:rsidP="009D46C0">
      <w:pPr>
        <w:pStyle w:val="TezMetni10aralklChar"/>
      </w:pPr>
      <w:r w:rsidRPr="00EB3E8B">
        <w:t>Bitirme Projesi Jürisi</w:t>
      </w:r>
    </w:p>
    <w:p w14:paraId="5847AB85" w14:textId="77777777" w:rsidR="009D46C0" w:rsidRPr="00EB3E8B" w:rsidRDefault="009D46C0" w:rsidP="009D46C0">
      <w:pPr>
        <w:pStyle w:val="TezMetni10aralklChar"/>
      </w:pPr>
    </w:p>
    <w:p w14:paraId="508BE834" w14:textId="77777777" w:rsidR="009D46C0" w:rsidRPr="00EB3E8B" w:rsidRDefault="009D46C0" w:rsidP="009D46C0">
      <w:pPr>
        <w:pStyle w:val="TezMetni10aralklCha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8"/>
        <w:gridCol w:w="3890"/>
        <w:gridCol w:w="2601"/>
      </w:tblGrid>
      <w:tr w:rsidR="009D46C0" w:rsidRPr="00EB3E8B" w14:paraId="4258E585" w14:textId="77777777" w:rsidTr="00E8755D">
        <w:trPr>
          <w:trHeight w:val="1004"/>
        </w:trPr>
        <w:tc>
          <w:tcPr>
            <w:tcW w:w="1668" w:type="dxa"/>
            <w:vAlign w:val="center"/>
          </w:tcPr>
          <w:p w14:paraId="2257F965" w14:textId="77777777" w:rsidR="009D46C0" w:rsidRPr="00EB3E8B" w:rsidRDefault="009D46C0" w:rsidP="00E8755D">
            <w:pPr>
              <w:pStyle w:val="TezMetni10aralklChar"/>
              <w:jc w:val="left"/>
            </w:pPr>
            <w:r w:rsidRPr="00EB3E8B">
              <w:t xml:space="preserve">Danışman Adı </w:t>
            </w:r>
          </w:p>
        </w:tc>
        <w:tc>
          <w:tcPr>
            <w:tcW w:w="3984" w:type="dxa"/>
            <w:vAlign w:val="center"/>
          </w:tcPr>
          <w:p w14:paraId="24075DC0" w14:textId="6DB5AC55" w:rsidR="009D46C0" w:rsidRPr="00EB3E8B" w:rsidRDefault="00C15BA7" w:rsidP="00F724F9">
            <w:pPr>
              <w:spacing w:line="240" w:lineRule="auto"/>
              <w:jc w:val="left"/>
              <w:rPr>
                <w:rFonts w:cs="Times New Roman"/>
                <w:bCs/>
                <w:szCs w:val="24"/>
              </w:rPr>
            </w:pPr>
            <w:r w:rsidRPr="00EB3E8B">
              <w:rPr>
                <w:rFonts w:cs="Times New Roman"/>
                <w:bCs/>
                <w:szCs w:val="24"/>
              </w:rPr>
              <w:t xml:space="preserve">Prof. Dr. </w:t>
            </w:r>
            <w:r w:rsidR="00423124">
              <w:rPr>
                <w:rFonts w:cs="Times New Roman"/>
                <w:bCs/>
                <w:szCs w:val="24"/>
              </w:rPr>
              <w:t>Erkan Zergeroğlu</w:t>
            </w:r>
          </w:p>
        </w:tc>
        <w:tc>
          <w:tcPr>
            <w:tcW w:w="2713" w:type="dxa"/>
            <w:vMerge w:val="restart"/>
            <w:vAlign w:val="center"/>
          </w:tcPr>
          <w:p w14:paraId="49A46238" w14:textId="77777777" w:rsidR="009D46C0" w:rsidRPr="00EB3E8B" w:rsidRDefault="009D46C0" w:rsidP="00E8755D">
            <w:pPr>
              <w:pStyle w:val="TezMetni10aralklChar"/>
              <w:ind w:left="2952"/>
              <w:jc w:val="left"/>
            </w:pPr>
          </w:p>
        </w:tc>
      </w:tr>
      <w:tr w:rsidR="009D46C0" w:rsidRPr="00EB3E8B" w14:paraId="2B0D75C0" w14:textId="77777777" w:rsidTr="00E8755D">
        <w:trPr>
          <w:trHeight w:val="910"/>
        </w:trPr>
        <w:tc>
          <w:tcPr>
            <w:tcW w:w="1668" w:type="dxa"/>
            <w:vAlign w:val="center"/>
          </w:tcPr>
          <w:p w14:paraId="6769FDB9" w14:textId="77777777" w:rsidR="009D46C0" w:rsidRPr="00EB3E8B" w:rsidRDefault="009D46C0" w:rsidP="00E8755D">
            <w:pPr>
              <w:pStyle w:val="TezMetni10aralklChar"/>
              <w:jc w:val="left"/>
            </w:pPr>
            <w:r w:rsidRPr="00EB3E8B">
              <w:t>Üniversite</w:t>
            </w:r>
          </w:p>
        </w:tc>
        <w:tc>
          <w:tcPr>
            <w:tcW w:w="3984" w:type="dxa"/>
            <w:vAlign w:val="center"/>
          </w:tcPr>
          <w:p w14:paraId="68379D50" w14:textId="77777777" w:rsidR="009D46C0" w:rsidRPr="00EB3E8B" w:rsidRDefault="003974EB" w:rsidP="00E8755D">
            <w:pPr>
              <w:pStyle w:val="TezMetni10aralklChar"/>
              <w:jc w:val="left"/>
            </w:pPr>
            <w:r w:rsidRPr="00EB3E8B">
              <w:t>GEBZE TEKNİK ÜNİVERSİTESİ</w:t>
            </w:r>
          </w:p>
        </w:tc>
        <w:tc>
          <w:tcPr>
            <w:tcW w:w="2713" w:type="dxa"/>
            <w:vMerge/>
            <w:vAlign w:val="center"/>
          </w:tcPr>
          <w:p w14:paraId="389AF09C" w14:textId="77777777" w:rsidR="009D46C0" w:rsidRPr="00EB3E8B" w:rsidRDefault="009D46C0" w:rsidP="00E8755D">
            <w:pPr>
              <w:pStyle w:val="TezMetni10aralklChar"/>
              <w:jc w:val="left"/>
            </w:pPr>
          </w:p>
        </w:tc>
      </w:tr>
      <w:tr w:rsidR="009D46C0" w:rsidRPr="00EB3E8B" w14:paraId="684129FF" w14:textId="77777777" w:rsidTr="00E8755D">
        <w:trPr>
          <w:trHeight w:val="901"/>
        </w:trPr>
        <w:tc>
          <w:tcPr>
            <w:tcW w:w="1668" w:type="dxa"/>
            <w:tcBorders>
              <w:bottom w:val="single" w:sz="4" w:space="0" w:color="auto"/>
            </w:tcBorders>
            <w:vAlign w:val="center"/>
          </w:tcPr>
          <w:p w14:paraId="3E6B21DD" w14:textId="77777777" w:rsidR="009D46C0" w:rsidRPr="00EB3E8B" w:rsidRDefault="009D46C0" w:rsidP="00E8755D">
            <w:pPr>
              <w:pStyle w:val="TezMetni10aralklChar"/>
              <w:jc w:val="left"/>
            </w:pPr>
            <w:r w:rsidRPr="00EB3E8B">
              <w:t>Fakülte</w:t>
            </w:r>
          </w:p>
        </w:tc>
        <w:tc>
          <w:tcPr>
            <w:tcW w:w="3984" w:type="dxa"/>
            <w:tcBorders>
              <w:bottom w:val="single" w:sz="4" w:space="0" w:color="auto"/>
            </w:tcBorders>
            <w:vAlign w:val="center"/>
          </w:tcPr>
          <w:p w14:paraId="2EFEF055" w14:textId="77777777" w:rsidR="009D46C0" w:rsidRPr="00EB3E8B" w:rsidRDefault="003974EB" w:rsidP="00E8755D">
            <w:pPr>
              <w:pStyle w:val="TezMetni10aralklChar"/>
              <w:jc w:val="left"/>
            </w:pPr>
            <w:r w:rsidRPr="00EB3E8B">
              <w:t>MÜHENDİSLİK FAKÜLTESİ</w:t>
            </w:r>
          </w:p>
        </w:tc>
        <w:tc>
          <w:tcPr>
            <w:tcW w:w="2713" w:type="dxa"/>
            <w:vMerge/>
            <w:tcBorders>
              <w:bottom w:val="single" w:sz="4" w:space="0" w:color="auto"/>
            </w:tcBorders>
            <w:vAlign w:val="center"/>
          </w:tcPr>
          <w:p w14:paraId="0556A694" w14:textId="77777777" w:rsidR="009D46C0" w:rsidRPr="00EB3E8B" w:rsidRDefault="009D46C0" w:rsidP="00E8755D">
            <w:pPr>
              <w:pStyle w:val="TezMetni10aralklChar"/>
              <w:ind w:left="2952"/>
              <w:jc w:val="left"/>
            </w:pPr>
          </w:p>
        </w:tc>
      </w:tr>
      <w:tr w:rsidR="009D46C0" w:rsidRPr="00EB3E8B" w14:paraId="7E52EE7B" w14:textId="77777777" w:rsidTr="00E8755D">
        <w:trPr>
          <w:trHeight w:val="835"/>
        </w:trPr>
        <w:tc>
          <w:tcPr>
            <w:tcW w:w="1668" w:type="dxa"/>
            <w:tcBorders>
              <w:top w:val="single" w:sz="4" w:space="0" w:color="auto"/>
              <w:left w:val="nil"/>
              <w:bottom w:val="single" w:sz="4" w:space="0" w:color="auto"/>
              <w:right w:val="nil"/>
            </w:tcBorders>
            <w:vAlign w:val="center"/>
          </w:tcPr>
          <w:p w14:paraId="26F4F840" w14:textId="77777777" w:rsidR="009D46C0" w:rsidRPr="00EB3E8B" w:rsidRDefault="009D46C0" w:rsidP="00E8755D">
            <w:pPr>
              <w:pStyle w:val="TezMetni10aralklChar"/>
              <w:jc w:val="left"/>
            </w:pPr>
          </w:p>
        </w:tc>
        <w:tc>
          <w:tcPr>
            <w:tcW w:w="3984" w:type="dxa"/>
            <w:tcBorders>
              <w:top w:val="single" w:sz="4" w:space="0" w:color="auto"/>
              <w:left w:val="nil"/>
              <w:bottom w:val="single" w:sz="4" w:space="0" w:color="auto"/>
              <w:right w:val="nil"/>
            </w:tcBorders>
            <w:vAlign w:val="center"/>
          </w:tcPr>
          <w:p w14:paraId="1EE47636" w14:textId="77777777" w:rsidR="009D46C0" w:rsidRPr="00EB3E8B" w:rsidRDefault="009D46C0" w:rsidP="00E8755D">
            <w:pPr>
              <w:pStyle w:val="TezMetni10aralklChar"/>
              <w:ind w:left="792"/>
              <w:jc w:val="left"/>
            </w:pPr>
          </w:p>
        </w:tc>
        <w:tc>
          <w:tcPr>
            <w:tcW w:w="2713" w:type="dxa"/>
            <w:tcBorders>
              <w:top w:val="single" w:sz="4" w:space="0" w:color="auto"/>
              <w:left w:val="nil"/>
              <w:bottom w:val="single" w:sz="4" w:space="0" w:color="auto"/>
              <w:right w:val="nil"/>
            </w:tcBorders>
            <w:vAlign w:val="center"/>
          </w:tcPr>
          <w:p w14:paraId="3D97A99E" w14:textId="77777777" w:rsidR="009D46C0" w:rsidRPr="00EB3E8B" w:rsidRDefault="009D46C0" w:rsidP="00E8755D">
            <w:pPr>
              <w:pStyle w:val="TezMetni10aralklChar"/>
              <w:ind w:left="792"/>
              <w:jc w:val="left"/>
            </w:pPr>
          </w:p>
        </w:tc>
      </w:tr>
      <w:tr w:rsidR="009D46C0" w:rsidRPr="00EB3E8B" w14:paraId="440CF492" w14:textId="77777777" w:rsidTr="00E8755D">
        <w:trPr>
          <w:trHeight w:val="1004"/>
        </w:trPr>
        <w:tc>
          <w:tcPr>
            <w:tcW w:w="1668" w:type="dxa"/>
            <w:tcBorders>
              <w:top w:val="single" w:sz="4" w:space="0" w:color="auto"/>
              <w:left w:val="single" w:sz="4" w:space="0" w:color="auto"/>
              <w:bottom w:val="single" w:sz="4" w:space="0" w:color="auto"/>
              <w:right w:val="single" w:sz="4" w:space="0" w:color="auto"/>
            </w:tcBorders>
            <w:vAlign w:val="center"/>
          </w:tcPr>
          <w:p w14:paraId="4E93EDF4" w14:textId="77777777" w:rsidR="009D46C0" w:rsidRPr="00EB3E8B" w:rsidRDefault="009D46C0" w:rsidP="00E8755D">
            <w:pPr>
              <w:pStyle w:val="TezMetni10aralklChar"/>
              <w:jc w:val="left"/>
            </w:pPr>
            <w:bookmarkStart w:id="4" w:name="_Toc102554184"/>
            <w:bookmarkStart w:id="5" w:name="_Toc102554279"/>
            <w:bookmarkStart w:id="6" w:name="_Toc102554492"/>
            <w:bookmarkStart w:id="7" w:name="_Toc102554573"/>
            <w:bookmarkStart w:id="8" w:name="_Toc102554616"/>
            <w:bookmarkStart w:id="9" w:name="_Toc102554664"/>
            <w:bookmarkStart w:id="10" w:name="_Toc102555118"/>
            <w:bookmarkStart w:id="11" w:name="_Toc102778525"/>
            <w:r w:rsidRPr="00EB3E8B">
              <w:t xml:space="preserve">Jüri Adı </w:t>
            </w:r>
          </w:p>
        </w:tc>
        <w:tc>
          <w:tcPr>
            <w:tcW w:w="3984" w:type="dxa"/>
            <w:tcBorders>
              <w:top w:val="single" w:sz="4" w:space="0" w:color="auto"/>
              <w:left w:val="single" w:sz="4" w:space="0" w:color="auto"/>
              <w:bottom w:val="single" w:sz="4" w:space="0" w:color="auto"/>
              <w:right w:val="single" w:sz="4" w:space="0" w:color="auto"/>
            </w:tcBorders>
            <w:vAlign w:val="center"/>
          </w:tcPr>
          <w:p w14:paraId="1C1C7A7E" w14:textId="7972632F" w:rsidR="0006504C" w:rsidRPr="00EB3E8B" w:rsidRDefault="00801432" w:rsidP="003A273F">
            <w:pPr>
              <w:pStyle w:val="TezMetni10aralklChar"/>
              <w:jc w:val="left"/>
            </w:pPr>
            <w:r w:rsidRPr="00EB3E8B">
              <w:t xml:space="preserve"> </w:t>
            </w:r>
            <w:r w:rsidR="003A273F" w:rsidRPr="00EB3E8B">
              <w:t>Dr.</w:t>
            </w:r>
            <w:r w:rsidR="00145429">
              <w:t xml:space="preserve"> Öğr. Üyesi</w:t>
            </w:r>
            <w:r w:rsidR="003A273F" w:rsidRPr="00EB3E8B">
              <w:t xml:space="preserve"> </w:t>
            </w:r>
            <w:r w:rsidR="00423124">
              <w:t>Alp</w:t>
            </w:r>
            <w:r w:rsidR="009339B2">
              <w:t xml:space="preserve"> Arslan Bayrakçı</w:t>
            </w:r>
          </w:p>
        </w:tc>
        <w:tc>
          <w:tcPr>
            <w:tcW w:w="2713" w:type="dxa"/>
            <w:vMerge w:val="restart"/>
            <w:tcBorders>
              <w:top w:val="single" w:sz="4" w:space="0" w:color="auto"/>
              <w:left w:val="single" w:sz="4" w:space="0" w:color="auto"/>
              <w:bottom w:val="single" w:sz="4" w:space="0" w:color="auto"/>
              <w:right w:val="single" w:sz="4" w:space="0" w:color="auto"/>
            </w:tcBorders>
            <w:vAlign w:val="center"/>
          </w:tcPr>
          <w:p w14:paraId="0B93E6E1" w14:textId="77777777" w:rsidR="009D46C0" w:rsidRPr="00EB3E8B" w:rsidRDefault="009D46C0" w:rsidP="005619AE">
            <w:pPr>
              <w:pStyle w:val="TezMetni10aralklChar"/>
              <w:jc w:val="left"/>
            </w:pPr>
          </w:p>
        </w:tc>
      </w:tr>
      <w:tr w:rsidR="003B6E06" w:rsidRPr="00EB3E8B" w14:paraId="369CBCB9" w14:textId="77777777" w:rsidTr="00E8755D">
        <w:trPr>
          <w:trHeight w:val="910"/>
        </w:trPr>
        <w:tc>
          <w:tcPr>
            <w:tcW w:w="1668" w:type="dxa"/>
            <w:tcBorders>
              <w:top w:val="single" w:sz="4" w:space="0" w:color="auto"/>
              <w:left w:val="single" w:sz="4" w:space="0" w:color="auto"/>
              <w:bottom w:val="single" w:sz="4" w:space="0" w:color="auto"/>
              <w:right w:val="single" w:sz="4" w:space="0" w:color="auto"/>
            </w:tcBorders>
            <w:vAlign w:val="center"/>
          </w:tcPr>
          <w:p w14:paraId="400F4CAC" w14:textId="77777777" w:rsidR="003B6E06" w:rsidRPr="00EB3E8B" w:rsidRDefault="003B6E06" w:rsidP="003B6E06">
            <w:pPr>
              <w:pStyle w:val="TezMetni10aralklChar"/>
              <w:jc w:val="left"/>
            </w:pPr>
            <w:r w:rsidRPr="00EB3E8B">
              <w:t>Üniversite</w:t>
            </w:r>
          </w:p>
        </w:tc>
        <w:tc>
          <w:tcPr>
            <w:tcW w:w="3984" w:type="dxa"/>
            <w:tcBorders>
              <w:top w:val="single" w:sz="4" w:space="0" w:color="auto"/>
              <w:left w:val="single" w:sz="4" w:space="0" w:color="auto"/>
              <w:bottom w:val="single" w:sz="4" w:space="0" w:color="auto"/>
              <w:right w:val="single" w:sz="4" w:space="0" w:color="auto"/>
            </w:tcBorders>
            <w:vAlign w:val="center"/>
          </w:tcPr>
          <w:p w14:paraId="25FD2ED7" w14:textId="77777777" w:rsidR="003B6E06" w:rsidRPr="00EB3E8B" w:rsidRDefault="003B6E06" w:rsidP="003B6E06">
            <w:pPr>
              <w:pStyle w:val="TezMetni10aralklChar"/>
              <w:jc w:val="left"/>
            </w:pPr>
            <w:r w:rsidRPr="00EB3E8B">
              <w:t>GEBZE TEKNİK ÜNİVERSİTESİ</w:t>
            </w:r>
          </w:p>
        </w:tc>
        <w:tc>
          <w:tcPr>
            <w:tcW w:w="2713" w:type="dxa"/>
            <w:vMerge/>
            <w:tcBorders>
              <w:top w:val="single" w:sz="4" w:space="0" w:color="auto"/>
              <w:left w:val="single" w:sz="4" w:space="0" w:color="auto"/>
              <w:bottom w:val="single" w:sz="4" w:space="0" w:color="auto"/>
              <w:right w:val="single" w:sz="4" w:space="0" w:color="auto"/>
            </w:tcBorders>
            <w:vAlign w:val="center"/>
          </w:tcPr>
          <w:p w14:paraId="7CFAA519" w14:textId="77777777" w:rsidR="003B6E06" w:rsidRPr="00EB3E8B" w:rsidRDefault="003B6E06" w:rsidP="003B6E06">
            <w:pPr>
              <w:pStyle w:val="TezMetni10aralklChar"/>
              <w:jc w:val="left"/>
            </w:pPr>
          </w:p>
        </w:tc>
      </w:tr>
      <w:tr w:rsidR="003B6E06" w:rsidRPr="00EB3E8B" w14:paraId="166590C1" w14:textId="77777777" w:rsidTr="00E8755D">
        <w:trPr>
          <w:trHeight w:val="901"/>
        </w:trPr>
        <w:tc>
          <w:tcPr>
            <w:tcW w:w="1668" w:type="dxa"/>
            <w:tcBorders>
              <w:top w:val="single" w:sz="4" w:space="0" w:color="auto"/>
              <w:left w:val="single" w:sz="4" w:space="0" w:color="auto"/>
              <w:bottom w:val="single" w:sz="4" w:space="0" w:color="auto"/>
              <w:right w:val="single" w:sz="4" w:space="0" w:color="auto"/>
            </w:tcBorders>
            <w:vAlign w:val="center"/>
          </w:tcPr>
          <w:p w14:paraId="3600DCCD" w14:textId="77777777" w:rsidR="003B6E06" w:rsidRPr="00EB3E8B" w:rsidRDefault="003B6E06" w:rsidP="003B6E06">
            <w:pPr>
              <w:pStyle w:val="TezMetni10aralklChar"/>
              <w:jc w:val="left"/>
            </w:pPr>
            <w:r w:rsidRPr="00EB3E8B">
              <w:t>Fakülte</w:t>
            </w:r>
          </w:p>
        </w:tc>
        <w:tc>
          <w:tcPr>
            <w:tcW w:w="3984" w:type="dxa"/>
            <w:tcBorders>
              <w:top w:val="single" w:sz="4" w:space="0" w:color="auto"/>
              <w:left w:val="single" w:sz="4" w:space="0" w:color="auto"/>
              <w:bottom w:val="single" w:sz="4" w:space="0" w:color="auto"/>
              <w:right w:val="single" w:sz="4" w:space="0" w:color="auto"/>
            </w:tcBorders>
            <w:vAlign w:val="center"/>
          </w:tcPr>
          <w:p w14:paraId="5A2364E9" w14:textId="77777777" w:rsidR="003B6E06" w:rsidRPr="00EB3E8B" w:rsidRDefault="003B6E06" w:rsidP="003B6E06">
            <w:pPr>
              <w:pStyle w:val="TezMetni10aralklChar"/>
              <w:jc w:val="left"/>
            </w:pPr>
            <w:r w:rsidRPr="00EB3E8B">
              <w:t>MÜHENDİSLİK FAKÜLTESİ</w:t>
            </w:r>
          </w:p>
        </w:tc>
        <w:tc>
          <w:tcPr>
            <w:tcW w:w="2713" w:type="dxa"/>
            <w:vMerge/>
            <w:tcBorders>
              <w:top w:val="single" w:sz="4" w:space="0" w:color="auto"/>
              <w:left w:val="single" w:sz="4" w:space="0" w:color="auto"/>
              <w:bottom w:val="single" w:sz="4" w:space="0" w:color="auto"/>
              <w:right w:val="single" w:sz="4" w:space="0" w:color="auto"/>
            </w:tcBorders>
            <w:vAlign w:val="center"/>
          </w:tcPr>
          <w:p w14:paraId="1AE32094" w14:textId="77777777" w:rsidR="003B6E06" w:rsidRPr="00EB3E8B" w:rsidRDefault="003B6E06" w:rsidP="003B6E06">
            <w:pPr>
              <w:pStyle w:val="TezMetni10aralklChar"/>
              <w:ind w:left="2952"/>
              <w:jc w:val="left"/>
            </w:pPr>
          </w:p>
        </w:tc>
      </w:tr>
    </w:tbl>
    <w:p w14:paraId="516EFE6D" w14:textId="77777777" w:rsidR="007605DD" w:rsidRPr="00EB3E8B" w:rsidRDefault="007605DD" w:rsidP="00365173">
      <w:pPr>
        <w:pStyle w:val="TOCHeading"/>
        <w:outlineLvl w:val="0"/>
        <w:rPr>
          <w:rFonts w:cs="Times New Roman"/>
          <w:b/>
          <w:sz w:val="24"/>
          <w:szCs w:val="24"/>
          <w:lang w:val="tr-TR"/>
        </w:rPr>
      </w:pPr>
      <w:bookmarkStart w:id="12" w:name="_Toc103098978"/>
      <w:bookmarkStart w:id="13" w:name="_Toc104013612"/>
    </w:p>
    <w:p w14:paraId="2A236BEC" w14:textId="77777777" w:rsidR="007605DD" w:rsidRPr="00EB3E8B" w:rsidRDefault="007605DD" w:rsidP="007605DD">
      <w:pPr>
        <w:rPr>
          <w:rFonts w:eastAsiaTheme="majorEastAsia" w:cs="Times New Roman"/>
          <w:szCs w:val="24"/>
        </w:rPr>
      </w:pPr>
      <w:r w:rsidRPr="00EB3E8B">
        <w:rPr>
          <w:rFonts w:cs="Times New Roman"/>
          <w:szCs w:val="24"/>
        </w:rPr>
        <w:br w:type="page"/>
      </w:r>
    </w:p>
    <w:p w14:paraId="2BF00BC9" w14:textId="5C2F9B3D" w:rsidR="004312A6" w:rsidRPr="00EB3E8B" w:rsidRDefault="004312A6" w:rsidP="00DC0C31">
      <w:pPr>
        <w:pStyle w:val="TOCHeading"/>
        <w:outlineLvl w:val="0"/>
        <w:rPr>
          <w:rFonts w:cs="Times New Roman"/>
          <w:b/>
          <w:i w:val="0"/>
          <w:sz w:val="24"/>
          <w:szCs w:val="24"/>
          <w:lang w:val="tr-TR"/>
        </w:rPr>
      </w:pPr>
      <w:bookmarkStart w:id="14" w:name="_Toc471271495"/>
      <w:bookmarkStart w:id="15" w:name="_Toc471270854"/>
      <w:bookmarkStart w:id="16" w:name="_Toc57046590"/>
      <w:bookmarkStart w:id="17" w:name="_Toc62696873"/>
      <w:bookmarkEnd w:id="4"/>
      <w:bookmarkEnd w:id="5"/>
      <w:bookmarkEnd w:id="6"/>
      <w:bookmarkEnd w:id="7"/>
      <w:bookmarkEnd w:id="8"/>
      <w:bookmarkEnd w:id="9"/>
      <w:bookmarkEnd w:id="10"/>
      <w:bookmarkEnd w:id="11"/>
      <w:bookmarkEnd w:id="12"/>
      <w:bookmarkEnd w:id="13"/>
      <w:r w:rsidRPr="00EB3E8B">
        <w:rPr>
          <w:rFonts w:cs="Times New Roman"/>
          <w:b/>
          <w:i w:val="0"/>
          <w:sz w:val="24"/>
          <w:szCs w:val="24"/>
          <w:lang w:val="tr-TR"/>
        </w:rPr>
        <w:lastRenderedPageBreak/>
        <w:t>ÖNSÖZ</w:t>
      </w:r>
      <w:bookmarkEnd w:id="14"/>
      <w:bookmarkEnd w:id="15"/>
      <w:bookmarkEnd w:id="16"/>
      <w:bookmarkEnd w:id="17"/>
    </w:p>
    <w:p w14:paraId="29634F79" w14:textId="61ECA667" w:rsidR="00AA6520" w:rsidRPr="00EB3E8B" w:rsidRDefault="00AA6520" w:rsidP="00AA6520">
      <w:pPr>
        <w:rPr>
          <w:rFonts w:cs="Times New Roman"/>
          <w:szCs w:val="24"/>
        </w:rPr>
      </w:pPr>
    </w:p>
    <w:p w14:paraId="4EB8A844" w14:textId="77777777" w:rsidR="00AA6520" w:rsidRPr="00EB3E8B" w:rsidRDefault="00AA6520" w:rsidP="00AA6520">
      <w:pPr>
        <w:rPr>
          <w:rFonts w:cs="Times New Roman"/>
          <w:szCs w:val="24"/>
        </w:rPr>
      </w:pPr>
    </w:p>
    <w:p w14:paraId="3300E9B3" w14:textId="6D7A52A6" w:rsidR="004312A6" w:rsidRPr="00EB3E8B" w:rsidRDefault="004312A6" w:rsidP="00CA3FA0">
      <w:pPr>
        <w:ind w:firstLine="708"/>
        <w:rPr>
          <w:rFonts w:cs="Times New Roman"/>
          <w:szCs w:val="24"/>
        </w:rPr>
      </w:pPr>
      <w:r w:rsidRPr="00EB3E8B">
        <w:rPr>
          <w:rFonts w:cs="Times New Roman"/>
          <w:szCs w:val="24"/>
        </w:rPr>
        <w:t xml:space="preserve">Proje danışmanım </w:t>
      </w:r>
      <w:r w:rsidR="00CE6B84" w:rsidRPr="00EB3E8B">
        <w:rPr>
          <w:rFonts w:cs="Times New Roman"/>
          <w:szCs w:val="24"/>
        </w:rPr>
        <w:t>S</w:t>
      </w:r>
      <w:r w:rsidRPr="00EB3E8B">
        <w:rPr>
          <w:rFonts w:cs="Times New Roman"/>
          <w:szCs w:val="24"/>
        </w:rPr>
        <w:t>ayın</w:t>
      </w:r>
      <w:r w:rsidR="00194AB9" w:rsidRPr="00EB3E8B">
        <w:rPr>
          <w:rFonts w:cs="Times New Roman"/>
          <w:szCs w:val="24"/>
        </w:rPr>
        <w:t xml:space="preserve"> </w:t>
      </w:r>
      <w:r w:rsidR="009B35C9" w:rsidRPr="00EB3E8B">
        <w:rPr>
          <w:rFonts w:cs="Times New Roman"/>
          <w:szCs w:val="24"/>
        </w:rPr>
        <w:t>Prof</w:t>
      </w:r>
      <w:r w:rsidR="00CE6B84" w:rsidRPr="00EB3E8B">
        <w:rPr>
          <w:rFonts w:cs="Times New Roman"/>
          <w:szCs w:val="24"/>
        </w:rPr>
        <w:t>. Dr.</w:t>
      </w:r>
      <w:r w:rsidR="000A57F5" w:rsidRPr="00EB3E8B">
        <w:rPr>
          <w:rFonts w:cs="Times New Roman"/>
          <w:szCs w:val="24"/>
        </w:rPr>
        <w:t xml:space="preserve"> </w:t>
      </w:r>
      <w:r w:rsidR="009339B2">
        <w:rPr>
          <w:rFonts w:cs="Times New Roman"/>
          <w:szCs w:val="24"/>
        </w:rPr>
        <w:t>Erkan Zergeroğlu</w:t>
      </w:r>
      <w:r w:rsidR="005B1E1A">
        <w:rPr>
          <w:rFonts w:cs="Times New Roman"/>
          <w:szCs w:val="24"/>
        </w:rPr>
        <w:t xml:space="preserve"> </w:t>
      </w:r>
      <w:r w:rsidR="00194AB9" w:rsidRPr="00EB3E8B">
        <w:rPr>
          <w:rFonts w:cs="Times New Roman"/>
          <w:szCs w:val="24"/>
        </w:rPr>
        <w:t xml:space="preserve"> ve </w:t>
      </w:r>
      <w:r w:rsidR="00CE6B84" w:rsidRPr="00EB3E8B">
        <w:rPr>
          <w:rFonts w:cs="Times New Roman"/>
          <w:szCs w:val="24"/>
        </w:rPr>
        <w:t xml:space="preserve">biz öğrencilere emek veren, </w:t>
      </w:r>
      <w:r w:rsidR="00257E47" w:rsidRPr="00EB3E8B">
        <w:rPr>
          <w:rFonts w:cs="Times New Roman"/>
          <w:szCs w:val="24"/>
        </w:rPr>
        <w:t>fedakarlı</w:t>
      </w:r>
      <w:r w:rsidR="00A73C73" w:rsidRPr="00EB3E8B">
        <w:rPr>
          <w:rFonts w:cs="Times New Roman"/>
          <w:szCs w:val="24"/>
        </w:rPr>
        <w:t>kla</w:t>
      </w:r>
      <w:r w:rsidR="00325BC2" w:rsidRPr="00EB3E8B">
        <w:rPr>
          <w:rFonts w:cs="Times New Roman"/>
          <w:szCs w:val="24"/>
        </w:rPr>
        <w:t xml:space="preserve"> </w:t>
      </w:r>
      <w:r w:rsidR="00CE6B84" w:rsidRPr="00EB3E8B">
        <w:rPr>
          <w:rFonts w:cs="Times New Roman"/>
          <w:szCs w:val="24"/>
        </w:rPr>
        <w:t>çalışan</w:t>
      </w:r>
      <w:r w:rsidR="00A73C73" w:rsidRPr="00EB3E8B">
        <w:rPr>
          <w:rFonts w:cs="Times New Roman"/>
          <w:szCs w:val="24"/>
        </w:rPr>
        <w:t xml:space="preserve"> diğer</w:t>
      </w:r>
      <w:r w:rsidR="00CE6B84" w:rsidRPr="00EB3E8B">
        <w:rPr>
          <w:rFonts w:cs="Times New Roman"/>
          <w:szCs w:val="24"/>
        </w:rPr>
        <w:t xml:space="preserve"> tüm hocalarıma </w:t>
      </w:r>
      <w:r w:rsidR="00661836" w:rsidRPr="00EB3E8B">
        <w:rPr>
          <w:rFonts w:cs="Times New Roman"/>
          <w:szCs w:val="24"/>
        </w:rPr>
        <w:t>saygılarımı ve teşekkürlerimi sunarım.</w:t>
      </w:r>
    </w:p>
    <w:p w14:paraId="45123D09" w14:textId="77777777" w:rsidR="004312A6" w:rsidRPr="00EB3E8B" w:rsidRDefault="004312A6" w:rsidP="004312A6">
      <w:pPr>
        <w:rPr>
          <w:rFonts w:cs="Times New Roman"/>
          <w:b/>
          <w:bCs/>
          <w:szCs w:val="24"/>
        </w:rPr>
      </w:pPr>
    </w:p>
    <w:p w14:paraId="67BC6745" w14:textId="77777777" w:rsidR="004312A6" w:rsidRPr="00EB3E8B" w:rsidRDefault="004312A6" w:rsidP="004312A6">
      <w:pPr>
        <w:pStyle w:val="TezMetni10aralklChar"/>
      </w:pPr>
    </w:p>
    <w:p w14:paraId="41D2BC93" w14:textId="77777777" w:rsidR="004312A6" w:rsidRPr="00EB3E8B" w:rsidRDefault="004312A6" w:rsidP="004312A6">
      <w:pPr>
        <w:pStyle w:val="TezMetni10aralklChar"/>
      </w:pPr>
    </w:p>
    <w:p w14:paraId="4C992C91" w14:textId="77777777" w:rsidR="004312A6" w:rsidRPr="00EB3E8B" w:rsidRDefault="004312A6" w:rsidP="004312A6">
      <w:pPr>
        <w:pStyle w:val="TezMetni10aralklChar"/>
      </w:pPr>
    </w:p>
    <w:p w14:paraId="2B4F965C" w14:textId="05526548" w:rsidR="004312A6" w:rsidRPr="00EB3E8B" w:rsidRDefault="009B35C9" w:rsidP="004312A6">
      <w:pPr>
        <w:pStyle w:val="TezMetni10aralklChar"/>
        <w:jc w:val="left"/>
        <w:rPr>
          <w:b/>
          <w:bCs/>
        </w:rPr>
      </w:pPr>
      <w:r w:rsidRPr="00EB3E8B">
        <w:rPr>
          <w:b/>
          <w:bCs/>
        </w:rPr>
        <w:t>Ocak</w:t>
      </w:r>
      <w:r w:rsidR="004312A6" w:rsidRPr="00EB3E8B">
        <w:rPr>
          <w:b/>
          <w:bCs/>
        </w:rPr>
        <w:t>, 202</w:t>
      </w:r>
      <w:r w:rsidRPr="00EB3E8B">
        <w:rPr>
          <w:b/>
          <w:bCs/>
        </w:rPr>
        <w:t>1</w:t>
      </w:r>
      <w:r w:rsidR="004312A6" w:rsidRPr="00EB3E8B">
        <w:rPr>
          <w:b/>
          <w:bCs/>
        </w:rPr>
        <w:tab/>
      </w:r>
      <w:r w:rsidR="004312A6" w:rsidRPr="00EB3E8B">
        <w:rPr>
          <w:b/>
          <w:bCs/>
        </w:rPr>
        <w:tab/>
      </w:r>
      <w:r w:rsidR="3387E74B" w:rsidRPr="00EB3E8B">
        <w:rPr>
          <w:b/>
          <w:bCs/>
        </w:rPr>
        <w:t xml:space="preserve">                                                         </w:t>
      </w:r>
      <w:r w:rsidR="005B1E1A">
        <w:rPr>
          <w:b/>
          <w:bCs/>
        </w:rPr>
        <w:t>Halil İbrahim KÖSE</w:t>
      </w:r>
    </w:p>
    <w:p w14:paraId="27481F8A" w14:textId="77777777" w:rsidR="009D46C0" w:rsidRPr="00EB3E8B" w:rsidRDefault="009D46C0" w:rsidP="009D46C0">
      <w:pPr>
        <w:pStyle w:val="TezMetni10aralklChar"/>
      </w:pPr>
    </w:p>
    <w:p w14:paraId="14EEBBFD" w14:textId="77777777" w:rsidR="009D46C0" w:rsidRPr="00EB3E8B" w:rsidRDefault="009D46C0" w:rsidP="009D46C0">
      <w:pPr>
        <w:pStyle w:val="TezMetni10aralklChar"/>
      </w:pPr>
    </w:p>
    <w:p w14:paraId="25AE9DFF" w14:textId="77777777" w:rsidR="009D46C0" w:rsidRPr="00EB3E8B" w:rsidRDefault="009D46C0" w:rsidP="009D46C0">
      <w:pPr>
        <w:pStyle w:val="TezMetni10aralklCha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45"/>
      </w:tblGrid>
      <w:tr w:rsidR="00194AB9" w:rsidRPr="00EB3E8B" w14:paraId="310611E9" w14:textId="77777777" w:rsidTr="0052201B">
        <w:tc>
          <w:tcPr>
            <w:tcW w:w="4145" w:type="dxa"/>
          </w:tcPr>
          <w:p w14:paraId="36F0053F" w14:textId="77777777" w:rsidR="00194AB9" w:rsidRPr="00EB3E8B" w:rsidRDefault="00194AB9" w:rsidP="0052201B">
            <w:pPr>
              <w:pStyle w:val="TezMetni10aralklChar"/>
              <w:jc w:val="right"/>
            </w:pPr>
          </w:p>
        </w:tc>
      </w:tr>
    </w:tbl>
    <w:p w14:paraId="50E9F12F" w14:textId="77777777" w:rsidR="009D46C0" w:rsidRPr="00EB3E8B" w:rsidRDefault="009D46C0" w:rsidP="009D46C0">
      <w:pPr>
        <w:pStyle w:val="TezMetni10aralklChar"/>
      </w:pPr>
    </w:p>
    <w:p w14:paraId="39D6743D" w14:textId="77777777" w:rsidR="00F2225B" w:rsidRPr="00EB3E8B" w:rsidRDefault="009D46C0" w:rsidP="009D46C0">
      <w:pPr>
        <w:pStyle w:val="TezMetni10aralklChar"/>
        <w:jc w:val="left"/>
        <w:rPr>
          <w:b/>
          <w:bCs/>
        </w:rPr>
      </w:pPr>
      <w:r w:rsidRPr="00EB3E8B">
        <w:rPr>
          <w:b/>
          <w:bCs/>
        </w:rPr>
        <w:tab/>
      </w:r>
      <w:r w:rsidRPr="00EB3E8B">
        <w:rPr>
          <w:b/>
          <w:bCs/>
        </w:rPr>
        <w:tab/>
      </w:r>
      <w:r w:rsidRPr="00EB3E8B">
        <w:rPr>
          <w:b/>
          <w:bCs/>
        </w:rPr>
        <w:tab/>
      </w:r>
      <w:r w:rsidRPr="00EB3E8B">
        <w:rPr>
          <w:b/>
          <w:bCs/>
        </w:rPr>
        <w:tab/>
      </w:r>
      <w:r w:rsidRPr="00EB3E8B">
        <w:rPr>
          <w:b/>
          <w:bCs/>
        </w:rPr>
        <w:tab/>
      </w:r>
      <w:r w:rsidRPr="00EB3E8B">
        <w:rPr>
          <w:b/>
          <w:bCs/>
        </w:rPr>
        <w:tab/>
      </w:r>
      <w:r w:rsidR="0052201B" w:rsidRPr="00EB3E8B">
        <w:rPr>
          <w:b/>
          <w:bCs/>
        </w:rPr>
        <w:tab/>
      </w:r>
    </w:p>
    <w:p w14:paraId="73360BAB" w14:textId="77777777" w:rsidR="009D46C0" w:rsidRPr="00EB3E8B" w:rsidRDefault="009D46C0" w:rsidP="009D46C0">
      <w:pPr>
        <w:pStyle w:val="TezMetni10aralklChar"/>
        <w:jc w:val="left"/>
      </w:pPr>
      <w:r w:rsidRPr="00EB3E8B">
        <w:br w:type="page"/>
      </w:r>
    </w:p>
    <w:bookmarkEnd w:id="3" w:displacedByCustomXml="next"/>
    <w:bookmarkEnd w:id="2" w:displacedByCustomXml="next"/>
    <w:bookmarkStart w:id="18" w:name="_Toc62696874" w:displacedByCustomXml="next"/>
    <w:sdt>
      <w:sdtPr>
        <w:rPr>
          <w:rFonts w:cstheme="minorBidi"/>
          <w:b w:val="0"/>
          <w:bCs w:val="0"/>
          <w:caps w:val="0"/>
          <w:noProof w:val="0"/>
          <w:szCs w:val="22"/>
          <w:lang w:val="tr-TR"/>
        </w:rPr>
        <w:id w:val="1275907339"/>
        <w:docPartObj>
          <w:docPartGallery w:val="Table of Contents"/>
          <w:docPartUnique/>
        </w:docPartObj>
      </w:sdtPr>
      <w:sdtEndPr/>
      <w:sdtContent>
        <w:p w14:paraId="2F517F00" w14:textId="66BB6430" w:rsidR="00035CF0" w:rsidRPr="00BC70F5" w:rsidRDefault="00BC70F5" w:rsidP="00BC70F5">
          <w:pPr>
            <w:pStyle w:val="ilkbaslik"/>
            <w:rPr>
              <w:rStyle w:val="SubtitleChar"/>
              <w:i/>
              <w:iCs/>
            </w:rPr>
          </w:pPr>
          <w:r>
            <w:t>İçindekiler</w:t>
          </w:r>
          <w:bookmarkEnd w:id="18"/>
        </w:p>
        <w:p w14:paraId="252F483C" w14:textId="1BED9647" w:rsidR="00EE51E0" w:rsidRDefault="00035CF0">
          <w:pPr>
            <w:pStyle w:val="TOC1"/>
            <w:rPr>
              <w:rFonts w:asciiTheme="minorHAnsi" w:eastAsiaTheme="minorEastAsia" w:hAnsiTheme="minorHAnsi" w:cstheme="minorBidi"/>
              <w:b w:val="0"/>
              <w:bCs w:val="0"/>
              <w:caps w:val="0"/>
              <w:sz w:val="22"/>
              <w:szCs w:val="22"/>
            </w:rPr>
          </w:pPr>
          <w:r>
            <w:fldChar w:fldCharType="begin"/>
          </w:r>
          <w:r>
            <w:instrText xml:space="preserve"> TOC \o "1-3" \h \z \u </w:instrText>
          </w:r>
          <w:r>
            <w:fldChar w:fldCharType="separate"/>
          </w:r>
          <w:hyperlink w:anchor="_Toc62696873" w:history="1">
            <w:r w:rsidR="00EE51E0" w:rsidRPr="00506B3C">
              <w:rPr>
                <w:rStyle w:val="Hyperlink"/>
                <w:lang w:val="tr-TR"/>
              </w:rPr>
              <w:t>ÖNSÖZ</w:t>
            </w:r>
            <w:r w:rsidR="00EE51E0">
              <w:rPr>
                <w:webHidden/>
              </w:rPr>
              <w:tab/>
            </w:r>
            <w:r w:rsidR="00EE51E0">
              <w:rPr>
                <w:webHidden/>
              </w:rPr>
              <w:fldChar w:fldCharType="begin"/>
            </w:r>
            <w:r w:rsidR="00EE51E0">
              <w:rPr>
                <w:webHidden/>
              </w:rPr>
              <w:instrText xml:space="preserve"> PAGEREF _Toc62696873 \h </w:instrText>
            </w:r>
            <w:r w:rsidR="00EE51E0">
              <w:rPr>
                <w:webHidden/>
              </w:rPr>
            </w:r>
            <w:r w:rsidR="00EE51E0">
              <w:rPr>
                <w:webHidden/>
              </w:rPr>
              <w:fldChar w:fldCharType="separate"/>
            </w:r>
            <w:r w:rsidR="00EE51E0">
              <w:rPr>
                <w:webHidden/>
              </w:rPr>
              <w:t>iii</w:t>
            </w:r>
            <w:r w:rsidR="00EE51E0">
              <w:rPr>
                <w:webHidden/>
              </w:rPr>
              <w:fldChar w:fldCharType="end"/>
            </w:r>
          </w:hyperlink>
        </w:p>
        <w:p w14:paraId="21F2E51D" w14:textId="44994872" w:rsidR="00EE51E0" w:rsidRDefault="00EE51E0">
          <w:pPr>
            <w:pStyle w:val="TOC1"/>
            <w:rPr>
              <w:rFonts w:asciiTheme="minorHAnsi" w:eastAsiaTheme="minorEastAsia" w:hAnsiTheme="minorHAnsi" w:cstheme="minorBidi"/>
              <w:b w:val="0"/>
              <w:bCs w:val="0"/>
              <w:caps w:val="0"/>
              <w:sz w:val="22"/>
              <w:szCs w:val="22"/>
            </w:rPr>
          </w:pPr>
          <w:hyperlink w:anchor="_Toc62696874" w:history="1">
            <w:r w:rsidRPr="00506B3C">
              <w:rPr>
                <w:rStyle w:val="Hyperlink"/>
              </w:rPr>
              <w:t>İçindekiler</w:t>
            </w:r>
            <w:r>
              <w:rPr>
                <w:webHidden/>
              </w:rPr>
              <w:tab/>
            </w:r>
            <w:r>
              <w:rPr>
                <w:webHidden/>
              </w:rPr>
              <w:fldChar w:fldCharType="begin"/>
            </w:r>
            <w:r>
              <w:rPr>
                <w:webHidden/>
              </w:rPr>
              <w:instrText xml:space="preserve"> PAGEREF _Toc62696874 \h </w:instrText>
            </w:r>
            <w:r>
              <w:rPr>
                <w:webHidden/>
              </w:rPr>
            </w:r>
            <w:r>
              <w:rPr>
                <w:webHidden/>
              </w:rPr>
              <w:fldChar w:fldCharType="separate"/>
            </w:r>
            <w:r>
              <w:rPr>
                <w:webHidden/>
              </w:rPr>
              <w:t>iv</w:t>
            </w:r>
            <w:r>
              <w:rPr>
                <w:webHidden/>
              </w:rPr>
              <w:fldChar w:fldCharType="end"/>
            </w:r>
          </w:hyperlink>
        </w:p>
        <w:p w14:paraId="7E4C4FAA" w14:textId="598B4CE0" w:rsidR="00EE51E0" w:rsidRDefault="00EE51E0">
          <w:pPr>
            <w:pStyle w:val="TOC1"/>
            <w:rPr>
              <w:rFonts w:asciiTheme="minorHAnsi" w:eastAsiaTheme="minorEastAsia" w:hAnsiTheme="minorHAnsi" w:cstheme="minorBidi"/>
              <w:b w:val="0"/>
              <w:bCs w:val="0"/>
              <w:caps w:val="0"/>
              <w:sz w:val="22"/>
              <w:szCs w:val="22"/>
            </w:rPr>
          </w:pPr>
          <w:hyperlink w:anchor="_Toc62696875" w:history="1">
            <w:r w:rsidRPr="00506B3C">
              <w:rPr>
                <w:rStyle w:val="Hyperlink"/>
              </w:rPr>
              <w:t>KISALTMA LİSTESİ</w:t>
            </w:r>
            <w:r>
              <w:rPr>
                <w:webHidden/>
              </w:rPr>
              <w:tab/>
            </w:r>
            <w:r>
              <w:rPr>
                <w:webHidden/>
              </w:rPr>
              <w:fldChar w:fldCharType="begin"/>
            </w:r>
            <w:r>
              <w:rPr>
                <w:webHidden/>
              </w:rPr>
              <w:instrText xml:space="preserve"> PAGEREF _Toc62696875 \h </w:instrText>
            </w:r>
            <w:r>
              <w:rPr>
                <w:webHidden/>
              </w:rPr>
            </w:r>
            <w:r>
              <w:rPr>
                <w:webHidden/>
              </w:rPr>
              <w:fldChar w:fldCharType="separate"/>
            </w:r>
            <w:r>
              <w:rPr>
                <w:webHidden/>
              </w:rPr>
              <w:t>v</w:t>
            </w:r>
            <w:r>
              <w:rPr>
                <w:webHidden/>
              </w:rPr>
              <w:fldChar w:fldCharType="end"/>
            </w:r>
          </w:hyperlink>
        </w:p>
        <w:p w14:paraId="50992D8F" w14:textId="6D0094E7" w:rsidR="00EE51E0" w:rsidRDefault="00EE51E0">
          <w:pPr>
            <w:pStyle w:val="TOC1"/>
            <w:rPr>
              <w:rFonts w:asciiTheme="minorHAnsi" w:eastAsiaTheme="minorEastAsia" w:hAnsiTheme="minorHAnsi" w:cstheme="minorBidi"/>
              <w:b w:val="0"/>
              <w:bCs w:val="0"/>
              <w:caps w:val="0"/>
              <w:sz w:val="22"/>
              <w:szCs w:val="22"/>
            </w:rPr>
          </w:pPr>
          <w:hyperlink w:anchor="_Toc62696876" w:history="1">
            <w:r w:rsidRPr="00506B3C">
              <w:rPr>
                <w:rStyle w:val="Hyperlink"/>
              </w:rPr>
              <w:t>ÖZET</w:t>
            </w:r>
            <w:r>
              <w:rPr>
                <w:webHidden/>
              </w:rPr>
              <w:tab/>
            </w:r>
            <w:r>
              <w:rPr>
                <w:webHidden/>
              </w:rPr>
              <w:fldChar w:fldCharType="begin"/>
            </w:r>
            <w:r>
              <w:rPr>
                <w:webHidden/>
              </w:rPr>
              <w:instrText xml:space="preserve"> PAGEREF _Toc62696876 \h </w:instrText>
            </w:r>
            <w:r>
              <w:rPr>
                <w:webHidden/>
              </w:rPr>
            </w:r>
            <w:r>
              <w:rPr>
                <w:webHidden/>
              </w:rPr>
              <w:fldChar w:fldCharType="separate"/>
            </w:r>
            <w:r>
              <w:rPr>
                <w:webHidden/>
              </w:rPr>
              <w:t>v</w:t>
            </w:r>
            <w:r>
              <w:rPr>
                <w:webHidden/>
              </w:rPr>
              <w:fldChar w:fldCharType="end"/>
            </w:r>
          </w:hyperlink>
        </w:p>
        <w:p w14:paraId="1F75AA15" w14:textId="37E35D74" w:rsidR="00EE51E0" w:rsidRDefault="00EE51E0">
          <w:pPr>
            <w:pStyle w:val="TOC1"/>
            <w:rPr>
              <w:rFonts w:asciiTheme="minorHAnsi" w:eastAsiaTheme="minorEastAsia" w:hAnsiTheme="minorHAnsi" w:cstheme="minorBidi"/>
              <w:b w:val="0"/>
              <w:bCs w:val="0"/>
              <w:caps w:val="0"/>
              <w:sz w:val="22"/>
              <w:szCs w:val="22"/>
            </w:rPr>
          </w:pPr>
          <w:hyperlink w:anchor="_Toc62696877" w:history="1">
            <w:r w:rsidRPr="00506B3C">
              <w:rPr>
                <w:rStyle w:val="Hyperlink"/>
              </w:rPr>
              <w:t>GİRİŞ</w:t>
            </w:r>
            <w:r>
              <w:rPr>
                <w:webHidden/>
              </w:rPr>
              <w:tab/>
            </w:r>
            <w:r>
              <w:rPr>
                <w:webHidden/>
              </w:rPr>
              <w:fldChar w:fldCharType="begin"/>
            </w:r>
            <w:r>
              <w:rPr>
                <w:webHidden/>
              </w:rPr>
              <w:instrText xml:space="preserve"> PAGEREF _Toc62696877 \h </w:instrText>
            </w:r>
            <w:r>
              <w:rPr>
                <w:webHidden/>
              </w:rPr>
            </w:r>
            <w:r>
              <w:rPr>
                <w:webHidden/>
              </w:rPr>
              <w:fldChar w:fldCharType="separate"/>
            </w:r>
            <w:r>
              <w:rPr>
                <w:webHidden/>
              </w:rPr>
              <w:t>1</w:t>
            </w:r>
            <w:r>
              <w:rPr>
                <w:webHidden/>
              </w:rPr>
              <w:fldChar w:fldCharType="end"/>
            </w:r>
          </w:hyperlink>
        </w:p>
        <w:p w14:paraId="000AA706" w14:textId="677F37F9" w:rsidR="00EE51E0" w:rsidRDefault="00EE51E0">
          <w:pPr>
            <w:pStyle w:val="TOC1"/>
            <w:rPr>
              <w:rFonts w:asciiTheme="minorHAnsi" w:eastAsiaTheme="minorEastAsia" w:hAnsiTheme="minorHAnsi" w:cstheme="minorBidi"/>
              <w:b w:val="0"/>
              <w:bCs w:val="0"/>
              <w:caps w:val="0"/>
              <w:sz w:val="22"/>
              <w:szCs w:val="22"/>
            </w:rPr>
          </w:pPr>
          <w:hyperlink w:anchor="_Toc62696878" w:history="1">
            <w:r w:rsidRPr="00506B3C">
              <w:rPr>
                <w:rStyle w:val="Hyperlink"/>
              </w:rPr>
              <w:t>1.</w:t>
            </w:r>
            <w:r>
              <w:rPr>
                <w:rFonts w:asciiTheme="minorHAnsi" w:eastAsiaTheme="minorEastAsia" w:hAnsiTheme="minorHAnsi" w:cstheme="minorBidi"/>
                <w:b w:val="0"/>
                <w:bCs w:val="0"/>
                <w:caps w:val="0"/>
                <w:sz w:val="22"/>
                <w:szCs w:val="22"/>
              </w:rPr>
              <w:tab/>
            </w:r>
            <w:r w:rsidRPr="00506B3C">
              <w:rPr>
                <w:rStyle w:val="Hyperlink"/>
              </w:rPr>
              <w:t>PROJENİN TANITIMI</w:t>
            </w:r>
            <w:r>
              <w:rPr>
                <w:webHidden/>
              </w:rPr>
              <w:tab/>
            </w:r>
            <w:r>
              <w:rPr>
                <w:webHidden/>
              </w:rPr>
              <w:fldChar w:fldCharType="begin"/>
            </w:r>
            <w:r>
              <w:rPr>
                <w:webHidden/>
              </w:rPr>
              <w:instrText xml:space="preserve"> PAGEREF _Toc62696878 \h </w:instrText>
            </w:r>
            <w:r>
              <w:rPr>
                <w:webHidden/>
              </w:rPr>
            </w:r>
            <w:r>
              <w:rPr>
                <w:webHidden/>
              </w:rPr>
              <w:fldChar w:fldCharType="separate"/>
            </w:r>
            <w:r>
              <w:rPr>
                <w:webHidden/>
              </w:rPr>
              <w:t>1</w:t>
            </w:r>
            <w:r>
              <w:rPr>
                <w:webHidden/>
              </w:rPr>
              <w:fldChar w:fldCharType="end"/>
            </w:r>
          </w:hyperlink>
        </w:p>
        <w:p w14:paraId="33B637EB" w14:textId="429B6AAD" w:rsidR="00EE51E0" w:rsidRDefault="00EE51E0">
          <w:pPr>
            <w:pStyle w:val="TOC1"/>
            <w:rPr>
              <w:rFonts w:asciiTheme="minorHAnsi" w:eastAsiaTheme="minorEastAsia" w:hAnsiTheme="minorHAnsi" w:cstheme="minorBidi"/>
              <w:b w:val="0"/>
              <w:bCs w:val="0"/>
              <w:caps w:val="0"/>
              <w:sz w:val="22"/>
              <w:szCs w:val="22"/>
            </w:rPr>
          </w:pPr>
          <w:hyperlink w:anchor="_Toc62696879" w:history="1">
            <w:r w:rsidRPr="00506B3C">
              <w:rPr>
                <w:rStyle w:val="Hyperlink"/>
              </w:rPr>
              <w:t>2.</w:t>
            </w:r>
            <w:r>
              <w:rPr>
                <w:rFonts w:asciiTheme="minorHAnsi" w:eastAsiaTheme="minorEastAsia" w:hAnsiTheme="minorHAnsi" w:cstheme="minorBidi"/>
                <w:b w:val="0"/>
                <w:bCs w:val="0"/>
                <w:caps w:val="0"/>
                <w:sz w:val="22"/>
                <w:szCs w:val="22"/>
              </w:rPr>
              <w:tab/>
            </w:r>
            <w:r w:rsidRPr="00506B3C">
              <w:rPr>
                <w:rStyle w:val="Hyperlink"/>
              </w:rPr>
              <w:t>incelenen çalışmalar</w:t>
            </w:r>
            <w:r>
              <w:rPr>
                <w:webHidden/>
              </w:rPr>
              <w:tab/>
            </w:r>
            <w:r>
              <w:rPr>
                <w:webHidden/>
              </w:rPr>
              <w:fldChar w:fldCharType="begin"/>
            </w:r>
            <w:r>
              <w:rPr>
                <w:webHidden/>
              </w:rPr>
              <w:instrText xml:space="preserve"> PAGEREF _Toc62696879 \h </w:instrText>
            </w:r>
            <w:r>
              <w:rPr>
                <w:webHidden/>
              </w:rPr>
            </w:r>
            <w:r>
              <w:rPr>
                <w:webHidden/>
              </w:rPr>
              <w:fldChar w:fldCharType="separate"/>
            </w:r>
            <w:r>
              <w:rPr>
                <w:webHidden/>
              </w:rPr>
              <w:t>1</w:t>
            </w:r>
            <w:r>
              <w:rPr>
                <w:webHidden/>
              </w:rPr>
              <w:fldChar w:fldCharType="end"/>
            </w:r>
          </w:hyperlink>
        </w:p>
        <w:p w14:paraId="708C08B0" w14:textId="0F2D116E"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0" w:history="1">
            <w:r w:rsidRPr="00506B3C">
              <w:rPr>
                <w:rStyle w:val="Hyperlink"/>
                <w:noProof/>
              </w:rPr>
              <w:t>2.1.</w:t>
            </w:r>
            <w:r>
              <w:rPr>
                <w:rFonts w:asciiTheme="minorHAnsi" w:eastAsiaTheme="minorEastAsia" w:hAnsiTheme="minorHAnsi"/>
                <w:b w:val="0"/>
                <w:caps w:val="0"/>
                <w:noProof/>
                <w:sz w:val="22"/>
                <w:szCs w:val="22"/>
                <w:lang w:val="en-US"/>
              </w:rPr>
              <w:tab/>
            </w:r>
            <w:r w:rsidRPr="00506B3C">
              <w:rPr>
                <w:rStyle w:val="Hyperlink"/>
                <w:noProof/>
              </w:rPr>
              <w:t>Garson ROBOT: Çizgi İzleyen Garson Robot Uygulaması</w:t>
            </w:r>
            <w:r>
              <w:rPr>
                <w:noProof/>
                <w:webHidden/>
              </w:rPr>
              <w:tab/>
            </w:r>
            <w:r>
              <w:rPr>
                <w:noProof/>
                <w:webHidden/>
              </w:rPr>
              <w:fldChar w:fldCharType="begin"/>
            </w:r>
            <w:r>
              <w:rPr>
                <w:noProof/>
                <w:webHidden/>
              </w:rPr>
              <w:instrText xml:space="preserve"> PAGEREF _Toc62696880 \h </w:instrText>
            </w:r>
            <w:r>
              <w:rPr>
                <w:noProof/>
                <w:webHidden/>
              </w:rPr>
            </w:r>
            <w:r>
              <w:rPr>
                <w:noProof/>
                <w:webHidden/>
              </w:rPr>
              <w:fldChar w:fldCharType="separate"/>
            </w:r>
            <w:r>
              <w:rPr>
                <w:noProof/>
                <w:webHidden/>
              </w:rPr>
              <w:t>1</w:t>
            </w:r>
            <w:r>
              <w:rPr>
                <w:noProof/>
                <w:webHidden/>
              </w:rPr>
              <w:fldChar w:fldCharType="end"/>
            </w:r>
          </w:hyperlink>
        </w:p>
        <w:p w14:paraId="47363901" w14:textId="64521EAD"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1" w:history="1">
            <w:r w:rsidRPr="00506B3C">
              <w:rPr>
                <w:rStyle w:val="Hyperlink"/>
                <w:noProof/>
              </w:rPr>
              <w:t>2.2.</w:t>
            </w:r>
            <w:r>
              <w:rPr>
                <w:rFonts w:asciiTheme="minorHAnsi" w:eastAsiaTheme="minorEastAsia" w:hAnsiTheme="minorHAnsi"/>
                <w:b w:val="0"/>
                <w:caps w:val="0"/>
                <w:noProof/>
                <w:sz w:val="22"/>
                <w:szCs w:val="22"/>
                <w:lang w:val="en-US"/>
              </w:rPr>
              <w:tab/>
            </w:r>
            <w:r w:rsidRPr="00506B3C">
              <w:rPr>
                <w:rStyle w:val="Hyperlink"/>
                <w:noProof/>
              </w:rPr>
              <w:t>OpenCV İLE GÖRÜNTÜ İŞLEME</w:t>
            </w:r>
            <w:r>
              <w:rPr>
                <w:noProof/>
                <w:webHidden/>
              </w:rPr>
              <w:tab/>
            </w:r>
            <w:r>
              <w:rPr>
                <w:noProof/>
                <w:webHidden/>
              </w:rPr>
              <w:fldChar w:fldCharType="begin"/>
            </w:r>
            <w:r>
              <w:rPr>
                <w:noProof/>
                <w:webHidden/>
              </w:rPr>
              <w:instrText xml:space="preserve"> PAGEREF _Toc62696881 \h </w:instrText>
            </w:r>
            <w:r>
              <w:rPr>
                <w:noProof/>
                <w:webHidden/>
              </w:rPr>
            </w:r>
            <w:r>
              <w:rPr>
                <w:noProof/>
                <w:webHidden/>
              </w:rPr>
              <w:fldChar w:fldCharType="separate"/>
            </w:r>
            <w:r>
              <w:rPr>
                <w:noProof/>
                <w:webHidden/>
              </w:rPr>
              <w:t>2</w:t>
            </w:r>
            <w:r>
              <w:rPr>
                <w:noProof/>
                <w:webHidden/>
              </w:rPr>
              <w:fldChar w:fldCharType="end"/>
            </w:r>
          </w:hyperlink>
        </w:p>
        <w:p w14:paraId="0635B8F4" w14:textId="779AC29F"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2" w:history="1">
            <w:r w:rsidRPr="00506B3C">
              <w:rPr>
                <w:rStyle w:val="Hyperlink"/>
                <w:noProof/>
              </w:rPr>
              <w:t>2.3.</w:t>
            </w:r>
            <w:r>
              <w:rPr>
                <w:rFonts w:asciiTheme="minorHAnsi" w:eastAsiaTheme="minorEastAsia" w:hAnsiTheme="minorHAnsi"/>
                <w:b w:val="0"/>
                <w:caps w:val="0"/>
                <w:noProof/>
                <w:sz w:val="22"/>
                <w:szCs w:val="22"/>
                <w:lang w:val="en-US"/>
              </w:rPr>
              <w:tab/>
            </w:r>
            <w:r w:rsidRPr="00506B3C">
              <w:rPr>
                <w:rStyle w:val="Hyperlink"/>
                <w:noProof/>
              </w:rPr>
              <w:t>ENDÜSTRİYELÇİZGİ TAKİP EDEN ROBOT CİHAZI GELİŞTİRİLMESİ</w:t>
            </w:r>
            <w:r>
              <w:rPr>
                <w:noProof/>
                <w:webHidden/>
              </w:rPr>
              <w:tab/>
            </w:r>
            <w:r>
              <w:rPr>
                <w:noProof/>
                <w:webHidden/>
              </w:rPr>
              <w:fldChar w:fldCharType="begin"/>
            </w:r>
            <w:r>
              <w:rPr>
                <w:noProof/>
                <w:webHidden/>
              </w:rPr>
              <w:instrText xml:space="preserve"> PAGEREF _Toc62696882 \h </w:instrText>
            </w:r>
            <w:r>
              <w:rPr>
                <w:noProof/>
                <w:webHidden/>
              </w:rPr>
            </w:r>
            <w:r>
              <w:rPr>
                <w:noProof/>
                <w:webHidden/>
              </w:rPr>
              <w:fldChar w:fldCharType="separate"/>
            </w:r>
            <w:r>
              <w:rPr>
                <w:noProof/>
                <w:webHidden/>
              </w:rPr>
              <w:t>2</w:t>
            </w:r>
            <w:r>
              <w:rPr>
                <w:noProof/>
                <w:webHidden/>
              </w:rPr>
              <w:fldChar w:fldCharType="end"/>
            </w:r>
          </w:hyperlink>
        </w:p>
        <w:p w14:paraId="56051718" w14:textId="28A20569" w:rsidR="00EE51E0" w:rsidRDefault="00EE51E0">
          <w:pPr>
            <w:pStyle w:val="TOC1"/>
            <w:rPr>
              <w:rFonts w:asciiTheme="minorHAnsi" w:eastAsiaTheme="minorEastAsia" w:hAnsiTheme="minorHAnsi" w:cstheme="minorBidi"/>
              <w:b w:val="0"/>
              <w:bCs w:val="0"/>
              <w:caps w:val="0"/>
              <w:sz w:val="22"/>
              <w:szCs w:val="22"/>
            </w:rPr>
          </w:pPr>
          <w:hyperlink w:anchor="_Toc62696883" w:history="1">
            <w:r w:rsidRPr="00506B3C">
              <w:rPr>
                <w:rStyle w:val="Hyperlink"/>
              </w:rPr>
              <w:t>3.</w:t>
            </w:r>
            <w:r>
              <w:rPr>
                <w:rFonts w:asciiTheme="minorHAnsi" w:eastAsiaTheme="minorEastAsia" w:hAnsiTheme="minorHAnsi" w:cstheme="minorBidi"/>
                <w:b w:val="0"/>
                <w:bCs w:val="0"/>
                <w:caps w:val="0"/>
                <w:sz w:val="22"/>
                <w:szCs w:val="22"/>
              </w:rPr>
              <w:tab/>
            </w:r>
            <w:r w:rsidRPr="00506B3C">
              <w:rPr>
                <w:rStyle w:val="Hyperlink"/>
              </w:rPr>
              <w:t>PRoje tasarımı</w:t>
            </w:r>
            <w:r>
              <w:rPr>
                <w:webHidden/>
              </w:rPr>
              <w:tab/>
            </w:r>
            <w:r>
              <w:rPr>
                <w:webHidden/>
              </w:rPr>
              <w:fldChar w:fldCharType="begin"/>
            </w:r>
            <w:r>
              <w:rPr>
                <w:webHidden/>
              </w:rPr>
              <w:instrText xml:space="preserve"> PAGEREF _Toc62696883 \h </w:instrText>
            </w:r>
            <w:r>
              <w:rPr>
                <w:webHidden/>
              </w:rPr>
            </w:r>
            <w:r>
              <w:rPr>
                <w:webHidden/>
              </w:rPr>
              <w:fldChar w:fldCharType="separate"/>
            </w:r>
            <w:r>
              <w:rPr>
                <w:webHidden/>
              </w:rPr>
              <w:t>2</w:t>
            </w:r>
            <w:r>
              <w:rPr>
                <w:webHidden/>
              </w:rPr>
              <w:fldChar w:fldCharType="end"/>
            </w:r>
          </w:hyperlink>
        </w:p>
        <w:p w14:paraId="1C53E53D" w14:textId="6F49F354"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4" w:history="1">
            <w:r w:rsidRPr="00506B3C">
              <w:rPr>
                <w:rStyle w:val="Hyperlink"/>
                <w:noProof/>
              </w:rPr>
              <w:t>3.1.</w:t>
            </w:r>
            <w:r>
              <w:rPr>
                <w:rFonts w:asciiTheme="minorHAnsi" w:eastAsiaTheme="minorEastAsia" w:hAnsiTheme="minorHAnsi"/>
                <w:b w:val="0"/>
                <w:caps w:val="0"/>
                <w:noProof/>
                <w:sz w:val="22"/>
                <w:szCs w:val="22"/>
                <w:lang w:val="en-US"/>
              </w:rPr>
              <w:tab/>
            </w:r>
            <w:r w:rsidRPr="00506B3C">
              <w:rPr>
                <w:rStyle w:val="Hyperlink"/>
                <w:noProof/>
              </w:rPr>
              <w:t>PROGRAMLAMA DİLİ VE KÜTÜPHANESİ</w:t>
            </w:r>
            <w:r>
              <w:rPr>
                <w:noProof/>
                <w:webHidden/>
              </w:rPr>
              <w:tab/>
            </w:r>
            <w:r>
              <w:rPr>
                <w:noProof/>
                <w:webHidden/>
              </w:rPr>
              <w:fldChar w:fldCharType="begin"/>
            </w:r>
            <w:r>
              <w:rPr>
                <w:noProof/>
                <w:webHidden/>
              </w:rPr>
              <w:instrText xml:space="preserve"> PAGEREF _Toc62696884 \h </w:instrText>
            </w:r>
            <w:r>
              <w:rPr>
                <w:noProof/>
                <w:webHidden/>
              </w:rPr>
            </w:r>
            <w:r>
              <w:rPr>
                <w:noProof/>
                <w:webHidden/>
              </w:rPr>
              <w:fldChar w:fldCharType="separate"/>
            </w:r>
            <w:r>
              <w:rPr>
                <w:noProof/>
                <w:webHidden/>
              </w:rPr>
              <w:t>2</w:t>
            </w:r>
            <w:r>
              <w:rPr>
                <w:noProof/>
                <w:webHidden/>
              </w:rPr>
              <w:fldChar w:fldCharType="end"/>
            </w:r>
          </w:hyperlink>
        </w:p>
        <w:p w14:paraId="598E0FC1" w14:textId="6C7CDA80"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5" w:history="1">
            <w:r w:rsidRPr="00506B3C">
              <w:rPr>
                <w:rStyle w:val="Hyperlink"/>
                <w:noProof/>
              </w:rPr>
              <w:t>3.2.</w:t>
            </w:r>
            <w:r>
              <w:rPr>
                <w:rFonts w:asciiTheme="minorHAnsi" w:eastAsiaTheme="minorEastAsia" w:hAnsiTheme="minorHAnsi"/>
                <w:b w:val="0"/>
                <w:caps w:val="0"/>
                <w:noProof/>
                <w:sz w:val="22"/>
                <w:szCs w:val="22"/>
                <w:lang w:val="en-US"/>
              </w:rPr>
              <w:tab/>
            </w:r>
            <w:r w:rsidRPr="00506B3C">
              <w:rPr>
                <w:rStyle w:val="Hyperlink"/>
                <w:noProof/>
              </w:rPr>
              <w:t>GİRDİ GEREKSİNİMLERİ</w:t>
            </w:r>
            <w:r>
              <w:rPr>
                <w:noProof/>
                <w:webHidden/>
              </w:rPr>
              <w:tab/>
            </w:r>
            <w:r>
              <w:rPr>
                <w:noProof/>
                <w:webHidden/>
              </w:rPr>
              <w:fldChar w:fldCharType="begin"/>
            </w:r>
            <w:r>
              <w:rPr>
                <w:noProof/>
                <w:webHidden/>
              </w:rPr>
              <w:instrText xml:space="preserve"> PAGEREF _Toc62696885 \h </w:instrText>
            </w:r>
            <w:r>
              <w:rPr>
                <w:noProof/>
                <w:webHidden/>
              </w:rPr>
            </w:r>
            <w:r>
              <w:rPr>
                <w:noProof/>
                <w:webHidden/>
              </w:rPr>
              <w:fldChar w:fldCharType="separate"/>
            </w:r>
            <w:r>
              <w:rPr>
                <w:noProof/>
                <w:webHidden/>
              </w:rPr>
              <w:t>2</w:t>
            </w:r>
            <w:r>
              <w:rPr>
                <w:noProof/>
                <w:webHidden/>
              </w:rPr>
              <w:fldChar w:fldCharType="end"/>
            </w:r>
          </w:hyperlink>
        </w:p>
        <w:p w14:paraId="39FF3A9A" w14:textId="28B9D32E"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6" w:history="1">
            <w:r w:rsidRPr="00506B3C">
              <w:rPr>
                <w:rStyle w:val="Hyperlink"/>
                <w:noProof/>
              </w:rPr>
              <w:t>3.3.</w:t>
            </w:r>
            <w:r>
              <w:rPr>
                <w:rFonts w:asciiTheme="minorHAnsi" w:eastAsiaTheme="minorEastAsia" w:hAnsiTheme="minorHAnsi"/>
                <w:b w:val="0"/>
                <w:caps w:val="0"/>
                <w:noProof/>
                <w:sz w:val="22"/>
                <w:szCs w:val="22"/>
                <w:lang w:val="en-US"/>
              </w:rPr>
              <w:tab/>
            </w:r>
            <w:r w:rsidRPr="00506B3C">
              <w:rPr>
                <w:rStyle w:val="Hyperlink"/>
                <w:noProof/>
              </w:rPr>
              <w:t>Sİstem gereksinimleri</w:t>
            </w:r>
            <w:r>
              <w:rPr>
                <w:noProof/>
                <w:webHidden/>
              </w:rPr>
              <w:tab/>
            </w:r>
            <w:r>
              <w:rPr>
                <w:noProof/>
                <w:webHidden/>
              </w:rPr>
              <w:fldChar w:fldCharType="begin"/>
            </w:r>
            <w:r>
              <w:rPr>
                <w:noProof/>
                <w:webHidden/>
              </w:rPr>
              <w:instrText xml:space="preserve"> PAGEREF _Toc62696886 \h </w:instrText>
            </w:r>
            <w:r>
              <w:rPr>
                <w:noProof/>
                <w:webHidden/>
              </w:rPr>
            </w:r>
            <w:r>
              <w:rPr>
                <w:noProof/>
                <w:webHidden/>
              </w:rPr>
              <w:fldChar w:fldCharType="separate"/>
            </w:r>
            <w:r>
              <w:rPr>
                <w:noProof/>
                <w:webHidden/>
              </w:rPr>
              <w:t>3</w:t>
            </w:r>
            <w:r>
              <w:rPr>
                <w:noProof/>
                <w:webHidden/>
              </w:rPr>
              <w:fldChar w:fldCharType="end"/>
            </w:r>
          </w:hyperlink>
        </w:p>
        <w:p w14:paraId="0F77F778" w14:textId="43EF0970" w:rsidR="00EE51E0" w:rsidRDefault="00EE51E0">
          <w:pPr>
            <w:pStyle w:val="TOC2"/>
            <w:tabs>
              <w:tab w:val="left" w:pos="960"/>
              <w:tab w:val="right" w:leader="dot" w:pos="8139"/>
            </w:tabs>
            <w:rPr>
              <w:rFonts w:asciiTheme="minorHAnsi" w:eastAsiaTheme="minorEastAsia" w:hAnsiTheme="minorHAnsi"/>
              <w:b w:val="0"/>
              <w:caps w:val="0"/>
              <w:noProof/>
              <w:sz w:val="22"/>
              <w:szCs w:val="22"/>
              <w:lang w:val="en-US"/>
            </w:rPr>
          </w:pPr>
          <w:hyperlink w:anchor="_Toc62696887" w:history="1">
            <w:r w:rsidRPr="00506B3C">
              <w:rPr>
                <w:rStyle w:val="Hyperlink"/>
                <w:noProof/>
              </w:rPr>
              <w:t>3.4.</w:t>
            </w:r>
            <w:r>
              <w:rPr>
                <w:rFonts w:asciiTheme="minorHAnsi" w:eastAsiaTheme="minorEastAsia" w:hAnsiTheme="minorHAnsi"/>
                <w:b w:val="0"/>
                <w:caps w:val="0"/>
                <w:noProof/>
                <w:sz w:val="22"/>
                <w:szCs w:val="22"/>
                <w:lang w:val="en-US"/>
              </w:rPr>
              <w:tab/>
            </w:r>
            <w:r w:rsidRPr="00506B3C">
              <w:rPr>
                <w:rStyle w:val="Hyperlink"/>
                <w:noProof/>
              </w:rPr>
              <w:t>Proje Şeması</w:t>
            </w:r>
            <w:r>
              <w:rPr>
                <w:noProof/>
                <w:webHidden/>
              </w:rPr>
              <w:tab/>
            </w:r>
            <w:r>
              <w:rPr>
                <w:noProof/>
                <w:webHidden/>
              </w:rPr>
              <w:fldChar w:fldCharType="begin"/>
            </w:r>
            <w:r>
              <w:rPr>
                <w:noProof/>
                <w:webHidden/>
              </w:rPr>
              <w:instrText xml:space="preserve"> PAGEREF _Toc62696887 \h </w:instrText>
            </w:r>
            <w:r>
              <w:rPr>
                <w:noProof/>
                <w:webHidden/>
              </w:rPr>
            </w:r>
            <w:r>
              <w:rPr>
                <w:noProof/>
                <w:webHidden/>
              </w:rPr>
              <w:fldChar w:fldCharType="separate"/>
            </w:r>
            <w:r>
              <w:rPr>
                <w:noProof/>
                <w:webHidden/>
              </w:rPr>
              <w:t>3</w:t>
            </w:r>
            <w:r>
              <w:rPr>
                <w:noProof/>
                <w:webHidden/>
              </w:rPr>
              <w:fldChar w:fldCharType="end"/>
            </w:r>
          </w:hyperlink>
        </w:p>
        <w:p w14:paraId="085D820D" w14:textId="003D7682" w:rsidR="00EE51E0" w:rsidRDefault="00EE51E0">
          <w:pPr>
            <w:pStyle w:val="TOC3"/>
            <w:tabs>
              <w:tab w:val="left" w:pos="1440"/>
              <w:tab w:val="right" w:leader="dot" w:pos="8139"/>
            </w:tabs>
            <w:rPr>
              <w:rFonts w:asciiTheme="minorHAnsi" w:eastAsiaTheme="minorEastAsia" w:hAnsiTheme="minorHAnsi"/>
              <w:b w:val="0"/>
              <w:iCs w:val="0"/>
              <w:noProof/>
              <w:sz w:val="22"/>
              <w:szCs w:val="22"/>
              <w:lang w:val="en-US"/>
            </w:rPr>
          </w:pPr>
          <w:hyperlink w:anchor="_Toc62696888" w:history="1">
            <w:r w:rsidRPr="00506B3C">
              <w:rPr>
                <w:rStyle w:val="Hyperlink"/>
                <w:noProof/>
              </w:rPr>
              <w:t>3.4.1.</w:t>
            </w:r>
            <w:r>
              <w:rPr>
                <w:rFonts w:asciiTheme="minorHAnsi" w:eastAsiaTheme="minorEastAsia" w:hAnsiTheme="minorHAnsi"/>
                <w:b w:val="0"/>
                <w:iCs w:val="0"/>
                <w:noProof/>
                <w:sz w:val="22"/>
                <w:szCs w:val="22"/>
                <w:lang w:val="en-US"/>
              </w:rPr>
              <w:tab/>
            </w:r>
            <w:r w:rsidRPr="00506B3C">
              <w:rPr>
                <w:rStyle w:val="Hyperlink"/>
                <w:noProof/>
              </w:rPr>
              <w:t>Proje Tasarım Planı</w:t>
            </w:r>
            <w:r>
              <w:rPr>
                <w:noProof/>
                <w:webHidden/>
              </w:rPr>
              <w:tab/>
            </w:r>
            <w:r>
              <w:rPr>
                <w:noProof/>
                <w:webHidden/>
              </w:rPr>
              <w:fldChar w:fldCharType="begin"/>
            </w:r>
            <w:r>
              <w:rPr>
                <w:noProof/>
                <w:webHidden/>
              </w:rPr>
              <w:instrText xml:space="preserve"> PAGEREF _Toc62696888 \h </w:instrText>
            </w:r>
            <w:r>
              <w:rPr>
                <w:noProof/>
                <w:webHidden/>
              </w:rPr>
            </w:r>
            <w:r>
              <w:rPr>
                <w:noProof/>
                <w:webHidden/>
              </w:rPr>
              <w:fldChar w:fldCharType="separate"/>
            </w:r>
            <w:r>
              <w:rPr>
                <w:noProof/>
                <w:webHidden/>
              </w:rPr>
              <w:t>4</w:t>
            </w:r>
            <w:r>
              <w:rPr>
                <w:noProof/>
                <w:webHidden/>
              </w:rPr>
              <w:fldChar w:fldCharType="end"/>
            </w:r>
          </w:hyperlink>
        </w:p>
        <w:p w14:paraId="0652DCD5" w14:textId="078DBA1E" w:rsidR="00EE51E0" w:rsidRDefault="00EE51E0">
          <w:pPr>
            <w:pStyle w:val="TOC1"/>
            <w:rPr>
              <w:rFonts w:asciiTheme="minorHAnsi" w:eastAsiaTheme="minorEastAsia" w:hAnsiTheme="minorHAnsi" w:cstheme="minorBidi"/>
              <w:b w:val="0"/>
              <w:bCs w:val="0"/>
              <w:caps w:val="0"/>
              <w:sz w:val="22"/>
              <w:szCs w:val="22"/>
            </w:rPr>
          </w:pPr>
          <w:hyperlink w:anchor="_Toc62696889" w:history="1">
            <w:r w:rsidRPr="00506B3C">
              <w:rPr>
                <w:rStyle w:val="Hyperlink"/>
                <w:i/>
                <w:iCs/>
              </w:rPr>
              <w:t>4.</w:t>
            </w:r>
            <w:r>
              <w:rPr>
                <w:rFonts w:asciiTheme="minorHAnsi" w:eastAsiaTheme="minorEastAsia" w:hAnsiTheme="minorHAnsi" w:cstheme="minorBidi"/>
                <w:b w:val="0"/>
                <w:bCs w:val="0"/>
                <w:caps w:val="0"/>
                <w:sz w:val="22"/>
                <w:szCs w:val="22"/>
              </w:rPr>
              <w:tab/>
            </w:r>
            <w:r w:rsidRPr="00506B3C">
              <w:rPr>
                <w:rStyle w:val="Hyperlink"/>
              </w:rPr>
              <w:t>Kaynakça</w:t>
            </w:r>
            <w:r>
              <w:rPr>
                <w:webHidden/>
              </w:rPr>
              <w:tab/>
            </w:r>
            <w:r>
              <w:rPr>
                <w:webHidden/>
              </w:rPr>
              <w:fldChar w:fldCharType="begin"/>
            </w:r>
            <w:r>
              <w:rPr>
                <w:webHidden/>
              </w:rPr>
              <w:instrText xml:space="preserve"> PAGEREF _Toc62696889 \h </w:instrText>
            </w:r>
            <w:r>
              <w:rPr>
                <w:webHidden/>
              </w:rPr>
            </w:r>
            <w:r>
              <w:rPr>
                <w:webHidden/>
              </w:rPr>
              <w:fldChar w:fldCharType="separate"/>
            </w:r>
            <w:r>
              <w:rPr>
                <w:webHidden/>
              </w:rPr>
              <w:t>5</w:t>
            </w:r>
            <w:r>
              <w:rPr>
                <w:webHidden/>
              </w:rPr>
              <w:fldChar w:fldCharType="end"/>
            </w:r>
          </w:hyperlink>
        </w:p>
        <w:p w14:paraId="6481F9FD" w14:textId="33EE7C05" w:rsidR="00035CF0" w:rsidRDefault="00035CF0">
          <w:r>
            <w:rPr>
              <w:b/>
              <w:bCs/>
            </w:rPr>
            <w:fldChar w:fldCharType="end"/>
          </w:r>
        </w:p>
      </w:sdtContent>
    </w:sdt>
    <w:p w14:paraId="50448D51" w14:textId="6C8DCEA7" w:rsidR="007605DD" w:rsidRPr="00236FCB" w:rsidRDefault="009D46C0" w:rsidP="005644A6">
      <w:pPr>
        <w:pStyle w:val="TOC1"/>
      </w:pPr>
      <w:r w:rsidRPr="00EB3E8B">
        <w:br w:type="page"/>
      </w:r>
      <w:bookmarkEnd w:id="1"/>
    </w:p>
    <w:p w14:paraId="70EE3E81" w14:textId="77777777" w:rsidR="00F002BF" w:rsidRPr="00EB3E8B" w:rsidRDefault="00F002BF" w:rsidP="00D6661D">
      <w:pPr>
        <w:pStyle w:val="ilkbaslik"/>
      </w:pPr>
      <w:bookmarkStart w:id="19" w:name="_Toc57046592"/>
      <w:bookmarkStart w:id="20" w:name="_Toc62696875"/>
      <w:r w:rsidRPr="00EB3E8B">
        <w:lastRenderedPageBreak/>
        <w:t>KISALTMA LİSTESİ</w:t>
      </w:r>
      <w:bookmarkEnd w:id="19"/>
      <w:bookmarkEnd w:id="20"/>
    </w:p>
    <w:p w14:paraId="7EE0D225" w14:textId="77777777" w:rsidR="00F002BF" w:rsidRPr="00EB3E8B" w:rsidRDefault="00F002BF" w:rsidP="00F002BF">
      <w:pPr>
        <w:rPr>
          <w:rFonts w:cs="Times New Roman"/>
          <w:szCs w:val="24"/>
        </w:rPr>
      </w:pPr>
      <w:r w:rsidRPr="00EB3E8B">
        <w:rPr>
          <w:rFonts w:cs="Times New Roman"/>
          <w:b/>
          <w:szCs w:val="24"/>
        </w:rPr>
        <w:t xml:space="preserve">GTÜ </w:t>
      </w:r>
      <w:r w:rsidRPr="00EB3E8B">
        <w:rPr>
          <w:rFonts w:cs="Times New Roman"/>
          <w:b/>
          <w:szCs w:val="24"/>
        </w:rPr>
        <w:tab/>
      </w:r>
      <w:r w:rsidRPr="00EB3E8B">
        <w:rPr>
          <w:rFonts w:cs="Times New Roman"/>
          <w:b/>
          <w:szCs w:val="24"/>
        </w:rPr>
        <w:tab/>
        <w:t xml:space="preserve">: </w:t>
      </w:r>
      <w:r w:rsidRPr="00EB3E8B">
        <w:rPr>
          <w:rFonts w:cs="Times New Roman"/>
          <w:szCs w:val="24"/>
        </w:rPr>
        <w:t>Gebze Teknik Üniversitesi</w:t>
      </w:r>
    </w:p>
    <w:p w14:paraId="11EADC3E" w14:textId="75426ECA" w:rsidR="00B72850" w:rsidRDefault="00F002BF" w:rsidP="00F002BF">
      <w:pPr>
        <w:rPr>
          <w:rFonts w:cs="Times New Roman"/>
          <w:szCs w:val="24"/>
        </w:rPr>
      </w:pPr>
      <w:r w:rsidRPr="00EB3E8B">
        <w:rPr>
          <w:rFonts w:cs="Times New Roman"/>
          <w:b/>
          <w:szCs w:val="24"/>
        </w:rPr>
        <w:t>Bil49</w:t>
      </w:r>
      <w:r w:rsidR="009C648F">
        <w:rPr>
          <w:rFonts w:cs="Times New Roman"/>
          <w:b/>
          <w:szCs w:val="24"/>
        </w:rPr>
        <w:t>5</w:t>
      </w:r>
      <w:r w:rsidRPr="00EB3E8B">
        <w:rPr>
          <w:rFonts w:cs="Times New Roman"/>
          <w:b/>
          <w:szCs w:val="24"/>
        </w:rPr>
        <w:tab/>
      </w:r>
      <w:r w:rsidR="00B345D8">
        <w:rPr>
          <w:rFonts w:cs="Times New Roman"/>
          <w:b/>
          <w:szCs w:val="24"/>
        </w:rPr>
        <w:t xml:space="preserve">            </w:t>
      </w:r>
      <w:r w:rsidRPr="00EB3E8B">
        <w:rPr>
          <w:rFonts w:cs="Times New Roman"/>
          <w:b/>
          <w:szCs w:val="24"/>
        </w:rPr>
        <w:t xml:space="preserve">: </w:t>
      </w:r>
      <w:r w:rsidR="00C53BB3" w:rsidRPr="00EB3E8B">
        <w:rPr>
          <w:rFonts w:cs="Times New Roman"/>
          <w:szCs w:val="24"/>
        </w:rPr>
        <w:t xml:space="preserve">GTÜ </w:t>
      </w:r>
      <w:r w:rsidRPr="00EB3E8B">
        <w:rPr>
          <w:rFonts w:cs="Times New Roman"/>
          <w:szCs w:val="24"/>
        </w:rPr>
        <w:t xml:space="preserve">Bitirme Projesi </w:t>
      </w:r>
      <w:r w:rsidR="009C648F">
        <w:rPr>
          <w:rFonts w:cs="Times New Roman"/>
          <w:szCs w:val="24"/>
        </w:rPr>
        <w:t>1</w:t>
      </w:r>
      <w:r w:rsidRPr="00EB3E8B">
        <w:rPr>
          <w:rFonts w:cs="Times New Roman"/>
          <w:szCs w:val="24"/>
        </w:rPr>
        <w:t xml:space="preserve"> Ders Kodu</w:t>
      </w:r>
    </w:p>
    <w:p w14:paraId="64B1A781" w14:textId="508204F2" w:rsidR="00397527" w:rsidRPr="00EB3E8B" w:rsidRDefault="00397527" w:rsidP="00F002BF">
      <w:pPr>
        <w:rPr>
          <w:rFonts w:cs="Times New Roman"/>
          <w:szCs w:val="24"/>
        </w:rPr>
      </w:pPr>
      <w:r w:rsidRPr="00397527">
        <w:rPr>
          <w:rFonts w:cs="Times New Roman"/>
          <w:b/>
          <w:bCs/>
          <w:szCs w:val="24"/>
          <w:shd w:val="clear" w:color="auto" w:fill="FFFFFF"/>
        </w:rPr>
        <w:t>R.U.R</w:t>
      </w:r>
      <w:r w:rsidR="00B345D8">
        <w:rPr>
          <w:rFonts w:cs="Times New Roman"/>
          <w:b/>
          <w:bCs/>
          <w:szCs w:val="24"/>
          <w:shd w:val="clear" w:color="auto" w:fill="FFFFFF"/>
        </w:rPr>
        <w:t xml:space="preserve"> </w:t>
      </w:r>
      <w:r w:rsidR="00B345D8">
        <w:rPr>
          <w:rFonts w:cs="Times New Roman"/>
          <w:b/>
          <w:bCs/>
          <w:szCs w:val="24"/>
          <w:shd w:val="clear" w:color="auto" w:fill="FFFFFF"/>
        </w:rPr>
        <w:tab/>
      </w:r>
      <w:r w:rsidR="00B345D8">
        <w:rPr>
          <w:rFonts w:cs="Times New Roman"/>
          <w:b/>
          <w:bCs/>
          <w:szCs w:val="24"/>
          <w:shd w:val="clear" w:color="auto" w:fill="FFFFFF"/>
        </w:rPr>
        <w:tab/>
      </w:r>
      <w:r>
        <w:rPr>
          <w:rFonts w:cs="Times New Roman"/>
          <w:b/>
          <w:bCs/>
          <w:szCs w:val="24"/>
          <w:shd w:val="clear" w:color="auto" w:fill="FFFFFF"/>
        </w:rPr>
        <w:t>:</w:t>
      </w:r>
      <w:r w:rsidR="00B345D8">
        <w:rPr>
          <w:rFonts w:cs="Times New Roman"/>
          <w:b/>
          <w:bCs/>
          <w:szCs w:val="24"/>
          <w:shd w:val="clear" w:color="auto" w:fill="FFFFFF"/>
        </w:rPr>
        <w:t xml:space="preserve"> </w:t>
      </w:r>
      <w:r w:rsidRPr="00180635">
        <w:rPr>
          <w:rFonts w:cs="Times New Roman"/>
          <w:szCs w:val="24"/>
          <w:shd w:val="clear" w:color="auto" w:fill="FFFFFF"/>
        </w:rPr>
        <w:t>(Rossum’s Universal Robots)</w:t>
      </w:r>
    </w:p>
    <w:p w14:paraId="0A2D4BB6" w14:textId="77777777" w:rsidR="0089746C" w:rsidRPr="00EB3E8B" w:rsidRDefault="0089746C" w:rsidP="00F002BF">
      <w:pPr>
        <w:rPr>
          <w:rFonts w:cs="Times New Roman"/>
          <w:szCs w:val="24"/>
        </w:rPr>
      </w:pPr>
    </w:p>
    <w:p w14:paraId="06BE35D3" w14:textId="0D4F8EAF" w:rsidR="00B72850" w:rsidRPr="00EB3E8B" w:rsidRDefault="00B72850">
      <w:pPr>
        <w:spacing w:line="259" w:lineRule="auto"/>
        <w:jc w:val="left"/>
        <w:rPr>
          <w:rFonts w:cs="Times New Roman"/>
          <w:szCs w:val="24"/>
        </w:rPr>
      </w:pPr>
    </w:p>
    <w:p w14:paraId="4A2395AD" w14:textId="4CAAA76E" w:rsidR="00B72850" w:rsidRPr="00EB3E8B" w:rsidRDefault="00B72850" w:rsidP="001B683A">
      <w:pPr>
        <w:pStyle w:val="ilkbaslik"/>
      </w:pPr>
      <w:bookmarkStart w:id="21" w:name="_Toc57046593"/>
      <w:bookmarkStart w:id="22" w:name="_Toc62696876"/>
      <w:r w:rsidRPr="00EB3E8B">
        <w:t>ÖZET</w:t>
      </w:r>
      <w:bookmarkEnd w:id="21"/>
      <w:bookmarkEnd w:id="22"/>
    </w:p>
    <w:p w14:paraId="5231E643" w14:textId="5B8D041E" w:rsidR="00BC50D5" w:rsidRPr="00834D6D" w:rsidRDefault="00834D6D" w:rsidP="00E617FE">
      <w:pPr>
        <w:ind w:left="-851" w:firstLine="851"/>
        <w:rPr>
          <w:rFonts w:cs="Times New Roman"/>
          <w:szCs w:val="24"/>
        </w:rPr>
      </w:pPr>
      <w:r w:rsidRPr="00834D6D">
        <w:rPr>
          <w:rFonts w:cs="Times New Roman"/>
          <w:color w:val="222222"/>
          <w:szCs w:val="24"/>
          <w:shd w:val="clear" w:color="auto" w:fill="FFFFFF"/>
        </w:rPr>
        <w:t xml:space="preserve">Çağımızın tamamlayıcı bir parçası haline gelen, hayatımızın olmazsa olmazlar arasına giren ve bilim kurgu filmlerine konu olan robotları </w:t>
      </w:r>
      <w:r>
        <w:rPr>
          <w:rFonts w:cs="Times New Roman"/>
          <w:color w:val="222222"/>
          <w:szCs w:val="24"/>
          <w:shd w:val="clear" w:color="auto" w:fill="FFFFFF"/>
        </w:rPr>
        <w:t>daha yakından tanımak gerekliliği kaçınılmazdır</w:t>
      </w:r>
      <w:r w:rsidRPr="00834D6D">
        <w:rPr>
          <w:rFonts w:cs="Times New Roman"/>
          <w:color w:val="222222"/>
          <w:szCs w:val="24"/>
          <w:shd w:val="clear" w:color="auto" w:fill="FFFFFF"/>
        </w:rPr>
        <w:t>. Robotları, en basit anlatımıyla insanlar tarafından yapılan işlerimizde zaman ve kolaylık sağlaması için oluşturulan otomatik makineler olarak tanımlayabiliriz. Kelime anlamına bakacak olursak robotlar, mekanik sistemleri bir araya getirerek otonom veya daha önceden programlanarak kontrol ve algılama sistemleriyle bilgiyi anlamlı hale çevirerek verilen görevleri yerine getirebilen makinelerdir.</w:t>
      </w:r>
      <w:r w:rsidR="00BC50D5" w:rsidRPr="00834D6D">
        <w:rPr>
          <w:rFonts w:cs="Times New Roman"/>
          <w:szCs w:val="24"/>
        </w:rPr>
        <w:t xml:space="preserve">. </w:t>
      </w:r>
    </w:p>
    <w:p w14:paraId="7A4F1C39" w14:textId="77777777" w:rsidR="00180635" w:rsidRPr="00180635" w:rsidRDefault="00180635" w:rsidP="002F6C8E">
      <w:pPr>
        <w:ind w:left="-851" w:firstLine="851"/>
        <w:rPr>
          <w:rFonts w:cs="Times New Roman"/>
          <w:szCs w:val="24"/>
          <w:shd w:val="clear" w:color="auto" w:fill="FFFFFF"/>
        </w:rPr>
      </w:pPr>
      <w:hyperlink r:id="rId15" w:history="1">
        <w:r w:rsidRPr="00180635">
          <w:rPr>
            <w:rStyle w:val="Hyperlink"/>
            <w:rFonts w:cs="Times New Roman"/>
            <w:color w:val="auto"/>
            <w:szCs w:val="24"/>
            <w:u w:val="none"/>
            <w:shd w:val="clear" w:color="auto" w:fill="FFFFFF"/>
          </w:rPr>
          <w:t>Robot</w:t>
        </w:r>
      </w:hyperlink>
      <w:r w:rsidRPr="00180635">
        <w:rPr>
          <w:rFonts w:cs="Times New Roman"/>
          <w:szCs w:val="24"/>
          <w:shd w:val="clear" w:color="auto" w:fill="FFFFFF"/>
        </w:rPr>
        <w:t> kelimesi ilk olarak 1921 yılında yazılmış olan bir tiyatro oyununda karşımıza çıkar. Karel Capek isimli bir yazar R.U.R(Rossum’s Universal Robots) adlı oyununda “robota” sözcüğü “zorla çalıştırılan işçi” anlamında kullanılmıştır. Fakat robotun ilk icadı ile ilgili bilinen en eski belgeler Anadolu’ya aittir. Artuklu Türkleri’nin hüküm sürdüğü yıllarda yaşayan Cizreli büyük mucit Ebû’l İz İsmail İbni Rezzaz El Cezerî, bilgisayarların temelini atan fizikçi ve sibernetik alanın kurucusu kabul edilen Müslüman bilim adamı ve mühendisidir. Yaptığı çalışmalar ve icatları Leonardo da Vinci’den 150 yıl önce kitaplaştırmıştır. Bu sebeple Leonardo’ya ilham kaynağı olduğu düşünülmektedir. İcatları ise saz çalan robot, fil su saati, mumlu saat, tavus kuşlu ibrik, abdest almak için kullanılan otomat, kan alma teknesi, su makineleri, şifreli kilitler, şifreli kasalar, termos, otomatik çocuk oyuncakları gibi 60 makine ve “Makine Yapımında Yararlı Bilgiler ve Uygulamalar “ adlı eser ile muhteşem bir miras bırakmıştır. Ve modern çağımızda kullandığımız birçok mekanik aletin ve robotun gelişimi için temel oluşturan bazı eserleri batıda yeniden inşa edilmektedir.</w:t>
      </w:r>
    </w:p>
    <w:p w14:paraId="405534DE" w14:textId="654CB98B" w:rsidR="00294B17" w:rsidRDefault="00294B17" w:rsidP="002F6C8E">
      <w:pPr>
        <w:ind w:left="-851" w:firstLine="851"/>
        <w:rPr>
          <w:rFonts w:cs="Times New Roman"/>
          <w:color w:val="222222"/>
          <w:szCs w:val="24"/>
          <w:shd w:val="clear" w:color="auto" w:fill="FFFFFF"/>
        </w:rPr>
      </w:pPr>
      <w:r>
        <w:rPr>
          <w:rFonts w:ascii="Verdana" w:hAnsi="Verdana"/>
          <w:color w:val="222222"/>
          <w:sz w:val="23"/>
          <w:szCs w:val="23"/>
          <w:shd w:val="clear" w:color="auto" w:fill="FFFFFF"/>
        </w:rPr>
        <w:lastRenderedPageBreak/>
        <w:t> </w:t>
      </w:r>
      <w:r w:rsidRPr="00294B17">
        <w:rPr>
          <w:rFonts w:cs="Times New Roman"/>
          <w:color w:val="222222"/>
          <w:szCs w:val="24"/>
          <w:shd w:val="clear" w:color="auto" w:fill="FFFFFF"/>
        </w:rPr>
        <w:t>Robotların hayatımızda ne kadar önemli olduğuna bir bakalım. Aklımıza gelebilecek hemen hemen her alanda robotlar kullanılmaktadır. İnsanları zor şartlar altında çalışmaktan, sağlığını tehdit edecek ortamlardan kurtararak rahatlıkla ve kusursuz olarak gerçekleştirmektedir. Sağlık, ulaşım, eğitim alanından askeri alana kadar, evimizden cebimize kadar her yerde robotlarla iç içeyiz. Endüstriyelde tonlarca ağır parça kaldırımını kolaylıkla yapan, insanların dayanamayacağı sıcaklıkta, zehirli gaz ortamında, nükleer sızıntılarda, depremlerde, ulaşılamayan yerlerde, savunma sanayisinde, uzay çalışmalarında, ameliyatınızda doktora yardımcı olan çok incelikli çalışan ve daha birçok alanda karşımıza çıkan bu robotlar şikayet etmeden, yorulmadan, biz insanlar gibi pazartesi sendromunu yaşamadan görevlerini yerine getirmektedir.</w:t>
      </w:r>
    </w:p>
    <w:p w14:paraId="4B76ED73" w14:textId="411C8E14" w:rsidR="001E306C" w:rsidRPr="001E306C" w:rsidRDefault="001E306C" w:rsidP="002F6C8E">
      <w:pPr>
        <w:ind w:left="-851" w:firstLine="851"/>
        <w:rPr>
          <w:rFonts w:cs="Times New Roman"/>
          <w:color w:val="222222"/>
          <w:szCs w:val="24"/>
          <w:shd w:val="clear" w:color="auto" w:fill="FFFFFF"/>
        </w:rPr>
      </w:pPr>
      <w:r w:rsidRPr="001E306C">
        <w:rPr>
          <w:rFonts w:cs="Times New Roman"/>
          <w:color w:val="222222"/>
          <w:szCs w:val="24"/>
          <w:shd w:val="clear" w:color="auto" w:fill="FFFFFF"/>
        </w:rPr>
        <w:t>Bir makineye robot diyebilmemiz için onda bulunması gereken en önemli özellik algılamasıdır. Bu algılar şekil, ışık, renk, konum ve kimyasal gibi konular altında toplanabilir. Çevresindeki olayları bu algılayıcılar ile alıp verileri yorumlayabilmeli ve işleyip bir karara vararak bu kararı uygulayabilmelidir.</w:t>
      </w:r>
    </w:p>
    <w:p w14:paraId="69B7C6E8" w14:textId="7E7FF819" w:rsidR="00F002BF" w:rsidRPr="00EB3E8B" w:rsidRDefault="00FE21E9" w:rsidP="002F6C8E">
      <w:pPr>
        <w:ind w:left="-851" w:firstLine="851"/>
        <w:rPr>
          <w:rFonts w:cs="Times New Roman"/>
          <w:szCs w:val="24"/>
        </w:rPr>
      </w:pPr>
      <w:r>
        <w:rPr>
          <w:rFonts w:cs="Times New Roman"/>
          <w:szCs w:val="24"/>
        </w:rPr>
        <w:t>Bu kapsamda, Gebze Teknik Üniversitesi, Bilgisayar Mühend</w:t>
      </w:r>
      <w:r w:rsidR="00212856">
        <w:rPr>
          <w:rFonts w:cs="Times New Roman"/>
          <w:szCs w:val="24"/>
        </w:rPr>
        <w:t>i</w:t>
      </w:r>
      <w:r>
        <w:rPr>
          <w:rFonts w:cs="Times New Roman"/>
          <w:szCs w:val="24"/>
        </w:rPr>
        <w:t>sili</w:t>
      </w:r>
      <w:r w:rsidR="00212856">
        <w:rPr>
          <w:rFonts w:cs="Times New Roman"/>
          <w:szCs w:val="24"/>
        </w:rPr>
        <w:t>ği, Bölüm Binasına gelen ziyaretçilere, bölümü tanıtıcı</w:t>
      </w:r>
      <w:r w:rsidR="00CC2CFD">
        <w:rPr>
          <w:rFonts w:cs="Times New Roman"/>
          <w:szCs w:val="24"/>
        </w:rPr>
        <w:t xml:space="preserve"> bir robot geliştirmek hedeflenmiştir.</w:t>
      </w:r>
      <w:r w:rsidR="00D503E8" w:rsidRPr="00EB3E8B">
        <w:rPr>
          <w:rFonts w:cs="Times New Roman"/>
          <w:szCs w:val="24"/>
        </w:rPr>
        <w:br w:type="page"/>
      </w:r>
    </w:p>
    <w:p w14:paraId="4A5696C3" w14:textId="77777777" w:rsidR="009D46C0" w:rsidRPr="00EB3E8B" w:rsidRDefault="009D46C0" w:rsidP="009D46C0">
      <w:pPr>
        <w:pStyle w:val="TOC3"/>
        <w:rPr>
          <w:rFonts w:cs="Times New Roman"/>
          <w:szCs w:val="24"/>
        </w:rPr>
        <w:sectPr w:rsidR="009D46C0" w:rsidRPr="00EB3E8B" w:rsidSect="00993E51">
          <w:pgSz w:w="11906" w:h="16838"/>
          <w:pgMar w:top="2336" w:right="1417" w:bottom="1417" w:left="2340" w:header="720" w:footer="720" w:gutter="0"/>
          <w:pgNumType w:fmt="lowerRoman" w:start="1"/>
          <w:cols w:space="720"/>
          <w:titlePg/>
          <w:docGrid w:linePitch="360"/>
        </w:sectPr>
      </w:pPr>
    </w:p>
    <w:p w14:paraId="76E28091" w14:textId="77777777" w:rsidR="00DE7A75" w:rsidRPr="00EB3E8B" w:rsidRDefault="009D46C0" w:rsidP="001B683A">
      <w:pPr>
        <w:pStyle w:val="ilkbaslik"/>
      </w:pPr>
      <w:bookmarkStart w:id="23" w:name="_Toc102555126"/>
      <w:bookmarkStart w:id="24" w:name="_Toc102556417"/>
      <w:bookmarkStart w:id="25" w:name="_Toc102778533"/>
      <w:bookmarkStart w:id="26" w:name="_Toc103098986"/>
      <w:bookmarkStart w:id="27" w:name="_Toc57046594"/>
      <w:bookmarkStart w:id="28" w:name="_Toc62696877"/>
      <w:r w:rsidRPr="00EB3E8B">
        <w:lastRenderedPageBreak/>
        <w:t>GİRİŞ</w:t>
      </w:r>
      <w:bookmarkEnd w:id="23"/>
      <w:bookmarkEnd w:id="24"/>
      <w:bookmarkEnd w:id="25"/>
      <w:bookmarkEnd w:id="26"/>
      <w:bookmarkEnd w:id="27"/>
      <w:bookmarkEnd w:id="28"/>
    </w:p>
    <w:p w14:paraId="6A6B30B0" w14:textId="50EFCCAD" w:rsidR="00A1651D" w:rsidRPr="00EB3E8B" w:rsidRDefault="00C033EA" w:rsidP="0012612A">
      <w:pPr>
        <w:ind w:firstLine="480"/>
        <w:rPr>
          <w:rFonts w:cs="Times New Roman"/>
          <w:szCs w:val="24"/>
        </w:rPr>
      </w:pPr>
      <w:r>
        <w:t>Çizgi izleyen robot renk farkından faydalanarak bir çizgiyi takip eden robot çeşididir. Bu robot, endüstriyel alanlarda çok faydalı olabilecek bir robottur. Eğer sürekli bir yerden diğer bir yere mal götürülüyorsa, bu işi otonom olarak bir robota yaptırmak hem işleri hızlandıracak hem de ihtiyaç duyulan iş gücünü azaltacaktır. Bu sistemi kurabilmek için ise yapılması gereken tek şey robotun gitmesi gereken güzergâha bir çizgi çizmek.</w:t>
      </w:r>
    </w:p>
    <w:p w14:paraId="4BF78346" w14:textId="4C10E063" w:rsidR="00030D9B" w:rsidRPr="00EB3E8B" w:rsidRDefault="00E54A0E" w:rsidP="0012612A">
      <w:pPr>
        <w:ind w:firstLine="420"/>
        <w:rPr>
          <w:rFonts w:cs="Times New Roman"/>
          <w:szCs w:val="24"/>
        </w:rPr>
      </w:pPr>
      <w:r>
        <w:rPr>
          <w:rFonts w:cs="Times New Roman"/>
          <w:szCs w:val="24"/>
        </w:rPr>
        <w:t xml:space="preserve">Çizgi </w:t>
      </w:r>
      <w:r w:rsidR="004B0184">
        <w:rPr>
          <w:rFonts w:cs="Times New Roman"/>
          <w:szCs w:val="24"/>
        </w:rPr>
        <w:t>takip ederek hareket eden robot farklı teknolojiler kullanarak yapılabilir</w:t>
      </w:r>
      <w:r w:rsidR="00E85F4E">
        <w:rPr>
          <w:rFonts w:cs="Times New Roman"/>
          <w:szCs w:val="24"/>
        </w:rPr>
        <w:t>.</w:t>
      </w:r>
      <w:r w:rsidR="004B0184">
        <w:rPr>
          <w:rFonts w:cs="Times New Roman"/>
          <w:szCs w:val="24"/>
        </w:rPr>
        <w:t xml:space="preserve"> </w:t>
      </w:r>
      <w:r w:rsidR="00E85F4E">
        <w:rPr>
          <w:rFonts w:cs="Times New Roman"/>
          <w:szCs w:val="24"/>
        </w:rPr>
        <w:t>B</w:t>
      </w:r>
      <w:r w:rsidR="004B0184">
        <w:rPr>
          <w:rFonts w:cs="Times New Roman"/>
          <w:szCs w:val="24"/>
        </w:rPr>
        <w:t>u proje kapsamında çizgi bir kamera vasıtasıyla görüntülenip, görüntü işleme yöntemiyle rabotun yönü tayin edilmiş olur.</w:t>
      </w:r>
    </w:p>
    <w:p w14:paraId="7173F84E" w14:textId="77777777" w:rsidR="00DE7A75" w:rsidRPr="00EB3E8B" w:rsidRDefault="00DE7A75" w:rsidP="001B683A">
      <w:pPr>
        <w:pStyle w:val="Heading1"/>
      </w:pPr>
      <w:r w:rsidRPr="00EB3E8B">
        <w:t xml:space="preserve"> </w:t>
      </w:r>
      <w:bookmarkStart w:id="29" w:name="_Toc57046595"/>
      <w:bookmarkStart w:id="30" w:name="_Toc62696878"/>
      <w:r w:rsidRPr="00EB3E8B">
        <w:t>PROJENİN TANITIMI</w:t>
      </w:r>
      <w:bookmarkEnd w:id="29"/>
      <w:bookmarkEnd w:id="30"/>
    </w:p>
    <w:p w14:paraId="012159E0" w14:textId="57D56673" w:rsidR="00321883" w:rsidRPr="00EB3E8B" w:rsidRDefault="00E85F4E" w:rsidP="0012502E">
      <w:pPr>
        <w:ind w:firstLine="420"/>
        <w:rPr>
          <w:rFonts w:cs="Times New Roman"/>
          <w:szCs w:val="24"/>
        </w:rPr>
      </w:pPr>
      <w:r>
        <w:rPr>
          <w:rFonts w:cs="Times New Roman"/>
          <w:szCs w:val="24"/>
        </w:rPr>
        <w:t>Proje</w:t>
      </w:r>
      <w:r w:rsidR="00DC4172">
        <w:rPr>
          <w:rFonts w:cs="Times New Roman"/>
          <w:szCs w:val="24"/>
        </w:rPr>
        <w:t>de yapılan robot, temel olarak ger</w:t>
      </w:r>
      <w:r w:rsidR="00D91AA7">
        <w:rPr>
          <w:rFonts w:cs="Times New Roman"/>
          <w:szCs w:val="24"/>
        </w:rPr>
        <w:t>çek zamanlı gelen görüntünün işlenmesi prensibine dayanmaktadır. Seslendirme özelliği ile bu</w:t>
      </w:r>
      <w:r w:rsidR="005038A5">
        <w:rPr>
          <w:rFonts w:cs="Times New Roman"/>
          <w:szCs w:val="24"/>
        </w:rPr>
        <w:t>lunduğu konumu anlatarak ziyaretçileri bilgilendiri</w:t>
      </w:r>
      <w:r w:rsidR="0012502E">
        <w:rPr>
          <w:rFonts w:cs="Times New Roman"/>
          <w:szCs w:val="24"/>
        </w:rPr>
        <w:t>r.</w:t>
      </w:r>
    </w:p>
    <w:p w14:paraId="408262AE" w14:textId="1839F9F7" w:rsidR="00321883" w:rsidRPr="00EB3E8B" w:rsidRDefault="00321883" w:rsidP="000B7776">
      <w:pPr>
        <w:rPr>
          <w:rFonts w:cs="Times New Roman"/>
          <w:szCs w:val="24"/>
        </w:rPr>
      </w:pPr>
    </w:p>
    <w:p w14:paraId="12EFB269" w14:textId="6FF76F1B" w:rsidR="00DF2C94" w:rsidRPr="000F031B" w:rsidRDefault="00170DB0" w:rsidP="001B683A">
      <w:pPr>
        <w:pStyle w:val="Heading1"/>
      </w:pPr>
      <w:bookmarkStart w:id="31" w:name="_Toc57046596"/>
      <w:bookmarkStart w:id="32" w:name="_Toc62696879"/>
      <w:r w:rsidRPr="001B683A">
        <w:t>incelenen</w:t>
      </w:r>
      <w:r w:rsidRPr="000F031B">
        <w:t xml:space="preserve"> çalışmalar</w:t>
      </w:r>
      <w:bookmarkEnd w:id="31"/>
      <w:bookmarkEnd w:id="32"/>
    </w:p>
    <w:p w14:paraId="6D11860C" w14:textId="7FE5E6FC" w:rsidR="00DF3D0A" w:rsidRPr="00EB3E8B" w:rsidRDefault="0022555C" w:rsidP="001B683A">
      <w:pPr>
        <w:pStyle w:val="Heading2"/>
      </w:pPr>
      <w:bookmarkStart w:id="33" w:name="_Toc57046597"/>
      <w:r>
        <w:t xml:space="preserve">     </w:t>
      </w:r>
      <w:bookmarkStart w:id="34" w:name="_Toc62696880"/>
      <w:r w:rsidR="00BE0CA0">
        <w:t>Garson ROBOT</w:t>
      </w:r>
      <w:r w:rsidR="00DF3D0A" w:rsidRPr="00EB3E8B">
        <w:t xml:space="preserve">: </w:t>
      </w:r>
      <w:bookmarkEnd w:id="33"/>
      <w:r w:rsidR="00D71B10">
        <w:t>Çizgi İzleyen Garson Robot Uygulaması</w:t>
      </w:r>
      <w:bookmarkEnd w:id="34"/>
    </w:p>
    <w:p w14:paraId="5D0EF5D1" w14:textId="77777777" w:rsidR="007C5A7D" w:rsidRDefault="00A320B2" w:rsidP="00A52A4A">
      <w:pPr>
        <w:ind w:firstLine="708"/>
        <w:rPr>
          <w:noProof/>
        </w:rPr>
      </w:pPr>
      <w:r>
        <w:rPr>
          <w:rFonts w:cs="Times New Roman"/>
          <w:szCs w:val="24"/>
        </w:rPr>
        <w:t xml:space="preserve">İncelenen </w:t>
      </w:r>
      <w:r w:rsidR="00A52A4A">
        <w:rPr>
          <w:rFonts w:cs="Times New Roman"/>
          <w:szCs w:val="24"/>
        </w:rPr>
        <w:t>bu projede, robotun hareketi görüntü işleme yön</w:t>
      </w:r>
      <w:r w:rsidR="00C5312E">
        <w:rPr>
          <w:rFonts w:cs="Times New Roman"/>
          <w:szCs w:val="24"/>
        </w:rPr>
        <w:t>temiyle değil, sensör vasıtasıyla sağlanmış</w:t>
      </w:r>
      <w:r w:rsidR="00E6180D">
        <w:rPr>
          <w:rFonts w:cs="Times New Roman"/>
          <w:szCs w:val="24"/>
        </w:rPr>
        <w:t>tır</w:t>
      </w:r>
      <w:r w:rsidR="00EB28BD">
        <w:rPr>
          <w:rFonts w:cs="Times New Roman"/>
          <w:szCs w:val="24"/>
        </w:rPr>
        <w:t>.</w:t>
      </w:r>
      <w:r w:rsidR="00C5312E">
        <w:rPr>
          <w:rFonts w:cs="Times New Roman"/>
          <w:szCs w:val="24"/>
        </w:rPr>
        <w:t xml:space="preserve"> </w:t>
      </w:r>
      <w:r w:rsidR="00EB28BD">
        <w:rPr>
          <w:rFonts w:cs="Times New Roman"/>
          <w:szCs w:val="24"/>
        </w:rPr>
        <w:t>B</w:t>
      </w:r>
      <w:r w:rsidR="00C5312E">
        <w:rPr>
          <w:rFonts w:cs="Times New Roman"/>
          <w:szCs w:val="24"/>
        </w:rPr>
        <w:t>u projede incelerken amacım robotun temel mekaniği hakkında fikir sahibi olmaktı</w:t>
      </w:r>
      <w:r w:rsidR="00E6180D">
        <w:rPr>
          <w:rFonts w:cs="Times New Roman"/>
          <w:szCs w:val="24"/>
        </w:rPr>
        <w:t>. Yapılan bu proje aşağıdaki şekilde yön tayini yapmaktad</w:t>
      </w:r>
      <w:r w:rsidR="00E31C01">
        <w:rPr>
          <w:rFonts w:cs="Times New Roman"/>
          <w:szCs w:val="24"/>
        </w:rPr>
        <w:t>a ve aynı zamanda robotun hareketi sağlanmaktadır</w:t>
      </w:r>
      <w:r w:rsidR="00E6180D">
        <w:rPr>
          <w:rFonts w:cs="Times New Roman"/>
          <w:szCs w:val="24"/>
        </w:rPr>
        <w:t>.</w:t>
      </w:r>
      <w:r w:rsidR="007C5A7D" w:rsidRPr="007C5A7D">
        <w:rPr>
          <w:noProof/>
        </w:rPr>
        <w:t xml:space="preserve"> </w:t>
      </w:r>
    </w:p>
    <w:p w14:paraId="74C80220" w14:textId="77777777" w:rsidR="007C5A7D" w:rsidRDefault="007C5A7D" w:rsidP="007C5A7D">
      <w:pPr>
        <w:rPr>
          <w:noProof/>
        </w:rPr>
      </w:pPr>
    </w:p>
    <w:p w14:paraId="4D6FA05E" w14:textId="38067AE3" w:rsidR="00A52A4A" w:rsidRPr="00EB3E8B" w:rsidRDefault="007C5A7D" w:rsidP="007C5A7D">
      <w:pPr>
        <w:rPr>
          <w:rFonts w:cs="Times New Roman"/>
          <w:szCs w:val="24"/>
        </w:rPr>
      </w:pPr>
      <w:r>
        <w:rPr>
          <w:noProof/>
        </w:rPr>
        <w:drawing>
          <wp:inline distT="0" distB="0" distL="0" distR="0" wp14:anchorId="42762356" wp14:editId="6A1E4930">
            <wp:extent cx="5557758" cy="1633220"/>
            <wp:effectExtent l="0" t="0" r="5080" b="508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87061" cy="1671217"/>
                    </a:xfrm>
                    <a:prstGeom prst="rect">
                      <a:avLst/>
                    </a:prstGeom>
                  </pic:spPr>
                </pic:pic>
              </a:graphicData>
            </a:graphic>
          </wp:inline>
        </w:drawing>
      </w:r>
    </w:p>
    <w:p w14:paraId="55999DEF" w14:textId="1EBEBCF9" w:rsidR="007C5A7D" w:rsidRDefault="007C5A7D" w:rsidP="006C6182">
      <w:pPr>
        <w:keepNext/>
      </w:pPr>
    </w:p>
    <w:p w14:paraId="2F70C0BA" w14:textId="4EA52F97" w:rsidR="007C5A7D" w:rsidRDefault="007C5A7D" w:rsidP="006C6182">
      <w:pPr>
        <w:keepNext/>
      </w:pPr>
    </w:p>
    <w:p w14:paraId="321F97BC" w14:textId="77777777" w:rsidR="007C5A7D" w:rsidRDefault="007C5A7D" w:rsidP="006C6182">
      <w:pPr>
        <w:keepNext/>
      </w:pPr>
    </w:p>
    <w:p w14:paraId="52E4FAEA" w14:textId="304110A5" w:rsidR="00D57D9A" w:rsidRPr="00EB3E8B" w:rsidRDefault="0022555C" w:rsidP="001B683A">
      <w:pPr>
        <w:pStyle w:val="Heading2"/>
      </w:pPr>
      <w:r>
        <w:t xml:space="preserve">       </w:t>
      </w:r>
      <w:bookmarkStart w:id="35" w:name="_Toc62696881"/>
      <w:r w:rsidR="00FD435D">
        <w:t>OpenCV İLE GÖRÜNTÜ İŞLEME</w:t>
      </w:r>
      <w:bookmarkEnd w:id="35"/>
    </w:p>
    <w:p w14:paraId="55C7BDF2" w14:textId="1594D77D" w:rsidR="00465128" w:rsidRDefault="0012612A" w:rsidP="00F9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Times New Roman"/>
          <w:szCs w:val="24"/>
          <w:lang w:eastAsia="tr-TR"/>
        </w:rPr>
        <w:tab/>
      </w:r>
      <w:r w:rsidR="00F92CCE">
        <w:t>Yer alan örnekler çoğunlukla Java ile anlatılmış yeri geldiğinde ise Python örnekleri eklenmiştir. Daha önce görüntü işleme ile uğraşmamış veya farklı kütüphaneleri kullanmış OpenCV öğrenmek isteyenlere yöneliktir. Temel kavramlardan başlayarak birçok kavram ve algoritma ele alınmıştır. Yer alan örnek uygulamalar gerek OpenCV 3.1 gerekse 2.4.x sürümleri kullanılarak geliştirilmiştir. Gereken yerlerde sürümler arası farklılıklara değinilmiştir.</w:t>
      </w:r>
    </w:p>
    <w:p w14:paraId="0A1B9F78" w14:textId="77777777" w:rsidR="00F92CCE" w:rsidRPr="00EB3E8B" w:rsidRDefault="00F92CCE" w:rsidP="00F9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noProof/>
          <w:szCs w:val="24"/>
        </w:rPr>
      </w:pPr>
    </w:p>
    <w:p w14:paraId="41D32C13" w14:textId="23DDF745" w:rsidR="00465128" w:rsidRPr="00EB3E8B" w:rsidRDefault="00985DE8" w:rsidP="0074534A">
      <w:pPr>
        <w:pStyle w:val="Heading2"/>
        <w:rPr>
          <w:noProof/>
        </w:rPr>
      </w:pPr>
      <w:bookmarkStart w:id="36" w:name="_Toc57046599"/>
      <w:r>
        <w:rPr>
          <w:noProof/>
        </w:rPr>
        <w:t xml:space="preserve">      </w:t>
      </w:r>
      <w:bookmarkStart w:id="37" w:name="_Toc62696882"/>
      <w:bookmarkEnd w:id="36"/>
      <w:r w:rsidR="0022555C">
        <w:rPr>
          <w:noProof/>
        </w:rPr>
        <w:t>ENDÜSTRİYEL</w:t>
      </w:r>
      <w:r w:rsidR="004D20C5">
        <w:rPr>
          <w:noProof/>
        </w:rPr>
        <w:t>ÇİZGİ TAKİP EDEN ROBOT CİHAZI GELİŞTİRİLMESİ</w:t>
      </w:r>
      <w:bookmarkEnd w:id="37"/>
    </w:p>
    <w:p w14:paraId="3F0ABEBC" w14:textId="0333AA03" w:rsidR="009501A0" w:rsidRPr="009501A0" w:rsidRDefault="0012612A" w:rsidP="009501A0">
      <w:pPr>
        <w:pStyle w:val="HTMLPreformatted"/>
        <w:jc w:val="both"/>
        <w:rPr>
          <w:rFonts w:ascii="Times New Roman" w:hAnsi="Times New Roman" w:cs="Times New Roman"/>
          <w:sz w:val="24"/>
          <w:szCs w:val="24"/>
        </w:rPr>
      </w:pPr>
      <w:r>
        <w:rPr>
          <w:rFonts w:ascii="Times New Roman" w:hAnsi="Times New Roman" w:cs="Times New Roman"/>
          <w:sz w:val="24"/>
          <w:szCs w:val="24"/>
        </w:rPr>
        <w:tab/>
      </w:r>
      <w:r w:rsidR="009501A0" w:rsidRPr="009501A0">
        <w:rPr>
          <w:rFonts w:ascii="Times New Roman" w:hAnsi="Times New Roman" w:cs="Times New Roman"/>
          <w:sz w:val="24"/>
          <w:szCs w:val="24"/>
        </w:rPr>
        <w:t xml:space="preserve">Bu </w:t>
      </w:r>
      <w:r w:rsidR="009501A0">
        <w:rPr>
          <w:rFonts w:ascii="Times New Roman" w:hAnsi="Times New Roman" w:cs="Times New Roman"/>
          <w:sz w:val="24"/>
          <w:szCs w:val="24"/>
        </w:rPr>
        <w:t>projenin</w:t>
      </w:r>
      <w:r w:rsidR="009501A0" w:rsidRPr="009501A0">
        <w:rPr>
          <w:rFonts w:ascii="Times New Roman" w:hAnsi="Times New Roman" w:cs="Times New Roman"/>
          <w:sz w:val="24"/>
          <w:szCs w:val="24"/>
        </w:rPr>
        <w:t xml:space="preserve"> amacı; endüstriyel lojistik faaliyetlerinde kullanılabilecek, önceden belirlenmiş üretim alanlarında dolum ve işleme istasyonlarına sahip, belirli bir rotası olan, üretim istasyonları ile kablosuz olarak haberleşebilen, otonom olarak üretim istasyonlarına hammadde ve malzeme besleyebilen, çalıştığı ortamdaki oparetörlerin işgüvenliğini riske atmayan küçük ölçekli bir endüstriyel çizgi takip eden robot prototipi geliştirilmesidir.</w:t>
      </w:r>
    </w:p>
    <w:p w14:paraId="529217C6" w14:textId="5F334AEE" w:rsidR="00E6275C" w:rsidRPr="00EB3E8B" w:rsidRDefault="00953F0C" w:rsidP="00237566">
      <w:pPr>
        <w:pStyle w:val="Heading1"/>
      </w:pPr>
      <w:bookmarkStart w:id="38" w:name="_Toc57046600"/>
      <w:bookmarkStart w:id="39" w:name="_Toc62696883"/>
      <w:r w:rsidRPr="00237566">
        <w:t>PRoje</w:t>
      </w:r>
      <w:r w:rsidRPr="00EB3E8B">
        <w:t xml:space="preserve"> </w:t>
      </w:r>
      <w:r w:rsidR="003D512C">
        <w:t>tasarımı</w:t>
      </w:r>
      <w:bookmarkEnd w:id="38"/>
      <w:bookmarkEnd w:id="39"/>
      <w:r w:rsidRPr="00EB3E8B">
        <w:t xml:space="preserve"> </w:t>
      </w:r>
    </w:p>
    <w:p w14:paraId="49A6E869" w14:textId="68094EF6" w:rsidR="009D46C0" w:rsidRPr="00EB3E8B" w:rsidRDefault="009D46C0" w:rsidP="0012612A">
      <w:pPr>
        <w:pStyle w:val="ListParagraph"/>
        <w:spacing w:before="240"/>
        <w:ind w:left="0" w:firstLine="360"/>
        <w:rPr>
          <w:rFonts w:cs="Times New Roman"/>
          <w:szCs w:val="24"/>
        </w:rPr>
      </w:pPr>
      <w:r w:rsidRPr="00EB3E8B">
        <w:rPr>
          <w:rFonts w:cs="Times New Roman"/>
          <w:szCs w:val="24"/>
        </w:rPr>
        <w:t>Bu bölümde proje</w:t>
      </w:r>
      <w:r w:rsidR="6DD215B1" w:rsidRPr="00EB3E8B">
        <w:rPr>
          <w:rFonts w:cs="Times New Roman"/>
          <w:szCs w:val="24"/>
        </w:rPr>
        <w:t xml:space="preserve"> </w:t>
      </w:r>
      <w:r w:rsidRPr="00EB3E8B">
        <w:rPr>
          <w:rFonts w:cs="Times New Roman"/>
          <w:szCs w:val="24"/>
        </w:rPr>
        <w:t>gereksinimler</w:t>
      </w:r>
      <w:r w:rsidR="5A24A738" w:rsidRPr="00EB3E8B">
        <w:rPr>
          <w:rFonts w:cs="Times New Roman"/>
          <w:szCs w:val="24"/>
        </w:rPr>
        <w:t>i</w:t>
      </w:r>
      <w:r w:rsidRPr="00EB3E8B">
        <w:rPr>
          <w:rFonts w:cs="Times New Roman"/>
          <w:szCs w:val="24"/>
        </w:rPr>
        <w:t xml:space="preserve"> belirtilmiştir. </w:t>
      </w:r>
      <w:r w:rsidR="00016F08" w:rsidRPr="00EB3E8B">
        <w:rPr>
          <w:rFonts w:cs="Times New Roman"/>
          <w:szCs w:val="24"/>
        </w:rPr>
        <w:t>Programlama dili ve kütüp</w:t>
      </w:r>
      <w:r w:rsidR="00556EB6" w:rsidRPr="00EB3E8B">
        <w:rPr>
          <w:rFonts w:cs="Times New Roman"/>
          <w:szCs w:val="24"/>
        </w:rPr>
        <w:t>hanesi</w:t>
      </w:r>
      <w:r w:rsidRPr="00EB3E8B">
        <w:rPr>
          <w:rFonts w:cs="Times New Roman"/>
          <w:szCs w:val="24"/>
        </w:rPr>
        <w:t xml:space="preserve"> gereksinimleri</w:t>
      </w:r>
      <w:r w:rsidR="00556EB6" w:rsidRPr="00EB3E8B">
        <w:rPr>
          <w:rFonts w:cs="Times New Roman"/>
          <w:szCs w:val="24"/>
        </w:rPr>
        <w:t xml:space="preserve">, </w:t>
      </w:r>
      <w:r w:rsidR="541E6CCA" w:rsidRPr="00EB3E8B">
        <w:rPr>
          <w:rFonts w:cs="Times New Roman"/>
          <w:szCs w:val="24"/>
        </w:rPr>
        <w:t>girdi</w:t>
      </w:r>
      <w:r w:rsidRPr="00EB3E8B">
        <w:rPr>
          <w:rFonts w:cs="Times New Roman"/>
          <w:szCs w:val="24"/>
        </w:rPr>
        <w:t xml:space="preserve"> gereksinimler</w:t>
      </w:r>
      <w:r w:rsidR="00556EB6" w:rsidRPr="00EB3E8B">
        <w:rPr>
          <w:rFonts w:cs="Times New Roman"/>
          <w:szCs w:val="24"/>
        </w:rPr>
        <w:t>i</w:t>
      </w:r>
      <w:r w:rsidR="005B3301" w:rsidRPr="00EB3E8B">
        <w:rPr>
          <w:rFonts w:cs="Times New Roman"/>
          <w:szCs w:val="24"/>
        </w:rPr>
        <w:t xml:space="preserve"> ve sistem gereksinimleri</w:t>
      </w:r>
      <w:r w:rsidRPr="00EB3E8B">
        <w:rPr>
          <w:rFonts w:cs="Times New Roman"/>
          <w:szCs w:val="24"/>
        </w:rPr>
        <w:t xml:space="preserve"> olmak üzere </w:t>
      </w:r>
      <w:r w:rsidR="005B3301" w:rsidRPr="00EB3E8B">
        <w:rPr>
          <w:rFonts w:cs="Times New Roman"/>
          <w:szCs w:val="24"/>
        </w:rPr>
        <w:t>üçe</w:t>
      </w:r>
      <w:r w:rsidRPr="00EB3E8B">
        <w:rPr>
          <w:rFonts w:cs="Times New Roman"/>
          <w:szCs w:val="24"/>
        </w:rPr>
        <w:t xml:space="preserve"> ayrılmıştır.</w:t>
      </w:r>
    </w:p>
    <w:p w14:paraId="232EEA0D" w14:textId="4ED09CD8" w:rsidR="009D46C0" w:rsidRPr="00EB3E8B" w:rsidRDefault="0062530A" w:rsidP="00237566">
      <w:pPr>
        <w:pStyle w:val="Heading2"/>
      </w:pPr>
      <w:bookmarkStart w:id="40" w:name="_Toc57046601"/>
      <w:bookmarkStart w:id="41" w:name="_Toc62696884"/>
      <w:r w:rsidRPr="00237566">
        <w:t>PROGRAMLAMA</w:t>
      </w:r>
      <w:r w:rsidRPr="00EB3E8B">
        <w:t xml:space="preserve"> DİLİ VE KÜTÜPHANESİ</w:t>
      </w:r>
      <w:bookmarkEnd w:id="40"/>
      <w:bookmarkEnd w:id="41"/>
    </w:p>
    <w:p w14:paraId="74D07C21" w14:textId="53CFF263" w:rsidR="0082370D" w:rsidRPr="008C00DB" w:rsidRDefault="0082370D" w:rsidP="0012612A">
      <w:pPr>
        <w:ind w:firstLine="420"/>
        <w:rPr>
          <w:rFonts w:cs="Times New Roman"/>
          <w:szCs w:val="24"/>
        </w:rPr>
      </w:pPr>
      <w:r w:rsidRPr="00EB3E8B">
        <w:rPr>
          <w:rFonts w:cs="Times New Roman"/>
          <w:szCs w:val="24"/>
        </w:rPr>
        <w:t>Projenin geliştirilmesinde yazılan programda kullanılan programlama dili, işletim sistemi ve kütüphane gereksinimleri şu şekildedir:</w:t>
      </w:r>
    </w:p>
    <w:p w14:paraId="700F8237" w14:textId="4D588255" w:rsidR="0028220E" w:rsidRPr="00125B4D" w:rsidRDefault="00125B4D" w:rsidP="00125B4D">
      <w:pPr>
        <w:pStyle w:val="ListParagraph"/>
        <w:numPr>
          <w:ilvl w:val="0"/>
          <w:numId w:val="23"/>
        </w:numPr>
        <w:rPr>
          <w:rFonts w:cs="Times New Roman"/>
          <w:szCs w:val="24"/>
        </w:rPr>
      </w:pPr>
      <w:r>
        <w:rPr>
          <w:rFonts w:cs="Times New Roman"/>
          <w:szCs w:val="24"/>
        </w:rPr>
        <w:t xml:space="preserve">C ve </w:t>
      </w:r>
      <w:r w:rsidR="009501A0">
        <w:rPr>
          <w:rFonts w:cs="Times New Roman"/>
          <w:szCs w:val="24"/>
        </w:rPr>
        <w:t>C++</w:t>
      </w:r>
      <w:r w:rsidR="00F63344">
        <w:rPr>
          <w:rFonts w:cs="Times New Roman"/>
          <w:szCs w:val="24"/>
        </w:rPr>
        <w:t xml:space="preserve"> </w:t>
      </w:r>
      <w:r w:rsidR="00A53515">
        <w:rPr>
          <w:rFonts w:cs="Times New Roman"/>
          <w:szCs w:val="24"/>
        </w:rPr>
        <w:t>programlama dilleri</w:t>
      </w:r>
      <w:r w:rsidR="009501A0" w:rsidRPr="00125B4D">
        <w:rPr>
          <w:rFonts w:cs="Times New Roman"/>
          <w:szCs w:val="24"/>
        </w:rPr>
        <w:t xml:space="preserve"> </w:t>
      </w:r>
    </w:p>
    <w:p w14:paraId="5126E22D" w14:textId="693FCFB9" w:rsidR="0028220E" w:rsidRDefault="00125B4D" w:rsidP="0082370D">
      <w:pPr>
        <w:pStyle w:val="ListParagraph"/>
        <w:numPr>
          <w:ilvl w:val="0"/>
          <w:numId w:val="23"/>
        </w:numPr>
        <w:rPr>
          <w:rFonts w:cs="Times New Roman"/>
          <w:szCs w:val="24"/>
        </w:rPr>
      </w:pPr>
      <w:r>
        <w:rPr>
          <w:rFonts w:cs="Times New Roman"/>
          <w:szCs w:val="24"/>
        </w:rPr>
        <w:t>Python3</w:t>
      </w:r>
      <w:r w:rsidR="00F63344">
        <w:rPr>
          <w:rFonts w:cs="Times New Roman"/>
          <w:szCs w:val="24"/>
        </w:rPr>
        <w:t xml:space="preserve"> programlama dili</w:t>
      </w:r>
    </w:p>
    <w:p w14:paraId="66DECA80" w14:textId="03269163" w:rsidR="0028220E" w:rsidRDefault="00F63344" w:rsidP="0082370D">
      <w:pPr>
        <w:pStyle w:val="ListParagraph"/>
        <w:numPr>
          <w:ilvl w:val="0"/>
          <w:numId w:val="23"/>
        </w:numPr>
        <w:rPr>
          <w:rFonts w:cs="Times New Roman"/>
          <w:szCs w:val="24"/>
        </w:rPr>
      </w:pPr>
      <w:r>
        <w:rPr>
          <w:rFonts w:cs="Times New Roman"/>
          <w:szCs w:val="24"/>
        </w:rPr>
        <w:t>OpenCV kütüphanesi</w:t>
      </w:r>
    </w:p>
    <w:p w14:paraId="1F7A5E1F" w14:textId="1586EA8F" w:rsidR="0028220E" w:rsidRPr="00EB3E8B" w:rsidRDefault="00A53515" w:rsidP="0082370D">
      <w:pPr>
        <w:pStyle w:val="ListParagraph"/>
        <w:numPr>
          <w:ilvl w:val="0"/>
          <w:numId w:val="23"/>
        </w:numPr>
        <w:rPr>
          <w:rFonts w:cs="Times New Roman"/>
          <w:szCs w:val="24"/>
        </w:rPr>
      </w:pPr>
      <w:r>
        <w:rPr>
          <w:rFonts w:cs="Times New Roman"/>
          <w:szCs w:val="24"/>
        </w:rPr>
        <w:t>Windows10 işletim sistemi</w:t>
      </w:r>
    </w:p>
    <w:p w14:paraId="3D8F5FEA" w14:textId="6B34FA40" w:rsidR="009D46C0" w:rsidRPr="00EB3E8B" w:rsidRDefault="142F7F78" w:rsidP="00237566">
      <w:pPr>
        <w:pStyle w:val="Heading2"/>
      </w:pPr>
      <w:bookmarkStart w:id="42" w:name="_Toc57046602"/>
      <w:bookmarkStart w:id="43" w:name="_Toc62696885"/>
      <w:r w:rsidRPr="00EB3E8B">
        <w:t xml:space="preserve">GİRDİ </w:t>
      </w:r>
      <w:r w:rsidR="00D65432" w:rsidRPr="00237566">
        <w:t>GEREKSİNİMLERİ</w:t>
      </w:r>
      <w:bookmarkEnd w:id="42"/>
      <w:bookmarkEnd w:id="43"/>
    </w:p>
    <w:p w14:paraId="405F7B2F" w14:textId="1BD86C8B" w:rsidR="00566E60" w:rsidRDefault="00566E60" w:rsidP="0012612A">
      <w:pPr>
        <w:pStyle w:val="ListParagraph"/>
        <w:ind w:left="0" w:firstLine="480"/>
        <w:rPr>
          <w:rFonts w:cs="Times New Roman"/>
          <w:szCs w:val="24"/>
        </w:rPr>
      </w:pPr>
      <w:r w:rsidRPr="00EB3E8B">
        <w:rPr>
          <w:rFonts w:cs="Times New Roman"/>
          <w:szCs w:val="24"/>
        </w:rPr>
        <w:t xml:space="preserve">Programın çalışabilmesi için </w:t>
      </w:r>
      <w:r w:rsidR="10337A0F" w:rsidRPr="00EB3E8B">
        <w:rPr>
          <w:rFonts w:cs="Times New Roman"/>
          <w:szCs w:val="24"/>
        </w:rPr>
        <w:t>b</w:t>
      </w:r>
      <w:r w:rsidR="6474256D" w:rsidRPr="00EB3E8B">
        <w:rPr>
          <w:rFonts w:cs="Times New Roman"/>
          <w:szCs w:val="24"/>
        </w:rPr>
        <w:t xml:space="preserve">elirli aralıklarla programa işlenmek üzere aktarılan </w:t>
      </w:r>
      <w:r w:rsidR="00342703" w:rsidRPr="00EB3E8B">
        <w:rPr>
          <w:rFonts w:cs="Times New Roman"/>
          <w:szCs w:val="24"/>
        </w:rPr>
        <w:t>olay kaydı</w:t>
      </w:r>
      <w:r w:rsidRPr="00EB3E8B">
        <w:rPr>
          <w:rFonts w:cs="Times New Roman"/>
          <w:szCs w:val="24"/>
        </w:rPr>
        <w:t xml:space="preserve"> dosyasına ihtiyaç vardır.</w:t>
      </w:r>
      <w:r w:rsidR="6CCCA9F7" w:rsidRPr="00EB3E8B">
        <w:rPr>
          <w:rFonts w:cs="Times New Roman"/>
          <w:szCs w:val="24"/>
        </w:rPr>
        <w:t xml:space="preserve"> Bu girdi dosyası </w:t>
      </w:r>
      <w:r w:rsidR="00342703" w:rsidRPr="00EB3E8B">
        <w:rPr>
          <w:rFonts w:cs="Times New Roman"/>
          <w:szCs w:val="24"/>
        </w:rPr>
        <w:t xml:space="preserve">yapısal olmayan türde olabileceği gibi yapısal bir şekilde de olabilir. Projede hazır veri kümeleri kullanılıyor olsa da , normal şartlarda olay </w:t>
      </w:r>
      <w:r w:rsidR="00342703" w:rsidRPr="00EB3E8B">
        <w:rPr>
          <w:rFonts w:cs="Times New Roman"/>
          <w:szCs w:val="24"/>
        </w:rPr>
        <w:lastRenderedPageBreak/>
        <w:t>kaydı verisi üreten uçbirimlere de ihtiyaç vardır.</w:t>
      </w:r>
      <w:r w:rsidR="00E96AFB">
        <w:rPr>
          <w:rFonts w:cs="Times New Roman"/>
          <w:szCs w:val="24"/>
        </w:rPr>
        <w:t xml:space="preserve"> Kullanılan hazır veri kümeleri (olay kaydı dosyaları) şu kaynaklardan elde edilmiştir ; </w:t>
      </w:r>
    </w:p>
    <w:p w14:paraId="39E521E8" w14:textId="26528C23" w:rsidR="00E96AFB" w:rsidRDefault="00E96AFB" w:rsidP="000B7776">
      <w:pPr>
        <w:pStyle w:val="ListParagraph"/>
        <w:ind w:left="0"/>
        <w:rPr>
          <w:rFonts w:cs="Times New Roman"/>
          <w:szCs w:val="24"/>
        </w:rPr>
      </w:pPr>
    </w:p>
    <w:p w14:paraId="47D6DFCC" w14:textId="77777777" w:rsidR="00E96AFB" w:rsidRPr="00EB3E8B" w:rsidRDefault="00E96AFB" w:rsidP="000B7776">
      <w:pPr>
        <w:pStyle w:val="ListParagraph"/>
        <w:ind w:left="0"/>
        <w:rPr>
          <w:rFonts w:cs="Times New Roman"/>
          <w:szCs w:val="24"/>
        </w:rPr>
      </w:pPr>
    </w:p>
    <w:p w14:paraId="2EE50B8A" w14:textId="77777777" w:rsidR="00566E60" w:rsidRPr="00EB3E8B" w:rsidRDefault="005B3301" w:rsidP="00667301">
      <w:pPr>
        <w:pStyle w:val="Heading2"/>
      </w:pPr>
      <w:bookmarkStart w:id="44" w:name="_Toc57046603"/>
      <w:bookmarkStart w:id="45" w:name="_Toc62696886"/>
      <w:r w:rsidRPr="00EB3E8B">
        <w:t>Sİstem gereksinimleri</w:t>
      </w:r>
      <w:bookmarkEnd w:id="44"/>
      <w:bookmarkEnd w:id="45"/>
    </w:p>
    <w:p w14:paraId="23F8883F" w14:textId="633472D0" w:rsidR="005B3301" w:rsidRPr="00EB3E8B" w:rsidRDefault="005B3301" w:rsidP="00324BAB">
      <w:pPr>
        <w:pStyle w:val="ListParagraph"/>
        <w:numPr>
          <w:ilvl w:val="0"/>
          <w:numId w:val="35"/>
        </w:numPr>
        <w:ind w:firstLine="65"/>
        <w:rPr>
          <w:rFonts w:cs="Times New Roman"/>
          <w:szCs w:val="24"/>
        </w:rPr>
      </w:pPr>
      <w:r w:rsidRPr="00EB3E8B">
        <w:rPr>
          <w:rFonts w:cs="Times New Roman"/>
          <w:szCs w:val="24"/>
        </w:rPr>
        <w:t xml:space="preserve">Windows </w:t>
      </w:r>
      <w:r w:rsidR="00CB791D">
        <w:rPr>
          <w:rFonts w:cs="Times New Roman"/>
          <w:szCs w:val="24"/>
        </w:rPr>
        <w:t>10</w:t>
      </w:r>
      <w:r w:rsidRPr="00EB3E8B">
        <w:rPr>
          <w:rFonts w:cs="Times New Roman"/>
          <w:szCs w:val="24"/>
        </w:rPr>
        <w:t xml:space="preserve"> ve</w:t>
      </w:r>
      <w:r w:rsidR="009A4A95">
        <w:rPr>
          <w:rFonts w:cs="Times New Roman"/>
          <w:szCs w:val="24"/>
        </w:rPr>
        <w:t xml:space="preserve"> üzeri</w:t>
      </w:r>
      <w:r w:rsidRPr="00EB3E8B">
        <w:rPr>
          <w:rFonts w:cs="Times New Roman"/>
          <w:szCs w:val="24"/>
        </w:rPr>
        <w:t xml:space="preserve"> işletim sistemi</w:t>
      </w:r>
    </w:p>
    <w:p w14:paraId="73106384" w14:textId="1E576C6D" w:rsidR="005B3301" w:rsidRPr="00EB3E8B" w:rsidRDefault="007F2041" w:rsidP="00324BAB">
      <w:pPr>
        <w:pStyle w:val="ListParagraph"/>
        <w:numPr>
          <w:ilvl w:val="0"/>
          <w:numId w:val="35"/>
        </w:numPr>
        <w:ind w:firstLine="65"/>
        <w:rPr>
          <w:rFonts w:cs="Times New Roman"/>
          <w:szCs w:val="24"/>
        </w:rPr>
      </w:pPr>
      <w:r>
        <w:rPr>
          <w:rFonts w:cs="Times New Roman"/>
          <w:szCs w:val="24"/>
        </w:rPr>
        <w:t>En az</w:t>
      </w:r>
      <w:r w:rsidR="00A705C1">
        <w:rPr>
          <w:rFonts w:cs="Times New Roman"/>
          <w:szCs w:val="24"/>
        </w:rPr>
        <w:t xml:space="preserve"> </w:t>
      </w:r>
      <w:r w:rsidR="00AB765E">
        <w:rPr>
          <w:rFonts w:cs="Times New Roman"/>
          <w:szCs w:val="24"/>
        </w:rPr>
        <w:t>1</w:t>
      </w:r>
      <w:r w:rsidR="005B3301" w:rsidRPr="00EB3E8B">
        <w:rPr>
          <w:rFonts w:cs="Times New Roman"/>
          <w:szCs w:val="24"/>
        </w:rPr>
        <w:t>GB RAM</w:t>
      </w:r>
    </w:p>
    <w:p w14:paraId="553626EC" w14:textId="6F45B970" w:rsidR="00FF5001" w:rsidRDefault="00AB765E" w:rsidP="00FF5001">
      <w:pPr>
        <w:pStyle w:val="ListParagraph"/>
        <w:numPr>
          <w:ilvl w:val="0"/>
          <w:numId w:val="35"/>
        </w:numPr>
        <w:ind w:firstLine="65"/>
        <w:rPr>
          <w:rFonts w:cs="Times New Roman"/>
          <w:szCs w:val="24"/>
        </w:rPr>
      </w:pPr>
      <w:r>
        <w:rPr>
          <w:rFonts w:cs="Times New Roman"/>
          <w:szCs w:val="24"/>
        </w:rPr>
        <w:t>Kamera Bağlantıs</w:t>
      </w:r>
      <w:r w:rsidR="00FF5001">
        <w:rPr>
          <w:rFonts w:cs="Times New Roman"/>
          <w:szCs w:val="24"/>
        </w:rPr>
        <w:t>ı</w:t>
      </w:r>
    </w:p>
    <w:p w14:paraId="60E7EA08" w14:textId="0623516B" w:rsidR="00FF5001" w:rsidRDefault="00FF5001" w:rsidP="00FF5001">
      <w:pPr>
        <w:pStyle w:val="ListParagraph"/>
        <w:numPr>
          <w:ilvl w:val="0"/>
          <w:numId w:val="35"/>
        </w:numPr>
        <w:ind w:firstLine="65"/>
        <w:rPr>
          <w:rFonts w:cs="Times New Roman"/>
          <w:szCs w:val="24"/>
        </w:rPr>
      </w:pPr>
      <w:r>
        <w:rPr>
          <w:rFonts w:cs="Times New Roman"/>
          <w:szCs w:val="24"/>
        </w:rPr>
        <w:t>Ses çıkışı</w:t>
      </w:r>
    </w:p>
    <w:p w14:paraId="13F718B7" w14:textId="5C6F5649" w:rsidR="00FF5001" w:rsidRPr="00FF5001" w:rsidRDefault="00FF5001" w:rsidP="00FF5001">
      <w:pPr>
        <w:pStyle w:val="ListParagraph"/>
        <w:numPr>
          <w:ilvl w:val="0"/>
          <w:numId w:val="35"/>
        </w:numPr>
        <w:ind w:firstLine="65"/>
        <w:rPr>
          <w:rFonts w:cs="Times New Roman"/>
          <w:szCs w:val="24"/>
        </w:rPr>
      </w:pPr>
      <w:r>
        <w:rPr>
          <w:rFonts w:cs="Times New Roman"/>
          <w:szCs w:val="24"/>
        </w:rPr>
        <w:t>UART bağlantısı</w:t>
      </w:r>
    </w:p>
    <w:p w14:paraId="70D3B62D" w14:textId="7E14F23E" w:rsidR="000E4CE4" w:rsidRDefault="00CA2D4F" w:rsidP="000E4CE4">
      <w:pPr>
        <w:pStyle w:val="Heading2"/>
      </w:pPr>
      <w:bookmarkStart w:id="46" w:name="_Toc62696887"/>
      <w:r>
        <w:t>Proje Şeması</w:t>
      </w:r>
      <w:bookmarkEnd w:id="46"/>
    </w:p>
    <w:p w14:paraId="6E18B1AD" w14:textId="65D82CCF" w:rsidR="000E4CE4" w:rsidRPr="000E4CE4" w:rsidRDefault="00B57683" w:rsidP="00E04EFA">
      <w:pPr>
        <w:ind w:left="708"/>
      </w:pPr>
      <w:r>
        <w:tab/>
      </w:r>
      <w:r w:rsidR="008623E7">
        <w:t>Robotumuz üç adet destek ayağı üzerine kurulu</w:t>
      </w:r>
      <w:r w:rsidR="00670881">
        <w:t>, iki tanesimotorlara bağlı, bir tanesi</w:t>
      </w:r>
      <w:r>
        <w:t xml:space="preserve"> sarhoş tekerler olmak üzere</w:t>
      </w:r>
      <w:r w:rsidR="00081A43">
        <w:t xml:space="preserve"> hareket edecek şekilde tasarlanmıştır. Tasarlanan sistem harici </w:t>
      </w:r>
      <w:r w:rsidR="00CA2D4F">
        <w:t xml:space="preserve">bir kamera vasıtasıyla </w:t>
      </w:r>
      <w:r w:rsidR="00E04EFA">
        <w:t>görüntüyü işleyip, tespit edilen odaların tanıtıını gerçeklemektedir.</w:t>
      </w:r>
    </w:p>
    <w:p w14:paraId="3388B511" w14:textId="70D74797" w:rsidR="008A3030" w:rsidRPr="008A3030" w:rsidRDefault="00CB791D" w:rsidP="008A3030">
      <w:r>
        <w:rPr>
          <w:noProof/>
        </w:rPr>
        <w:drawing>
          <wp:inline distT="0" distB="0" distL="0" distR="0" wp14:anchorId="0DE2652B" wp14:editId="6F14EB8B">
            <wp:extent cx="5815584" cy="4048125"/>
            <wp:effectExtent l="0" t="0" r="0" b="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21525" cy="4052261"/>
                    </a:xfrm>
                    <a:prstGeom prst="rect">
                      <a:avLst/>
                    </a:prstGeom>
                  </pic:spPr>
                </pic:pic>
              </a:graphicData>
            </a:graphic>
          </wp:inline>
        </w:drawing>
      </w:r>
    </w:p>
    <w:p w14:paraId="13D99536" w14:textId="7CD9C245" w:rsidR="00B07821" w:rsidRDefault="00634784" w:rsidP="00B07821">
      <w:pPr>
        <w:pStyle w:val="Heading3"/>
      </w:pPr>
      <w:bookmarkStart w:id="47" w:name="_Toc57046606"/>
      <w:r w:rsidRPr="00EB3E8B">
        <w:lastRenderedPageBreak/>
        <w:t xml:space="preserve"> </w:t>
      </w:r>
      <w:bookmarkStart w:id="48" w:name="_Toc62696888"/>
      <w:bookmarkEnd w:id="47"/>
      <w:r w:rsidR="003B00D2">
        <w:t>Proje Tasarım Planı</w:t>
      </w:r>
      <w:bookmarkEnd w:id="48"/>
    </w:p>
    <w:p w14:paraId="48FED457" w14:textId="08433BFF" w:rsidR="00445EE3" w:rsidRDefault="007826A3" w:rsidP="0042792F">
      <w:pPr>
        <w:ind w:left="708" w:firstLine="708"/>
      </w:pPr>
      <w:r>
        <w:t>Projede Robot üç ayak üzerine konum</w:t>
      </w:r>
      <w:r w:rsidR="006D1859">
        <w:t xml:space="preserve">landırlırmıştır. Robot hareketi ayaklarda bulunan iki adet motor sayasinde </w:t>
      </w:r>
      <w:r w:rsidR="0042792F">
        <w:t xml:space="preserve">sağlanmıştır. STM32 ile bilgisayar arasındaki veri alışverişi Uart </w:t>
      </w:r>
      <w:r w:rsidR="000E07C0">
        <w:t xml:space="preserve">üzerinden gerçekleşmiştir. </w:t>
      </w:r>
    </w:p>
    <w:p w14:paraId="79C14A00" w14:textId="77777777" w:rsidR="00543CBA" w:rsidRDefault="000E07C0" w:rsidP="0042792F">
      <w:pPr>
        <w:ind w:left="708" w:firstLine="708"/>
      </w:pPr>
      <w:r>
        <w:t xml:space="preserve">Bilgisayardan görüntü işleme yöntemiyle </w:t>
      </w:r>
      <w:r w:rsidR="009D0000">
        <w:t>elde edilen veriler, python programlama diliyle yazılmış programda yorumlan</w:t>
      </w:r>
      <w:r w:rsidR="00FF75E2">
        <w:t>maktadır</w:t>
      </w:r>
      <w:r w:rsidR="009D0000">
        <w:t xml:space="preserve"> ve</w:t>
      </w:r>
      <w:r w:rsidR="00FF75E2">
        <w:t xml:space="preserve"> bu sırada motorların PWM hesaplamaları </w:t>
      </w:r>
      <w:r w:rsidR="00912FE8">
        <w:t xml:space="preserve">hesaplanmaktadır. </w:t>
      </w:r>
    </w:p>
    <w:p w14:paraId="632EC3F2" w14:textId="0740D71E" w:rsidR="000E07C0" w:rsidRDefault="00912FE8" w:rsidP="0042792F">
      <w:pPr>
        <w:ind w:left="708" w:firstLine="708"/>
      </w:pPr>
      <w:r>
        <w:t>Hesaplanan değerler neticesinde STM32</w:t>
      </w:r>
      <w:r w:rsidR="0043515A">
        <w:t>’ye</w:t>
      </w:r>
      <w:r w:rsidR="009D0000">
        <w:t xml:space="preserve"> </w:t>
      </w:r>
      <w:r w:rsidR="0043515A">
        <w:t>hareket etmesi gerek</w:t>
      </w:r>
      <w:r w:rsidR="00D257C6">
        <w:t>e</w:t>
      </w:r>
      <w:r w:rsidR="0043515A">
        <w:t>n komut gönderi</w:t>
      </w:r>
      <w:r w:rsidR="00D257C6">
        <w:t>lir. Gelen komuta göre robotun motorları motor sürücü vasıtasıyla yönlendirilir ve hareket eder. Aynı zamanda işlenen verilerde tespit edilen QRCode lara göre oda tanıtım seslendirmeleri gerçekleştirilir.</w:t>
      </w:r>
    </w:p>
    <w:p w14:paraId="5D8949C7" w14:textId="76E033C0" w:rsidR="00543CBA" w:rsidRDefault="00543CBA" w:rsidP="0042792F">
      <w:pPr>
        <w:ind w:left="708" w:firstLine="708"/>
      </w:pPr>
    </w:p>
    <w:p w14:paraId="122E5280" w14:textId="1CA4F543" w:rsidR="00543CBA" w:rsidRDefault="00543CBA" w:rsidP="0042792F">
      <w:pPr>
        <w:ind w:left="708" w:firstLine="708"/>
      </w:pPr>
    </w:p>
    <w:p w14:paraId="7F61DF68" w14:textId="7F78623D" w:rsidR="00543CBA" w:rsidRPr="00445EE3" w:rsidRDefault="006563EE" w:rsidP="006563EE">
      <w:r>
        <w:rPr>
          <w:noProof/>
        </w:rPr>
        <w:drawing>
          <wp:inline distT="0" distB="0" distL="0" distR="0" wp14:anchorId="485DCA33" wp14:editId="491EAC41">
            <wp:extent cx="5754624" cy="3942402"/>
            <wp:effectExtent l="0" t="0" r="0" b="127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84497" cy="3962868"/>
                    </a:xfrm>
                    <a:prstGeom prst="rect">
                      <a:avLst/>
                    </a:prstGeom>
                  </pic:spPr>
                </pic:pic>
              </a:graphicData>
            </a:graphic>
          </wp:inline>
        </w:drawing>
      </w:r>
    </w:p>
    <w:p w14:paraId="072517A5" w14:textId="6E61E8A7" w:rsidR="007B4618" w:rsidRDefault="007B4618" w:rsidP="00F72F97">
      <w:pPr>
        <w:jc w:val="center"/>
        <w:rPr>
          <w:rFonts w:cs="Times New Roman"/>
          <w:b/>
          <w:bCs/>
          <w:szCs w:val="24"/>
        </w:rPr>
      </w:pPr>
    </w:p>
    <w:p w14:paraId="3D275025" w14:textId="283A707D" w:rsidR="00C56F67" w:rsidRDefault="00C56F67" w:rsidP="00F72F97">
      <w:pPr>
        <w:jc w:val="center"/>
        <w:rPr>
          <w:rFonts w:cs="Times New Roman"/>
          <w:b/>
          <w:bCs/>
          <w:szCs w:val="24"/>
        </w:rPr>
      </w:pPr>
    </w:p>
    <w:p w14:paraId="1C744188" w14:textId="640987C3" w:rsidR="00C56F67" w:rsidRDefault="00DA2AAB" w:rsidP="008B3337">
      <w:pPr>
        <w:jc w:val="left"/>
        <w:rPr>
          <w:rFonts w:cs="Times New Roman"/>
          <w:b/>
          <w:bCs/>
          <w:szCs w:val="24"/>
        </w:rPr>
      </w:pPr>
      <w:r>
        <w:rPr>
          <w:rFonts w:cs="Times New Roman"/>
          <w:b/>
          <w:bCs/>
          <w:szCs w:val="24"/>
        </w:rPr>
        <w:lastRenderedPageBreak/>
        <w:tab/>
        <w:t>Sonuç</w:t>
      </w:r>
      <w:r w:rsidR="0008590F">
        <w:rPr>
          <w:rFonts w:cs="Times New Roman"/>
          <w:b/>
          <w:bCs/>
          <w:szCs w:val="24"/>
        </w:rPr>
        <w:t xml:space="preserve"> olarak</w:t>
      </w:r>
      <w:r>
        <w:rPr>
          <w:rFonts w:cs="Times New Roman"/>
          <w:b/>
          <w:bCs/>
          <w:szCs w:val="24"/>
        </w:rPr>
        <w:t xml:space="preserve">, </w:t>
      </w:r>
      <w:r>
        <w:rPr>
          <w:rFonts w:cs="Times New Roman"/>
          <w:szCs w:val="24"/>
        </w:rPr>
        <w:t xml:space="preserve"> </w:t>
      </w:r>
      <w:r w:rsidR="008B3337">
        <w:t>b</w:t>
      </w:r>
      <w:r w:rsidR="008B3337">
        <w:t xml:space="preserve">u </w:t>
      </w:r>
      <w:r w:rsidR="008B3337">
        <w:t>projede</w:t>
      </w:r>
      <w:r w:rsidR="008B3337">
        <w:t xml:space="preserve"> yapılan prototip robotta öğrenilen tasarım, yazılım ve kontrol sistemleri gibi tecrübeler büyük ölçekteki robotlarda ve endüstriyel uygulamalarda da kullanılabilmektedir. Çizgi Takip Eden Robotlar gelecekte </w:t>
      </w:r>
      <w:r w:rsidR="0018488E">
        <w:t>hayatımıda daha çok yer edinerek tarihi mekanların tanıtımı, ülke tanıtımı, turist rehberi vb</w:t>
      </w:r>
      <w:r w:rsidR="00657CFC">
        <w:t>.</w:t>
      </w:r>
      <w:r w:rsidR="0018488E">
        <w:t xml:space="preserve"> faaliyetler için kulanılabilecektir</w:t>
      </w:r>
      <w:r w:rsidR="00657CFC">
        <w:t>.</w:t>
      </w:r>
    </w:p>
    <w:p w14:paraId="0DF568A9" w14:textId="1ABCC342" w:rsidR="00C56F67" w:rsidRDefault="00C56F67" w:rsidP="00F72F97">
      <w:pPr>
        <w:jc w:val="center"/>
        <w:rPr>
          <w:rFonts w:cs="Times New Roman"/>
          <w:b/>
          <w:bCs/>
          <w:szCs w:val="24"/>
        </w:rPr>
      </w:pPr>
    </w:p>
    <w:p w14:paraId="569B86BA" w14:textId="77777777" w:rsidR="00C56F67" w:rsidRDefault="00C56F67" w:rsidP="00F72F97">
      <w:pPr>
        <w:jc w:val="center"/>
        <w:rPr>
          <w:rFonts w:cs="Times New Roman"/>
          <w:b/>
          <w:bCs/>
          <w:szCs w:val="24"/>
        </w:rPr>
      </w:pPr>
    </w:p>
    <w:bookmarkStart w:id="49" w:name="_Toc62696889" w:displacedByCustomXml="next"/>
    <w:sdt>
      <w:sdtPr>
        <w:rPr>
          <w:rFonts w:eastAsiaTheme="minorHAnsi" w:cstheme="minorBidi"/>
          <w:b w:val="0"/>
          <w:i/>
          <w:iCs/>
          <w:caps w:val="0"/>
          <w:sz w:val="24"/>
          <w:szCs w:val="22"/>
        </w:rPr>
        <w:id w:val="-1225366482"/>
        <w:docPartObj>
          <w:docPartGallery w:val="Bibliographies"/>
          <w:docPartUnique/>
        </w:docPartObj>
      </w:sdtPr>
      <w:sdtEndPr/>
      <w:sdtContent>
        <w:p w14:paraId="3128B6B7" w14:textId="6D0B0996" w:rsidR="00C56F67" w:rsidRPr="00B0543B" w:rsidRDefault="00C56F67">
          <w:pPr>
            <w:pStyle w:val="Heading1"/>
            <w:rPr>
              <w:i/>
              <w:iCs/>
            </w:rPr>
          </w:pPr>
          <w:r w:rsidRPr="006A450D">
            <w:t>Kaynakça</w:t>
          </w:r>
          <w:bookmarkEnd w:id="49"/>
        </w:p>
        <w:sdt>
          <w:sdtPr>
            <w:rPr>
              <w:i/>
              <w:iCs/>
            </w:rPr>
            <w:id w:val="802193492"/>
            <w:bibliography/>
          </w:sdtPr>
          <w:sdtEndPr/>
          <w:sdtContent>
            <w:p w14:paraId="22AC298B" w14:textId="0517E4EA" w:rsidR="00AA1578" w:rsidRDefault="007150C6" w:rsidP="00AA1578">
              <w:pPr>
                <w:ind w:left="360"/>
              </w:pPr>
              <w:r>
                <w:rPr>
                  <w:i/>
                  <w:iCs/>
                </w:rPr>
                <w:t xml:space="preserve"> </w:t>
              </w:r>
              <w:r w:rsidR="00C56F67" w:rsidRPr="00B0543B">
                <w:rPr>
                  <w:rFonts w:cs="Times New Roman"/>
                  <w:i/>
                  <w:iCs/>
                  <w:szCs w:val="24"/>
                </w:rPr>
                <w:t xml:space="preserve">[1] </w:t>
              </w:r>
              <w:r w:rsidR="00AA1578">
                <w:t>OpenCV. 20</w:t>
              </w:r>
              <w:r w:rsidR="00366E3C">
                <w:t>20</w:t>
              </w:r>
              <w:r w:rsidR="00AA1578">
                <w:t xml:space="preserve">. http://www.opencv.org. </w:t>
              </w:r>
            </w:p>
            <w:p w14:paraId="65987FF5" w14:textId="63BB033B" w:rsidR="007150C6" w:rsidRDefault="00AA1578" w:rsidP="004B3325">
              <w:pPr>
                <w:ind w:left="360"/>
              </w:pPr>
              <w:r>
                <w:t xml:space="preserve"> </w:t>
              </w:r>
              <w:r w:rsidR="004B3325" w:rsidRPr="00B0543B">
                <w:rPr>
                  <w:rFonts w:cs="Times New Roman"/>
                  <w:i/>
                  <w:iCs/>
                  <w:szCs w:val="24"/>
                </w:rPr>
                <w:t>[</w:t>
              </w:r>
              <w:r w:rsidR="007150C6">
                <w:rPr>
                  <w:rFonts w:cs="Times New Roman"/>
                  <w:i/>
                  <w:iCs/>
                  <w:szCs w:val="24"/>
                </w:rPr>
                <w:t>2</w:t>
              </w:r>
              <w:r w:rsidR="004B3325" w:rsidRPr="00B0543B">
                <w:rPr>
                  <w:rFonts w:cs="Times New Roman"/>
                  <w:i/>
                  <w:iCs/>
                  <w:szCs w:val="24"/>
                </w:rPr>
                <w:t xml:space="preserve">] </w:t>
              </w:r>
              <w:r>
                <w:t xml:space="preserve">Bradski G., Kaehler A. 2008. Learning OpenCV, O’Reilly Media Inc., USA . 4. </w:t>
              </w:r>
            </w:p>
            <w:p w14:paraId="0444AC3C" w14:textId="7720A603" w:rsidR="007150C6" w:rsidRDefault="004B3325" w:rsidP="004B3325">
              <w:pPr>
                <w:ind w:left="360"/>
              </w:pPr>
              <w:r w:rsidRPr="00B0543B">
                <w:rPr>
                  <w:rFonts w:cs="Times New Roman"/>
                  <w:i/>
                  <w:iCs/>
                  <w:szCs w:val="24"/>
                </w:rPr>
                <w:t>[</w:t>
              </w:r>
              <w:r w:rsidR="007150C6">
                <w:rPr>
                  <w:rFonts w:cs="Times New Roman"/>
                  <w:i/>
                  <w:iCs/>
                  <w:szCs w:val="24"/>
                </w:rPr>
                <w:t>3</w:t>
              </w:r>
              <w:r w:rsidRPr="00B0543B">
                <w:rPr>
                  <w:rFonts w:cs="Times New Roman"/>
                  <w:i/>
                  <w:iCs/>
                  <w:szCs w:val="24"/>
                </w:rPr>
                <w:t xml:space="preserve">] </w:t>
              </w:r>
              <w:r w:rsidR="00AA1578">
                <w:t xml:space="preserve">Karakoç M. 2012. </w:t>
              </w:r>
              <w:hyperlink r:id="rId19" w:history="1">
                <w:r w:rsidRPr="003B02E3">
                  <w:rPr>
                    <w:rStyle w:val="Hyperlink"/>
                  </w:rPr>
                  <w:t>http://ab.org.tr/ab12/sunum/21-goruntu_isleme-Karakoc.pdf</w:t>
                </w:r>
              </w:hyperlink>
            </w:p>
            <w:p w14:paraId="3A8DC603" w14:textId="35D70FDA" w:rsidR="009360EF" w:rsidRDefault="009360EF" w:rsidP="004B3325">
              <w:pPr>
                <w:ind w:left="360"/>
              </w:pPr>
              <w:r w:rsidRPr="00B0543B">
                <w:rPr>
                  <w:rFonts w:cs="Times New Roman"/>
                  <w:i/>
                  <w:iCs/>
                  <w:szCs w:val="24"/>
                </w:rPr>
                <w:t>[</w:t>
              </w:r>
              <w:r w:rsidR="00366E3C">
                <w:rPr>
                  <w:rFonts w:cs="Times New Roman"/>
                  <w:i/>
                  <w:iCs/>
                  <w:szCs w:val="24"/>
                </w:rPr>
                <w:t>5</w:t>
              </w:r>
              <w:r w:rsidRPr="00B0543B">
                <w:rPr>
                  <w:rFonts w:cs="Times New Roman"/>
                  <w:i/>
                  <w:iCs/>
                  <w:szCs w:val="24"/>
                </w:rPr>
                <w:t>]</w:t>
              </w:r>
              <w:r w:rsidR="00366E3C">
                <w:rPr>
                  <w:rFonts w:cs="Times New Roman"/>
                  <w:i/>
                  <w:iCs/>
                  <w:szCs w:val="24"/>
                </w:rPr>
                <w:t xml:space="preserve"> </w:t>
              </w:r>
              <w:r>
                <w:rPr>
                  <w:rFonts w:cs="Times New Roman"/>
                  <w:i/>
                  <w:iCs/>
                  <w:szCs w:val="24"/>
                </w:rPr>
                <w:t>STM32.</w:t>
              </w:r>
              <w:r w:rsidRPr="00B0543B">
                <w:rPr>
                  <w:rFonts w:cs="Times New Roman"/>
                  <w:i/>
                  <w:iCs/>
                  <w:szCs w:val="24"/>
                </w:rPr>
                <w:t xml:space="preserve"> </w:t>
              </w:r>
              <w:r w:rsidRPr="009360EF">
                <w:t>https://www.st.com/en/development-tools/stm32-programmers.html</w:t>
              </w:r>
            </w:p>
            <w:p w14:paraId="67D54FBD" w14:textId="063A43B8" w:rsidR="004B3325" w:rsidRDefault="00AA1578" w:rsidP="004B3325">
              <w:pPr>
                <w:ind w:left="360"/>
                <w:rPr>
                  <w:rFonts w:cs="Times New Roman"/>
                  <w:i/>
                  <w:iCs/>
                </w:rPr>
              </w:pPr>
              <w:r w:rsidRPr="00B0543B">
                <w:rPr>
                  <w:rFonts w:cs="Times New Roman"/>
                  <w:i/>
                  <w:iCs/>
                </w:rPr>
                <w:t xml:space="preserve"> </w:t>
              </w:r>
            </w:p>
            <w:p w14:paraId="2CD20727" w14:textId="486BBA42" w:rsidR="00C56F67" w:rsidRPr="00BB19DB" w:rsidRDefault="005375FC" w:rsidP="004B3325">
              <w:pPr>
                <w:ind w:left="360"/>
                <w:rPr>
                  <w:rFonts w:cs="Times New Roman"/>
                  <w:i/>
                  <w:iCs/>
                  <w:szCs w:val="24"/>
                </w:rPr>
              </w:pPr>
            </w:p>
          </w:sdtContent>
        </w:sdt>
      </w:sdtContent>
    </w:sdt>
    <w:sdt>
      <w:sdtPr>
        <w:rPr>
          <w:rFonts w:cs="Times New Roman"/>
          <w:b/>
          <w:caps/>
          <w:szCs w:val="24"/>
        </w:rPr>
        <w:id w:val="111145805"/>
        <w:bibliography/>
      </w:sdtPr>
      <w:sdtEndPr>
        <w:rPr>
          <w:b w:val="0"/>
          <w:caps w:val="0"/>
        </w:rPr>
      </w:sdtEndPr>
      <w:sdtContent>
        <w:p w14:paraId="619BB53E" w14:textId="01797D8C" w:rsidR="00634784" w:rsidRPr="00C56F67" w:rsidRDefault="00634784" w:rsidP="00C56F67">
          <w:pPr>
            <w:pStyle w:val="Bibliography"/>
          </w:pPr>
        </w:p>
        <w:p w14:paraId="4FFD259D" w14:textId="5AE92358" w:rsidR="002C5F2F" w:rsidRPr="002C5F2F" w:rsidRDefault="002C5F2F" w:rsidP="002C5F2F">
          <w:pPr>
            <w:spacing w:line="240" w:lineRule="auto"/>
            <w:ind w:left="426" w:hanging="66"/>
            <w:jc w:val="left"/>
            <w:rPr>
              <w:rFonts w:eastAsia="Times New Roman" w:cs="Times New Roman"/>
              <w:szCs w:val="24"/>
              <w:lang w:eastAsia="tr-TR"/>
            </w:rPr>
          </w:pPr>
        </w:p>
        <w:p w14:paraId="4E21EF92" w14:textId="3D98D6F8" w:rsidR="008941A4" w:rsidRPr="008941A4" w:rsidRDefault="008941A4" w:rsidP="008941A4">
          <w:pPr>
            <w:pStyle w:val="Heading3"/>
            <w:numPr>
              <w:ilvl w:val="0"/>
              <w:numId w:val="0"/>
            </w:numPr>
            <w:ind w:left="360"/>
            <w:rPr>
              <w:rFonts w:cs="Times New Roman"/>
            </w:rPr>
          </w:pPr>
        </w:p>
        <w:p w14:paraId="2853018C" w14:textId="06F08797" w:rsidR="00634784" w:rsidRPr="00EB3E8B" w:rsidRDefault="005375FC" w:rsidP="008C1F94">
          <w:pPr>
            <w:ind w:left="360"/>
            <w:rPr>
              <w:rFonts w:cs="Times New Roman"/>
              <w:szCs w:val="24"/>
            </w:rPr>
          </w:pPr>
        </w:p>
      </w:sdtContent>
    </w:sdt>
    <w:p w14:paraId="136F209E" w14:textId="77777777" w:rsidR="00634784" w:rsidRPr="00EB3E8B" w:rsidRDefault="00634784" w:rsidP="00634784">
      <w:pPr>
        <w:spacing w:after="0"/>
        <w:ind w:left="284"/>
        <w:rPr>
          <w:rFonts w:eastAsia="Arial" w:cs="Times New Roman"/>
          <w:szCs w:val="24"/>
        </w:rPr>
      </w:pPr>
    </w:p>
    <w:bookmarkStart w:id="50" w:name="_Kaynakça" w:displacedByCustomXml="next"/>
    <w:bookmarkEnd w:id="50" w:displacedByCustomXml="next"/>
    <w:sdt>
      <w:sdtPr>
        <w:rPr>
          <w:rFonts w:cs="Times New Roman"/>
          <w:b/>
          <w:caps/>
          <w:szCs w:val="24"/>
        </w:rPr>
        <w:id w:val="548404631"/>
        <w:docPartObj>
          <w:docPartGallery w:val="Bibliographies"/>
          <w:docPartUnique/>
        </w:docPartObj>
      </w:sdtPr>
      <w:sdtEndPr>
        <w:rPr>
          <w:b w:val="0"/>
          <w:caps w:val="0"/>
        </w:rPr>
      </w:sdtEndPr>
      <w:sdtContent>
        <w:p w14:paraId="6B838636" w14:textId="486B15CD" w:rsidR="008A6D28" w:rsidRPr="00EB3E8B" w:rsidRDefault="008A6D28" w:rsidP="008A6D28">
          <w:pPr>
            <w:rPr>
              <w:rFonts w:cs="Times New Roman"/>
              <w:szCs w:val="24"/>
            </w:rPr>
          </w:pPr>
        </w:p>
        <w:p w14:paraId="0D168D38" w14:textId="57E195E4" w:rsidR="008A6D28" w:rsidRPr="00EB3E8B" w:rsidRDefault="005375FC" w:rsidP="008A6D28">
          <w:pPr>
            <w:rPr>
              <w:rFonts w:cs="Times New Roman"/>
              <w:szCs w:val="24"/>
            </w:rPr>
          </w:pPr>
        </w:p>
      </w:sdtContent>
    </w:sdt>
    <w:sectPr w:rsidR="008A6D28" w:rsidRPr="00EB3E8B" w:rsidSect="006C6182">
      <w:footerReference w:type="default" r:id="rId20"/>
      <w:footerReference w:type="first" r:id="rId21"/>
      <w:pgSz w:w="12240" w:h="15840"/>
      <w:pgMar w:top="851" w:right="1134" w:bottom="142" w:left="2127" w:header="709" w:footer="7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8DDC1" w14:textId="77777777" w:rsidR="00241905" w:rsidRDefault="00241905" w:rsidP="00B3562E">
      <w:pPr>
        <w:spacing w:after="0" w:line="240" w:lineRule="auto"/>
      </w:pPr>
      <w:r>
        <w:separator/>
      </w:r>
    </w:p>
  </w:endnote>
  <w:endnote w:type="continuationSeparator" w:id="0">
    <w:p w14:paraId="3A946C1B" w14:textId="77777777" w:rsidR="00241905" w:rsidRDefault="00241905" w:rsidP="00B3562E">
      <w:pPr>
        <w:spacing w:after="0" w:line="240" w:lineRule="auto"/>
      </w:pPr>
      <w:r>
        <w:continuationSeparator/>
      </w:r>
    </w:p>
  </w:endnote>
  <w:endnote w:type="continuationNotice" w:id="1">
    <w:p w14:paraId="15B46FB3" w14:textId="77777777" w:rsidR="00241905" w:rsidRDefault="002419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A754" w14:textId="77777777" w:rsidR="002B7E67" w:rsidRDefault="002B7E67" w:rsidP="00E875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0A1B5B" w14:textId="77777777" w:rsidR="002B7E67" w:rsidRDefault="002B7E67" w:rsidP="00E8755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2958015"/>
      <w:docPartObj>
        <w:docPartGallery w:val="Page Numbers (Bottom of Page)"/>
        <w:docPartUnique/>
      </w:docPartObj>
    </w:sdtPr>
    <w:sdtEndPr/>
    <w:sdtContent>
      <w:p w14:paraId="0FDB3654" w14:textId="6BD5AA77" w:rsidR="002B7E67" w:rsidRDefault="002B7E67" w:rsidP="00F0064E">
        <w:pPr>
          <w:pStyle w:val="Footer"/>
          <w:framePr w:w="751" w:wrap="around" w:vAnchor="text" w:hAnchor="page" w:x="10891" w:y="-562"/>
          <w:jc w:val="right"/>
        </w:pPr>
        <w:r>
          <w:fldChar w:fldCharType="begin"/>
        </w:r>
        <w:r>
          <w:instrText>PAGE   \* MERGEFORMAT</w:instrText>
        </w:r>
        <w:r>
          <w:fldChar w:fldCharType="separate"/>
        </w:r>
        <w:r>
          <w:rPr>
            <w:noProof/>
          </w:rPr>
          <w:t>vii</w:t>
        </w:r>
        <w:r>
          <w:rPr>
            <w:noProof/>
          </w:rPr>
          <w:fldChar w:fldCharType="end"/>
        </w:r>
      </w:p>
    </w:sdtContent>
  </w:sdt>
  <w:p w14:paraId="67BFDC60" w14:textId="77777777" w:rsidR="002B7E67" w:rsidRDefault="002B7E67" w:rsidP="00E8755D">
    <w:pPr>
      <w:pStyle w:val="Footer"/>
      <w:framePr w:w="751" w:wrap="around" w:vAnchor="text" w:hAnchor="page" w:x="10891" w:y="-56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81C40" w14:textId="77777777" w:rsidR="002B7E67" w:rsidRDefault="002B7E67" w:rsidP="00E8755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B580DF" w14:textId="3BF8A481" w:rsidR="002B7E67" w:rsidRDefault="002B7E67">
    <w:pPr>
      <w:pStyle w:val="Footer"/>
      <w:jc w:val="right"/>
    </w:pPr>
    <w:r>
      <w:fldChar w:fldCharType="begin"/>
    </w:r>
    <w:r>
      <w:instrText>PAGE   \* MERGEFORMAT</w:instrText>
    </w:r>
    <w:r>
      <w:fldChar w:fldCharType="separate"/>
    </w:r>
    <w:r>
      <w:rPr>
        <w:noProof/>
      </w:rPr>
      <w:t>10</w:t>
    </w:r>
    <w:r>
      <w:rPr>
        <w:noProof/>
      </w:rPr>
      <w:fldChar w:fldCharType="end"/>
    </w:r>
  </w:p>
  <w:p w14:paraId="2F1DC0A8" w14:textId="77777777" w:rsidR="002B7E67" w:rsidRDefault="002B7E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7E429" w14:textId="77777777" w:rsidR="002B7E67" w:rsidRDefault="002B7E67">
    <w:pPr>
      <w:pStyle w:val="Footer"/>
      <w:jc w:val="right"/>
    </w:pPr>
  </w:p>
  <w:p w14:paraId="4288D881" w14:textId="77777777" w:rsidR="002B7E67" w:rsidRDefault="002B7E67" w:rsidP="00726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9728" w14:textId="77777777" w:rsidR="00241905" w:rsidRDefault="00241905" w:rsidP="00B3562E">
      <w:pPr>
        <w:spacing w:after="0" w:line="240" w:lineRule="auto"/>
      </w:pPr>
      <w:r>
        <w:separator/>
      </w:r>
    </w:p>
  </w:footnote>
  <w:footnote w:type="continuationSeparator" w:id="0">
    <w:p w14:paraId="54083B68" w14:textId="77777777" w:rsidR="00241905" w:rsidRDefault="00241905" w:rsidP="00B3562E">
      <w:pPr>
        <w:spacing w:after="0" w:line="240" w:lineRule="auto"/>
      </w:pPr>
      <w:r>
        <w:continuationSeparator/>
      </w:r>
    </w:p>
  </w:footnote>
  <w:footnote w:type="continuationNotice" w:id="1">
    <w:p w14:paraId="41CCD65B" w14:textId="77777777" w:rsidR="00241905" w:rsidRDefault="002419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7290"/>
    <w:multiLevelType w:val="hybridMultilevel"/>
    <w:tmpl w:val="91E80F4E"/>
    <w:lvl w:ilvl="0" w:tplc="6480EC52">
      <w:start w:val="1"/>
      <w:numFmt w:val="bullet"/>
      <w:lvlText w:val="–"/>
      <w:lvlJc w:val="left"/>
      <w:pPr>
        <w:tabs>
          <w:tab w:val="num" w:pos="720"/>
        </w:tabs>
        <w:ind w:left="720" w:hanging="360"/>
      </w:pPr>
      <w:rPr>
        <w:rFonts w:ascii="Times New Roman" w:hAnsi="Times New Roman" w:hint="default"/>
      </w:rPr>
    </w:lvl>
    <w:lvl w:ilvl="1" w:tplc="B3F2D356">
      <w:start w:val="1"/>
      <w:numFmt w:val="bullet"/>
      <w:lvlText w:val="–"/>
      <w:lvlJc w:val="left"/>
      <w:pPr>
        <w:tabs>
          <w:tab w:val="num" w:pos="1440"/>
        </w:tabs>
        <w:ind w:left="1440" w:hanging="360"/>
      </w:pPr>
      <w:rPr>
        <w:rFonts w:ascii="Times New Roman" w:hAnsi="Times New Roman" w:hint="default"/>
      </w:rPr>
    </w:lvl>
    <w:lvl w:ilvl="2" w:tplc="21761130" w:tentative="1">
      <w:start w:val="1"/>
      <w:numFmt w:val="bullet"/>
      <w:lvlText w:val="–"/>
      <w:lvlJc w:val="left"/>
      <w:pPr>
        <w:tabs>
          <w:tab w:val="num" w:pos="2160"/>
        </w:tabs>
        <w:ind w:left="2160" w:hanging="360"/>
      </w:pPr>
      <w:rPr>
        <w:rFonts w:ascii="Times New Roman" w:hAnsi="Times New Roman" w:hint="default"/>
      </w:rPr>
    </w:lvl>
    <w:lvl w:ilvl="3" w:tplc="ADB0B2A6" w:tentative="1">
      <w:start w:val="1"/>
      <w:numFmt w:val="bullet"/>
      <w:lvlText w:val="–"/>
      <w:lvlJc w:val="left"/>
      <w:pPr>
        <w:tabs>
          <w:tab w:val="num" w:pos="2880"/>
        </w:tabs>
        <w:ind w:left="2880" w:hanging="360"/>
      </w:pPr>
      <w:rPr>
        <w:rFonts w:ascii="Times New Roman" w:hAnsi="Times New Roman" w:hint="default"/>
      </w:rPr>
    </w:lvl>
    <w:lvl w:ilvl="4" w:tplc="328EE3A2" w:tentative="1">
      <w:start w:val="1"/>
      <w:numFmt w:val="bullet"/>
      <w:lvlText w:val="–"/>
      <w:lvlJc w:val="left"/>
      <w:pPr>
        <w:tabs>
          <w:tab w:val="num" w:pos="3600"/>
        </w:tabs>
        <w:ind w:left="3600" w:hanging="360"/>
      </w:pPr>
      <w:rPr>
        <w:rFonts w:ascii="Times New Roman" w:hAnsi="Times New Roman" w:hint="default"/>
      </w:rPr>
    </w:lvl>
    <w:lvl w:ilvl="5" w:tplc="838ACD5E" w:tentative="1">
      <w:start w:val="1"/>
      <w:numFmt w:val="bullet"/>
      <w:lvlText w:val="–"/>
      <w:lvlJc w:val="left"/>
      <w:pPr>
        <w:tabs>
          <w:tab w:val="num" w:pos="4320"/>
        </w:tabs>
        <w:ind w:left="4320" w:hanging="360"/>
      </w:pPr>
      <w:rPr>
        <w:rFonts w:ascii="Times New Roman" w:hAnsi="Times New Roman" w:hint="default"/>
      </w:rPr>
    </w:lvl>
    <w:lvl w:ilvl="6" w:tplc="3DDECAEC" w:tentative="1">
      <w:start w:val="1"/>
      <w:numFmt w:val="bullet"/>
      <w:lvlText w:val="–"/>
      <w:lvlJc w:val="left"/>
      <w:pPr>
        <w:tabs>
          <w:tab w:val="num" w:pos="5040"/>
        </w:tabs>
        <w:ind w:left="5040" w:hanging="360"/>
      </w:pPr>
      <w:rPr>
        <w:rFonts w:ascii="Times New Roman" w:hAnsi="Times New Roman" w:hint="default"/>
      </w:rPr>
    </w:lvl>
    <w:lvl w:ilvl="7" w:tplc="79648850" w:tentative="1">
      <w:start w:val="1"/>
      <w:numFmt w:val="bullet"/>
      <w:lvlText w:val="–"/>
      <w:lvlJc w:val="left"/>
      <w:pPr>
        <w:tabs>
          <w:tab w:val="num" w:pos="5760"/>
        </w:tabs>
        <w:ind w:left="5760" w:hanging="360"/>
      </w:pPr>
      <w:rPr>
        <w:rFonts w:ascii="Times New Roman" w:hAnsi="Times New Roman" w:hint="default"/>
      </w:rPr>
    </w:lvl>
    <w:lvl w:ilvl="8" w:tplc="D67ABFA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AB3350"/>
    <w:multiLevelType w:val="multilevel"/>
    <w:tmpl w:val="72D8647A"/>
    <w:lvl w:ilvl="0">
      <w:start w:val="1"/>
      <w:numFmt w:val="decimal"/>
      <w:pStyle w:val="Heading1"/>
      <w:lvlText w:val="%1."/>
      <w:lvlJc w:val="left"/>
      <w:pPr>
        <w:ind w:left="420" w:hanging="420"/>
      </w:pPr>
      <w:rPr>
        <w:rFonts w:hint="default"/>
        <w:b/>
        <w:sz w:val="28"/>
        <w:szCs w:val="28"/>
      </w:rPr>
    </w:lvl>
    <w:lvl w:ilvl="1">
      <w:start w:val="1"/>
      <w:numFmt w:val="decimal"/>
      <w:pStyle w:val="Heading2"/>
      <w:lvlText w:val="%1.%2."/>
      <w:lvlJc w:val="left"/>
      <w:pPr>
        <w:ind w:left="420" w:hanging="420"/>
      </w:pPr>
      <w:rPr>
        <w:rFonts w:hint="default"/>
        <w:b/>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E44123"/>
    <w:multiLevelType w:val="hybridMultilevel"/>
    <w:tmpl w:val="15826B6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483111F"/>
    <w:multiLevelType w:val="multilevel"/>
    <w:tmpl w:val="D4684D36"/>
    <w:lvl w:ilvl="0">
      <w:start w:val="1"/>
      <w:numFmt w:val="decimal"/>
      <w:lvlText w:val="%1."/>
      <w:lvlJc w:val="left"/>
      <w:pPr>
        <w:ind w:left="420" w:hanging="420"/>
      </w:pPr>
      <w:rPr>
        <w:rFonts w:hint="default"/>
        <w:b/>
        <w:sz w:val="28"/>
        <w:szCs w:val="28"/>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ED6EDD"/>
    <w:multiLevelType w:val="multilevel"/>
    <w:tmpl w:val="EB0268BA"/>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D24C9F"/>
    <w:multiLevelType w:val="multilevel"/>
    <w:tmpl w:val="C8B2F472"/>
    <w:lvl w:ilvl="0">
      <w:start w:val="1"/>
      <w:numFmt w:val="decimal"/>
      <w:lvlText w:val="%1."/>
      <w:lvlJc w:val="left"/>
      <w:pPr>
        <w:ind w:left="420" w:hanging="420"/>
      </w:pPr>
      <w:rPr>
        <w:rFonts w:hint="default"/>
        <w:b/>
        <w:sz w:val="28"/>
        <w:szCs w:val="28"/>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CC2FC1"/>
    <w:multiLevelType w:val="hybridMultilevel"/>
    <w:tmpl w:val="604804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CCE3C52"/>
    <w:multiLevelType w:val="hybridMultilevel"/>
    <w:tmpl w:val="B19891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D550864"/>
    <w:multiLevelType w:val="hybridMultilevel"/>
    <w:tmpl w:val="198EBEAC"/>
    <w:lvl w:ilvl="0" w:tplc="62AA9E14">
      <w:start w:val="1"/>
      <w:numFmt w:val="decimal"/>
      <w:lvlText w:val="%1."/>
      <w:lvlJc w:val="left"/>
      <w:pPr>
        <w:ind w:left="360" w:hanging="360"/>
      </w:pPr>
      <w:rPr>
        <w:rFonts w:hint="default"/>
      </w:rPr>
    </w:lvl>
    <w:lvl w:ilvl="1" w:tplc="77FEBA5A">
      <w:start w:val="1"/>
      <w:numFmt w:val="decimal"/>
      <w:lvlText w:val="%2."/>
      <w:lvlJc w:val="left"/>
      <w:pPr>
        <w:ind w:left="1080" w:hanging="360"/>
      </w:pPr>
    </w:lvl>
    <w:lvl w:ilvl="2" w:tplc="041F000F">
      <w:start w:val="1"/>
      <w:numFmt w:val="decimal"/>
      <w:lvlText w:val="%3."/>
      <w:lvlJc w:val="lef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9" w15:restartNumberingAfterBreak="0">
    <w:nsid w:val="1FAA790A"/>
    <w:multiLevelType w:val="multilevel"/>
    <w:tmpl w:val="B0E6E77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7B41F8"/>
    <w:multiLevelType w:val="hybridMultilevel"/>
    <w:tmpl w:val="24AC4020"/>
    <w:lvl w:ilvl="0" w:tplc="0409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65236E"/>
    <w:multiLevelType w:val="hybridMultilevel"/>
    <w:tmpl w:val="B87AB02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23192285"/>
    <w:multiLevelType w:val="hybridMultilevel"/>
    <w:tmpl w:val="4C86052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3" w15:restartNumberingAfterBreak="0">
    <w:nsid w:val="24311FD1"/>
    <w:multiLevelType w:val="hybridMultilevel"/>
    <w:tmpl w:val="8F6A68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6A37EBF"/>
    <w:multiLevelType w:val="hybridMultilevel"/>
    <w:tmpl w:val="203AB6F0"/>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0" w:hanging="360"/>
      </w:pPr>
      <w:rPr>
        <w:rFonts w:ascii="Courier New" w:hAnsi="Courier New" w:cs="Courier New" w:hint="default"/>
      </w:rPr>
    </w:lvl>
    <w:lvl w:ilvl="2" w:tplc="041F0005">
      <w:start w:val="1"/>
      <w:numFmt w:val="bullet"/>
      <w:lvlText w:val=""/>
      <w:lvlJc w:val="left"/>
      <w:pPr>
        <w:ind w:left="720" w:hanging="360"/>
      </w:pPr>
      <w:rPr>
        <w:rFonts w:ascii="Wingdings" w:hAnsi="Wingdings" w:hint="default"/>
      </w:rPr>
    </w:lvl>
    <w:lvl w:ilvl="3" w:tplc="041F0001">
      <w:start w:val="1"/>
      <w:numFmt w:val="bullet"/>
      <w:lvlText w:val=""/>
      <w:lvlJc w:val="left"/>
      <w:pPr>
        <w:ind w:left="1440" w:hanging="360"/>
      </w:pPr>
      <w:rPr>
        <w:rFonts w:ascii="Symbol" w:hAnsi="Symbol" w:hint="default"/>
      </w:rPr>
    </w:lvl>
    <w:lvl w:ilvl="4" w:tplc="041F0003" w:tentative="1">
      <w:start w:val="1"/>
      <w:numFmt w:val="bullet"/>
      <w:lvlText w:val="o"/>
      <w:lvlJc w:val="left"/>
      <w:pPr>
        <w:ind w:left="2160" w:hanging="360"/>
      </w:pPr>
      <w:rPr>
        <w:rFonts w:ascii="Courier New" w:hAnsi="Courier New" w:cs="Courier New" w:hint="default"/>
      </w:rPr>
    </w:lvl>
    <w:lvl w:ilvl="5" w:tplc="041F0005" w:tentative="1">
      <w:start w:val="1"/>
      <w:numFmt w:val="bullet"/>
      <w:lvlText w:val=""/>
      <w:lvlJc w:val="left"/>
      <w:pPr>
        <w:ind w:left="2880" w:hanging="360"/>
      </w:pPr>
      <w:rPr>
        <w:rFonts w:ascii="Wingdings" w:hAnsi="Wingdings" w:hint="default"/>
      </w:rPr>
    </w:lvl>
    <w:lvl w:ilvl="6" w:tplc="041F0001" w:tentative="1">
      <w:start w:val="1"/>
      <w:numFmt w:val="bullet"/>
      <w:lvlText w:val=""/>
      <w:lvlJc w:val="left"/>
      <w:pPr>
        <w:ind w:left="3600" w:hanging="360"/>
      </w:pPr>
      <w:rPr>
        <w:rFonts w:ascii="Symbol" w:hAnsi="Symbol" w:hint="default"/>
      </w:rPr>
    </w:lvl>
    <w:lvl w:ilvl="7" w:tplc="041F0003" w:tentative="1">
      <w:start w:val="1"/>
      <w:numFmt w:val="bullet"/>
      <w:lvlText w:val="o"/>
      <w:lvlJc w:val="left"/>
      <w:pPr>
        <w:ind w:left="4320" w:hanging="360"/>
      </w:pPr>
      <w:rPr>
        <w:rFonts w:ascii="Courier New" w:hAnsi="Courier New" w:cs="Courier New" w:hint="default"/>
      </w:rPr>
    </w:lvl>
    <w:lvl w:ilvl="8" w:tplc="041F0005" w:tentative="1">
      <w:start w:val="1"/>
      <w:numFmt w:val="bullet"/>
      <w:lvlText w:val=""/>
      <w:lvlJc w:val="left"/>
      <w:pPr>
        <w:ind w:left="5040" w:hanging="360"/>
      </w:pPr>
      <w:rPr>
        <w:rFonts w:ascii="Wingdings" w:hAnsi="Wingdings" w:hint="default"/>
      </w:rPr>
    </w:lvl>
  </w:abstractNum>
  <w:abstractNum w:abstractNumId="15" w15:restartNumberingAfterBreak="0">
    <w:nsid w:val="275D5C75"/>
    <w:multiLevelType w:val="hybridMultilevel"/>
    <w:tmpl w:val="2FA072AA"/>
    <w:lvl w:ilvl="0" w:tplc="041F0001">
      <w:start w:val="1"/>
      <w:numFmt w:val="bullet"/>
      <w:lvlText w:val=""/>
      <w:lvlJc w:val="left"/>
      <w:pPr>
        <w:ind w:left="3600" w:hanging="360"/>
      </w:pPr>
      <w:rPr>
        <w:rFonts w:ascii="Symbol" w:hAnsi="Symbol" w:hint="default"/>
      </w:rPr>
    </w:lvl>
    <w:lvl w:ilvl="1" w:tplc="041F0003" w:tentative="1">
      <w:start w:val="1"/>
      <w:numFmt w:val="bullet"/>
      <w:lvlText w:val="o"/>
      <w:lvlJc w:val="left"/>
      <w:pPr>
        <w:ind w:left="4320" w:hanging="360"/>
      </w:pPr>
      <w:rPr>
        <w:rFonts w:ascii="Courier New" w:hAnsi="Courier New" w:cs="Courier New" w:hint="default"/>
      </w:rPr>
    </w:lvl>
    <w:lvl w:ilvl="2" w:tplc="041F0005" w:tentative="1">
      <w:start w:val="1"/>
      <w:numFmt w:val="bullet"/>
      <w:lvlText w:val=""/>
      <w:lvlJc w:val="left"/>
      <w:pPr>
        <w:ind w:left="5040" w:hanging="360"/>
      </w:pPr>
      <w:rPr>
        <w:rFonts w:ascii="Wingdings" w:hAnsi="Wingdings" w:hint="default"/>
      </w:rPr>
    </w:lvl>
    <w:lvl w:ilvl="3" w:tplc="041F0001" w:tentative="1">
      <w:start w:val="1"/>
      <w:numFmt w:val="bullet"/>
      <w:lvlText w:val=""/>
      <w:lvlJc w:val="left"/>
      <w:pPr>
        <w:ind w:left="5760" w:hanging="360"/>
      </w:pPr>
      <w:rPr>
        <w:rFonts w:ascii="Symbol" w:hAnsi="Symbol" w:hint="default"/>
      </w:rPr>
    </w:lvl>
    <w:lvl w:ilvl="4" w:tplc="041F0003" w:tentative="1">
      <w:start w:val="1"/>
      <w:numFmt w:val="bullet"/>
      <w:lvlText w:val="o"/>
      <w:lvlJc w:val="left"/>
      <w:pPr>
        <w:ind w:left="6480" w:hanging="360"/>
      </w:pPr>
      <w:rPr>
        <w:rFonts w:ascii="Courier New" w:hAnsi="Courier New" w:cs="Courier New" w:hint="default"/>
      </w:rPr>
    </w:lvl>
    <w:lvl w:ilvl="5" w:tplc="041F0005" w:tentative="1">
      <w:start w:val="1"/>
      <w:numFmt w:val="bullet"/>
      <w:lvlText w:val=""/>
      <w:lvlJc w:val="left"/>
      <w:pPr>
        <w:ind w:left="7200" w:hanging="360"/>
      </w:pPr>
      <w:rPr>
        <w:rFonts w:ascii="Wingdings" w:hAnsi="Wingdings" w:hint="default"/>
      </w:rPr>
    </w:lvl>
    <w:lvl w:ilvl="6" w:tplc="041F0001" w:tentative="1">
      <w:start w:val="1"/>
      <w:numFmt w:val="bullet"/>
      <w:lvlText w:val=""/>
      <w:lvlJc w:val="left"/>
      <w:pPr>
        <w:ind w:left="7920" w:hanging="360"/>
      </w:pPr>
      <w:rPr>
        <w:rFonts w:ascii="Symbol" w:hAnsi="Symbol" w:hint="default"/>
      </w:rPr>
    </w:lvl>
    <w:lvl w:ilvl="7" w:tplc="041F0003" w:tentative="1">
      <w:start w:val="1"/>
      <w:numFmt w:val="bullet"/>
      <w:lvlText w:val="o"/>
      <w:lvlJc w:val="left"/>
      <w:pPr>
        <w:ind w:left="8640" w:hanging="360"/>
      </w:pPr>
      <w:rPr>
        <w:rFonts w:ascii="Courier New" w:hAnsi="Courier New" w:cs="Courier New" w:hint="default"/>
      </w:rPr>
    </w:lvl>
    <w:lvl w:ilvl="8" w:tplc="041F0005" w:tentative="1">
      <w:start w:val="1"/>
      <w:numFmt w:val="bullet"/>
      <w:lvlText w:val=""/>
      <w:lvlJc w:val="left"/>
      <w:pPr>
        <w:ind w:left="9360" w:hanging="360"/>
      </w:pPr>
      <w:rPr>
        <w:rFonts w:ascii="Wingdings" w:hAnsi="Wingdings" w:hint="default"/>
      </w:rPr>
    </w:lvl>
  </w:abstractNum>
  <w:abstractNum w:abstractNumId="16" w15:restartNumberingAfterBreak="0">
    <w:nsid w:val="2A566225"/>
    <w:multiLevelType w:val="hybridMultilevel"/>
    <w:tmpl w:val="BD3AFC1E"/>
    <w:lvl w:ilvl="0" w:tplc="041F0001">
      <w:start w:val="1"/>
      <w:numFmt w:val="bullet"/>
      <w:lvlText w:val=""/>
      <w:lvlJc w:val="left"/>
      <w:pPr>
        <w:ind w:left="502" w:hanging="360"/>
      </w:pPr>
      <w:rPr>
        <w:rFonts w:ascii="Symbol" w:hAnsi="Symbol"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17" w15:restartNumberingAfterBreak="0">
    <w:nsid w:val="2BCF65E4"/>
    <w:multiLevelType w:val="hybridMultilevel"/>
    <w:tmpl w:val="A0A2F776"/>
    <w:lvl w:ilvl="0" w:tplc="041F000F">
      <w:start w:val="1"/>
      <w:numFmt w:val="decimal"/>
      <w:lvlText w:val="%1."/>
      <w:lvlJc w:val="left"/>
      <w:pPr>
        <w:ind w:left="360" w:hanging="360"/>
      </w:pPr>
      <w:rPr>
        <w:rFonts w:hint="default"/>
      </w:rPr>
    </w:lvl>
    <w:lvl w:ilvl="1" w:tplc="041F000F">
      <w:start w:val="1"/>
      <w:numFmt w:val="decimal"/>
      <w:lvlText w:val="%2."/>
      <w:lvlJc w:val="left"/>
      <w:pPr>
        <w:ind w:left="1080" w:hanging="360"/>
      </w:pPr>
    </w:lvl>
    <w:lvl w:ilvl="2" w:tplc="041F001B">
      <w:start w:val="1"/>
      <w:numFmt w:val="lowerRoman"/>
      <w:lvlText w:val="%3."/>
      <w:lvlJc w:val="right"/>
      <w:pPr>
        <w:ind w:left="1800" w:hanging="180"/>
      </w:pPr>
    </w:lvl>
    <w:lvl w:ilvl="3" w:tplc="01B02D42">
      <w:start w:val="1"/>
      <w:numFmt w:val="upperLetter"/>
      <w:lvlText w:val="%4."/>
      <w:lvlJc w:val="left"/>
      <w:pPr>
        <w:ind w:left="2520" w:hanging="360"/>
      </w:pPr>
      <w:rPr>
        <w:rFonts w:hint="default"/>
      </w:r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37946F0E"/>
    <w:multiLevelType w:val="multilevel"/>
    <w:tmpl w:val="38C41676"/>
    <w:lvl w:ilvl="0">
      <w:start w:val="1"/>
      <w:numFmt w:val="decimal"/>
      <w:lvlText w:val="%1."/>
      <w:lvlJc w:val="left"/>
      <w:pPr>
        <w:ind w:left="420" w:hanging="420"/>
      </w:pPr>
      <w:rPr>
        <w:rFonts w:hint="default"/>
        <w:b/>
        <w:sz w:val="28"/>
        <w:szCs w:val="28"/>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402165"/>
    <w:multiLevelType w:val="hybridMultilevel"/>
    <w:tmpl w:val="AEA438A8"/>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20" w15:restartNumberingAfterBreak="0">
    <w:nsid w:val="3BC70C4F"/>
    <w:multiLevelType w:val="multilevel"/>
    <w:tmpl w:val="B6EC1A0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276A62"/>
    <w:multiLevelType w:val="hybridMultilevel"/>
    <w:tmpl w:val="DCC05F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CA709AA"/>
    <w:multiLevelType w:val="hybridMultilevel"/>
    <w:tmpl w:val="C72A1B32"/>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3E546268"/>
    <w:multiLevelType w:val="hybridMultilevel"/>
    <w:tmpl w:val="EAF671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4DE3BAD"/>
    <w:multiLevelType w:val="hybridMultilevel"/>
    <w:tmpl w:val="49DCDF9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5" w15:restartNumberingAfterBreak="0">
    <w:nsid w:val="473F719C"/>
    <w:multiLevelType w:val="hybridMultilevel"/>
    <w:tmpl w:val="66DA43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48510C57"/>
    <w:multiLevelType w:val="hybridMultilevel"/>
    <w:tmpl w:val="2EBAFD0A"/>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703708"/>
    <w:multiLevelType w:val="hybridMultilevel"/>
    <w:tmpl w:val="B30C5862"/>
    <w:lvl w:ilvl="0" w:tplc="041F0003">
      <w:start w:val="1"/>
      <w:numFmt w:val="bullet"/>
      <w:lvlText w:val="o"/>
      <w:lvlJc w:val="left"/>
      <w:pPr>
        <w:ind w:left="502" w:hanging="360"/>
      </w:pPr>
      <w:rPr>
        <w:rFonts w:ascii="Courier New" w:hAnsi="Courier New" w:cs="Courier New"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28" w15:restartNumberingAfterBreak="0">
    <w:nsid w:val="4F151D3A"/>
    <w:multiLevelType w:val="multilevel"/>
    <w:tmpl w:val="F44C9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52647F25"/>
    <w:multiLevelType w:val="multilevel"/>
    <w:tmpl w:val="A7CE196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55F133F9"/>
    <w:multiLevelType w:val="multilevel"/>
    <w:tmpl w:val="4BAEA3D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534D1A"/>
    <w:multiLevelType w:val="hybridMultilevel"/>
    <w:tmpl w:val="3EE894F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FF87C06"/>
    <w:multiLevelType w:val="hybridMultilevel"/>
    <w:tmpl w:val="6584F0B0"/>
    <w:lvl w:ilvl="0" w:tplc="041F000F">
      <w:start w:val="1"/>
      <w:numFmt w:val="decimal"/>
      <w:lvlText w:val="%1."/>
      <w:lvlJc w:val="left"/>
      <w:pPr>
        <w:ind w:left="360" w:hanging="360"/>
      </w:pPr>
      <w:rPr>
        <w:rFonts w:hint="default"/>
      </w:rPr>
    </w:lvl>
    <w:lvl w:ilvl="1" w:tplc="041F000F">
      <w:start w:val="1"/>
      <w:numFmt w:val="decimal"/>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3" w15:restartNumberingAfterBreak="0">
    <w:nsid w:val="611F1E77"/>
    <w:multiLevelType w:val="multilevel"/>
    <w:tmpl w:val="D1CC1E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A75B16"/>
    <w:multiLevelType w:val="hybridMultilevel"/>
    <w:tmpl w:val="580062AA"/>
    <w:lvl w:ilvl="0" w:tplc="041F000F">
      <w:start w:val="1"/>
      <w:numFmt w:val="decimal"/>
      <w:lvlText w:val="%1."/>
      <w:lvlJc w:val="left"/>
      <w:pPr>
        <w:ind w:left="720" w:hanging="360"/>
      </w:pPr>
      <w:rPr>
        <w:rFonts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35" w15:restartNumberingAfterBreak="0">
    <w:nsid w:val="68A55A68"/>
    <w:multiLevelType w:val="hybridMultilevel"/>
    <w:tmpl w:val="44E0CA52"/>
    <w:lvl w:ilvl="0" w:tplc="0409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B94397"/>
    <w:multiLevelType w:val="multilevel"/>
    <w:tmpl w:val="06E6F0C8"/>
    <w:lvl w:ilvl="0">
      <w:start w:val="4"/>
      <w:numFmt w:val="decimal"/>
      <w:lvlText w:val="%1"/>
      <w:lvlJc w:val="left"/>
      <w:pPr>
        <w:ind w:left="660" w:hanging="660"/>
      </w:pPr>
      <w:rPr>
        <w:rFonts w:hint="default"/>
        <w:i/>
      </w:rPr>
    </w:lvl>
    <w:lvl w:ilvl="1">
      <w:start w:val="1"/>
      <w:numFmt w:val="decimal"/>
      <w:lvlText w:val="%1.%2"/>
      <w:lvlJc w:val="left"/>
      <w:pPr>
        <w:ind w:left="660" w:hanging="660"/>
      </w:pPr>
      <w:rPr>
        <w:rFonts w:hint="default"/>
        <w:i/>
      </w:rPr>
    </w:lvl>
    <w:lvl w:ilvl="2">
      <w:start w:val="3"/>
      <w:numFmt w:val="decimal"/>
      <w:lvlText w:val="%1.%2.%3"/>
      <w:lvlJc w:val="left"/>
      <w:pPr>
        <w:ind w:left="720" w:hanging="720"/>
      </w:pPr>
      <w:rPr>
        <w:rFonts w:hint="default"/>
        <w:i/>
      </w:rPr>
    </w:lvl>
    <w:lvl w:ilvl="3">
      <w:start w:val="4"/>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7" w15:restartNumberingAfterBreak="0">
    <w:nsid w:val="732237E4"/>
    <w:multiLevelType w:val="hybridMultilevel"/>
    <w:tmpl w:val="CC0C9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B2D4299"/>
    <w:multiLevelType w:val="hybridMultilevel"/>
    <w:tmpl w:val="87E02A56"/>
    <w:lvl w:ilvl="0" w:tplc="73BA3496">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E55529B"/>
    <w:multiLevelType w:val="multilevel"/>
    <w:tmpl w:val="786C68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E734D22"/>
    <w:multiLevelType w:val="hybridMultilevel"/>
    <w:tmpl w:val="A04038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F5D5FAA"/>
    <w:multiLevelType w:val="hybridMultilevel"/>
    <w:tmpl w:val="7AB8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
  </w:num>
  <w:num w:numId="3">
    <w:abstractNumId w:val="5"/>
  </w:num>
  <w:num w:numId="4">
    <w:abstractNumId w:val="12"/>
  </w:num>
  <w:num w:numId="5">
    <w:abstractNumId w:val="18"/>
  </w:num>
  <w:num w:numId="6">
    <w:abstractNumId w:val="8"/>
  </w:num>
  <w:num w:numId="7">
    <w:abstractNumId w:val="34"/>
  </w:num>
  <w:num w:numId="8">
    <w:abstractNumId w:val="29"/>
  </w:num>
  <w:num w:numId="9">
    <w:abstractNumId w:val="9"/>
  </w:num>
  <w:num w:numId="10">
    <w:abstractNumId w:val="32"/>
  </w:num>
  <w:num w:numId="11">
    <w:abstractNumId w:val="17"/>
  </w:num>
  <w:num w:numId="12">
    <w:abstractNumId w:val="1"/>
  </w:num>
  <w:num w:numId="13">
    <w:abstractNumId w:val="36"/>
  </w:num>
  <w:num w:numId="14">
    <w:abstractNumId w:val="26"/>
  </w:num>
  <w:num w:numId="15">
    <w:abstractNumId w:val="21"/>
  </w:num>
  <w:num w:numId="16">
    <w:abstractNumId w:val="11"/>
  </w:num>
  <w:num w:numId="17">
    <w:abstractNumId w:val="2"/>
  </w:num>
  <w:num w:numId="18">
    <w:abstractNumId w:val="14"/>
  </w:num>
  <w:num w:numId="19">
    <w:abstractNumId w:val="13"/>
  </w:num>
  <w:num w:numId="20">
    <w:abstractNumId w:val="35"/>
  </w:num>
  <w:num w:numId="21">
    <w:abstractNumId w:val="10"/>
  </w:num>
  <w:num w:numId="22">
    <w:abstractNumId w:val="31"/>
  </w:num>
  <w:num w:numId="23">
    <w:abstractNumId w:val="19"/>
  </w:num>
  <w:num w:numId="24">
    <w:abstractNumId w:val="38"/>
  </w:num>
  <w:num w:numId="25">
    <w:abstractNumId w:val="27"/>
  </w:num>
  <w:num w:numId="26">
    <w:abstractNumId w:val="23"/>
  </w:num>
  <w:num w:numId="27">
    <w:abstractNumId w:val="7"/>
  </w:num>
  <w:num w:numId="28">
    <w:abstractNumId w:val="22"/>
  </w:num>
  <w:num w:numId="29">
    <w:abstractNumId w:val="24"/>
  </w:num>
  <w:num w:numId="30">
    <w:abstractNumId w:val="25"/>
  </w:num>
  <w:num w:numId="31">
    <w:abstractNumId w:val="40"/>
  </w:num>
  <w:num w:numId="32">
    <w:abstractNumId w:val="15"/>
  </w:num>
  <w:num w:numId="33">
    <w:abstractNumId w:val="37"/>
  </w:num>
  <w:num w:numId="34">
    <w:abstractNumId w:val="6"/>
  </w:num>
  <w:num w:numId="35">
    <w:abstractNumId w:val="16"/>
  </w:num>
  <w:num w:numId="36">
    <w:abstractNumId w:val="4"/>
  </w:num>
  <w:num w:numId="37">
    <w:abstractNumId w:val="1"/>
  </w:num>
  <w:num w:numId="38">
    <w:abstractNumId w:val="1"/>
  </w:num>
  <w:num w:numId="39">
    <w:abstractNumId w:val="1"/>
  </w:num>
  <w:num w:numId="40">
    <w:abstractNumId w:val="1"/>
  </w:num>
  <w:num w:numId="41">
    <w:abstractNumId w:val="1"/>
  </w:num>
  <w:num w:numId="42">
    <w:abstractNumId w:val="20"/>
  </w:num>
  <w:num w:numId="43">
    <w:abstractNumId w:val="1"/>
  </w:num>
  <w:num w:numId="44">
    <w:abstractNumId w:val="33"/>
  </w:num>
  <w:num w:numId="45">
    <w:abstractNumId w:val="30"/>
  </w:num>
  <w:num w:numId="46">
    <w:abstractNumId w:val="39"/>
  </w:num>
  <w:num w:numId="47">
    <w:abstractNumId w:val="0"/>
  </w:num>
  <w:num w:numId="48">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F35"/>
    <w:rsid w:val="000006E7"/>
    <w:rsid w:val="000011A2"/>
    <w:rsid w:val="000021BE"/>
    <w:rsid w:val="00002646"/>
    <w:rsid w:val="0000653C"/>
    <w:rsid w:val="000069B9"/>
    <w:rsid w:val="000075B8"/>
    <w:rsid w:val="00011786"/>
    <w:rsid w:val="00012430"/>
    <w:rsid w:val="00012A7E"/>
    <w:rsid w:val="00014745"/>
    <w:rsid w:val="00014B36"/>
    <w:rsid w:val="00015C50"/>
    <w:rsid w:val="00016F08"/>
    <w:rsid w:val="00017497"/>
    <w:rsid w:val="0001778C"/>
    <w:rsid w:val="00022710"/>
    <w:rsid w:val="00022F26"/>
    <w:rsid w:val="000240A7"/>
    <w:rsid w:val="00024DAE"/>
    <w:rsid w:val="00025206"/>
    <w:rsid w:val="00025B64"/>
    <w:rsid w:val="000265EA"/>
    <w:rsid w:val="00030D9B"/>
    <w:rsid w:val="000314BF"/>
    <w:rsid w:val="00031C7D"/>
    <w:rsid w:val="00032CAF"/>
    <w:rsid w:val="00033E73"/>
    <w:rsid w:val="00034583"/>
    <w:rsid w:val="00034BC0"/>
    <w:rsid w:val="00035872"/>
    <w:rsid w:val="00035CF0"/>
    <w:rsid w:val="00036149"/>
    <w:rsid w:val="00036D5C"/>
    <w:rsid w:val="00037C4B"/>
    <w:rsid w:val="00040483"/>
    <w:rsid w:val="00040F5D"/>
    <w:rsid w:val="00041F29"/>
    <w:rsid w:val="00043BB4"/>
    <w:rsid w:val="00043CF7"/>
    <w:rsid w:val="0004401D"/>
    <w:rsid w:val="00044213"/>
    <w:rsid w:val="00044316"/>
    <w:rsid w:val="00050936"/>
    <w:rsid w:val="00052C8F"/>
    <w:rsid w:val="00053E7D"/>
    <w:rsid w:val="00054E2F"/>
    <w:rsid w:val="00061B3B"/>
    <w:rsid w:val="000629DE"/>
    <w:rsid w:val="00062DE9"/>
    <w:rsid w:val="00063714"/>
    <w:rsid w:val="0006504C"/>
    <w:rsid w:val="00065115"/>
    <w:rsid w:val="0006611F"/>
    <w:rsid w:val="000723A2"/>
    <w:rsid w:val="00072668"/>
    <w:rsid w:val="00074F75"/>
    <w:rsid w:val="00076162"/>
    <w:rsid w:val="000775D8"/>
    <w:rsid w:val="0008011C"/>
    <w:rsid w:val="00080239"/>
    <w:rsid w:val="000806D9"/>
    <w:rsid w:val="00081A1F"/>
    <w:rsid w:val="00081A43"/>
    <w:rsid w:val="0008369E"/>
    <w:rsid w:val="00083949"/>
    <w:rsid w:val="00084230"/>
    <w:rsid w:val="00084BFC"/>
    <w:rsid w:val="00084CB8"/>
    <w:rsid w:val="00084DDA"/>
    <w:rsid w:val="0008590F"/>
    <w:rsid w:val="000876CF"/>
    <w:rsid w:val="00090526"/>
    <w:rsid w:val="0009062C"/>
    <w:rsid w:val="00090B23"/>
    <w:rsid w:val="00091186"/>
    <w:rsid w:val="00092E74"/>
    <w:rsid w:val="000930C9"/>
    <w:rsid w:val="00093199"/>
    <w:rsid w:val="00093B13"/>
    <w:rsid w:val="00093D16"/>
    <w:rsid w:val="00094D32"/>
    <w:rsid w:val="000A0B51"/>
    <w:rsid w:val="000A100B"/>
    <w:rsid w:val="000A1A5C"/>
    <w:rsid w:val="000A235B"/>
    <w:rsid w:val="000A2588"/>
    <w:rsid w:val="000A26BF"/>
    <w:rsid w:val="000A2BAF"/>
    <w:rsid w:val="000A2EEA"/>
    <w:rsid w:val="000A323A"/>
    <w:rsid w:val="000A3812"/>
    <w:rsid w:val="000A3A22"/>
    <w:rsid w:val="000A3C6D"/>
    <w:rsid w:val="000A57F5"/>
    <w:rsid w:val="000A6F84"/>
    <w:rsid w:val="000A73F8"/>
    <w:rsid w:val="000A743E"/>
    <w:rsid w:val="000B04AC"/>
    <w:rsid w:val="000B07E8"/>
    <w:rsid w:val="000B0A2A"/>
    <w:rsid w:val="000B0E74"/>
    <w:rsid w:val="000B1832"/>
    <w:rsid w:val="000B22F1"/>
    <w:rsid w:val="000B2699"/>
    <w:rsid w:val="000B26E2"/>
    <w:rsid w:val="000B7776"/>
    <w:rsid w:val="000C1B89"/>
    <w:rsid w:val="000C1CB2"/>
    <w:rsid w:val="000C37D2"/>
    <w:rsid w:val="000C4283"/>
    <w:rsid w:val="000C5280"/>
    <w:rsid w:val="000C5E71"/>
    <w:rsid w:val="000C6FFD"/>
    <w:rsid w:val="000C79E9"/>
    <w:rsid w:val="000D083B"/>
    <w:rsid w:val="000D11E7"/>
    <w:rsid w:val="000D13BD"/>
    <w:rsid w:val="000D246D"/>
    <w:rsid w:val="000D342B"/>
    <w:rsid w:val="000D4C67"/>
    <w:rsid w:val="000D75A3"/>
    <w:rsid w:val="000E0011"/>
    <w:rsid w:val="000E07C0"/>
    <w:rsid w:val="000E1B04"/>
    <w:rsid w:val="000E302B"/>
    <w:rsid w:val="000E45F3"/>
    <w:rsid w:val="000E4637"/>
    <w:rsid w:val="000E4CE4"/>
    <w:rsid w:val="000E61FF"/>
    <w:rsid w:val="000E6D3D"/>
    <w:rsid w:val="000E7E26"/>
    <w:rsid w:val="000F031B"/>
    <w:rsid w:val="000F1DB0"/>
    <w:rsid w:val="000F2719"/>
    <w:rsid w:val="000F3BF6"/>
    <w:rsid w:val="000F43F7"/>
    <w:rsid w:val="000F7159"/>
    <w:rsid w:val="000F73F3"/>
    <w:rsid w:val="0010147F"/>
    <w:rsid w:val="00101B16"/>
    <w:rsid w:val="0010216C"/>
    <w:rsid w:val="0010409E"/>
    <w:rsid w:val="00104437"/>
    <w:rsid w:val="00104D64"/>
    <w:rsid w:val="00104EB9"/>
    <w:rsid w:val="0010784B"/>
    <w:rsid w:val="00110564"/>
    <w:rsid w:val="00113A74"/>
    <w:rsid w:val="00113CAF"/>
    <w:rsid w:val="0011585D"/>
    <w:rsid w:val="00116292"/>
    <w:rsid w:val="001173F0"/>
    <w:rsid w:val="001207B5"/>
    <w:rsid w:val="00120B61"/>
    <w:rsid w:val="00121032"/>
    <w:rsid w:val="001239EA"/>
    <w:rsid w:val="00123F51"/>
    <w:rsid w:val="00124B04"/>
    <w:rsid w:val="0012502E"/>
    <w:rsid w:val="00125B4D"/>
    <w:rsid w:val="00126093"/>
    <w:rsid w:val="0012612A"/>
    <w:rsid w:val="001273E7"/>
    <w:rsid w:val="00127854"/>
    <w:rsid w:val="00131AF9"/>
    <w:rsid w:val="001325C6"/>
    <w:rsid w:val="00132F88"/>
    <w:rsid w:val="00133F07"/>
    <w:rsid w:val="0013438E"/>
    <w:rsid w:val="001359AD"/>
    <w:rsid w:val="001364D3"/>
    <w:rsid w:val="001366E0"/>
    <w:rsid w:val="0013778F"/>
    <w:rsid w:val="00140A20"/>
    <w:rsid w:val="00141584"/>
    <w:rsid w:val="00144A9C"/>
    <w:rsid w:val="00145429"/>
    <w:rsid w:val="00145E8E"/>
    <w:rsid w:val="00146429"/>
    <w:rsid w:val="00146664"/>
    <w:rsid w:val="00147CDD"/>
    <w:rsid w:val="00151274"/>
    <w:rsid w:val="001523D0"/>
    <w:rsid w:val="00152FBE"/>
    <w:rsid w:val="00153491"/>
    <w:rsid w:val="0015368C"/>
    <w:rsid w:val="001543E2"/>
    <w:rsid w:val="00156D83"/>
    <w:rsid w:val="00157267"/>
    <w:rsid w:val="0015760E"/>
    <w:rsid w:val="001578A7"/>
    <w:rsid w:val="00160C61"/>
    <w:rsid w:val="0016112E"/>
    <w:rsid w:val="001623C5"/>
    <w:rsid w:val="0016335D"/>
    <w:rsid w:val="0016621D"/>
    <w:rsid w:val="00170DB0"/>
    <w:rsid w:val="00170FC0"/>
    <w:rsid w:val="001713A0"/>
    <w:rsid w:val="001745E9"/>
    <w:rsid w:val="00174864"/>
    <w:rsid w:val="00175852"/>
    <w:rsid w:val="00180635"/>
    <w:rsid w:val="00180B06"/>
    <w:rsid w:val="00182AB7"/>
    <w:rsid w:val="001838AC"/>
    <w:rsid w:val="0018488E"/>
    <w:rsid w:val="00184A29"/>
    <w:rsid w:val="00184D7C"/>
    <w:rsid w:val="00185C7B"/>
    <w:rsid w:val="00187872"/>
    <w:rsid w:val="001900D6"/>
    <w:rsid w:val="001916D0"/>
    <w:rsid w:val="0019175B"/>
    <w:rsid w:val="00192473"/>
    <w:rsid w:val="00192C68"/>
    <w:rsid w:val="00193C71"/>
    <w:rsid w:val="00193D75"/>
    <w:rsid w:val="00194A5C"/>
    <w:rsid w:val="00194AB9"/>
    <w:rsid w:val="001974C3"/>
    <w:rsid w:val="001A1275"/>
    <w:rsid w:val="001A1676"/>
    <w:rsid w:val="001A3033"/>
    <w:rsid w:val="001A394C"/>
    <w:rsid w:val="001A4562"/>
    <w:rsid w:val="001A4A7C"/>
    <w:rsid w:val="001A4C2C"/>
    <w:rsid w:val="001A4D0C"/>
    <w:rsid w:val="001A54C1"/>
    <w:rsid w:val="001A5A62"/>
    <w:rsid w:val="001A5C5D"/>
    <w:rsid w:val="001A5E3F"/>
    <w:rsid w:val="001A6FAD"/>
    <w:rsid w:val="001A79B3"/>
    <w:rsid w:val="001B04C0"/>
    <w:rsid w:val="001B1D86"/>
    <w:rsid w:val="001B2362"/>
    <w:rsid w:val="001B35B6"/>
    <w:rsid w:val="001B4EEF"/>
    <w:rsid w:val="001B5093"/>
    <w:rsid w:val="001B5113"/>
    <w:rsid w:val="001B683A"/>
    <w:rsid w:val="001B72BB"/>
    <w:rsid w:val="001C0081"/>
    <w:rsid w:val="001C1F1D"/>
    <w:rsid w:val="001C258C"/>
    <w:rsid w:val="001C3B01"/>
    <w:rsid w:val="001C5301"/>
    <w:rsid w:val="001C5BCD"/>
    <w:rsid w:val="001C5DB3"/>
    <w:rsid w:val="001C6323"/>
    <w:rsid w:val="001C6D10"/>
    <w:rsid w:val="001D182E"/>
    <w:rsid w:val="001D2FBE"/>
    <w:rsid w:val="001D4315"/>
    <w:rsid w:val="001D48BD"/>
    <w:rsid w:val="001E306C"/>
    <w:rsid w:val="001E3D21"/>
    <w:rsid w:val="001E3F28"/>
    <w:rsid w:val="001E7F3B"/>
    <w:rsid w:val="001F103D"/>
    <w:rsid w:val="001F1721"/>
    <w:rsid w:val="001F21E9"/>
    <w:rsid w:val="001F2711"/>
    <w:rsid w:val="001F2EA4"/>
    <w:rsid w:val="001F343E"/>
    <w:rsid w:val="001F3CBC"/>
    <w:rsid w:val="001F4868"/>
    <w:rsid w:val="001F5894"/>
    <w:rsid w:val="001F6BBE"/>
    <w:rsid w:val="001F7AB2"/>
    <w:rsid w:val="001F7AD0"/>
    <w:rsid w:val="00203D7C"/>
    <w:rsid w:val="00204042"/>
    <w:rsid w:val="00204080"/>
    <w:rsid w:val="00205A0D"/>
    <w:rsid w:val="00205B8A"/>
    <w:rsid w:val="00205F53"/>
    <w:rsid w:val="00206245"/>
    <w:rsid w:val="00206384"/>
    <w:rsid w:val="002104A6"/>
    <w:rsid w:val="00211773"/>
    <w:rsid w:val="00212674"/>
    <w:rsid w:val="00212856"/>
    <w:rsid w:val="00212CD0"/>
    <w:rsid w:val="00214109"/>
    <w:rsid w:val="00217028"/>
    <w:rsid w:val="00217677"/>
    <w:rsid w:val="00220CE6"/>
    <w:rsid w:val="00220FA0"/>
    <w:rsid w:val="00221567"/>
    <w:rsid w:val="00221A15"/>
    <w:rsid w:val="0022321B"/>
    <w:rsid w:val="0022555C"/>
    <w:rsid w:val="002255DF"/>
    <w:rsid w:val="00225B4B"/>
    <w:rsid w:val="0022635B"/>
    <w:rsid w:val="002273C6"/>
    <w:rsid w:val="00231235"/>
    <w:rsid w:val="00231C81"/>
    <w:rsid w:val="00231CAF"/>
    <w:rsid w:val="00233A79"/>
    <w:rsid w:val="00234C9C"/>
    <w:rsid w:val="002358E3"/>
    <w:rsid w:val="00236FCB"/>
    <w:rsid w:val="00237021"/>
    <w:rsid w:val="00237566"/>
    <w:rsid w:val="002377E5"/>
    <w:rsid w:val="00240A79"/>
    <w:rsid w:val="00241905"/>
    <w:rsid w:val="00241BC1"/>
    <w:rsid w:val="00243C7F"/>
    <w:rsid w:val="00244D28"/>
    <w:rsid w:val="00244E22"/>
    <w:rsid w:val="00244EF7"/>
    <w:rsid w:val="00246F26"/>
    <w:rsid w:val="002479FD"/>
    <w:rsid w:val="00247C49"/>
    <w:rsid w:val="0025082C"/>
    <w:rsid w:val="002520C3"/>
    <w:rsid w:val="00255197"/>
    <w:rsid w:val="00257368"/>
    <w:rsid w:val="00257E47"/>
    <w:rsid w:val="00260955"/>
    <w:rsid w:val="00260D49"/>
    <w:rsid w:val="00261010"/>
    <w:rsid w:val="00261BF7"/>
    <w:rsid w:val="0026296F"/>
    <w:rsid w:val="0026540F"/>
    <w:rsid w:val="002659FF"/>
    <w:rsid w:val="00266AD2"/>
    <w:rsid w:val="00270378"/>
    <w:rsid w:val="00270BF2"/>
    <w:rsid w:val="0027660C"/>
    <w:rsid w:val="0027675F"/>
    <w:rsid w:val="00276878"/>
    <w:rsid w:val="00276C8B"/>
    <w:rsid w:val="00277338"/>
    <w:rsid w:val="00280E8F"/>
    <w:rsid w:val="002814EA"/>
    <w:rsid w:val="00281AB7"/>
    <w:rsid w:val="00281C92"/>
    <w:rsid w:val="00281DB3"/>
    <w:rsid w:val="0028220E"/>
    <w:rsid w:val="0028413E"/>
    <w:rsid w:val="00284749"/>
    <w:rsid w:val="00285DE0"/>
    <w:rsid w:val="00286EFA"/>
    <w:rsid w:val="00287ECD"/>
    <w:rsid w:val="00291A64"/>
    <w:rsid w:val="002947BE"/>
    <w:rsid w:val="00294B17"/>
    <w:rsid w:val="002955BB"/>
    <w:rsid w:val="0029604E"/>
    <w:rsid w:val="002966C4"/>
    <w:rsid w:val="00296F71"/>
    <w:rsid w:val="002A05A0"/>
    <w:rsid w:val="002A0E30"/>
    <w:rsid w:val="002A0F47"/>
    <w:rsid w:val="002A2B87"/>
    <w:rsid w:val="002A2D22"/>
    <w:rsid w:val="002A3889"/>
    <w:rsid w:val="002A3958"/>
    <w:rsid w:val="002A3A0D"/>
    <w:rsid w:val="002A4041"/>
    <w:rsid w:val="002A75FC"/>
    <w:rsid w:val="002B0048"/>
    <w:rsid w:val="002B0BFB"/>
    <w:rsid w:val="002B16D7"/>
    <w:rsid w:val="002B3827"/>
    <w:rsid w:val="002B65AE"/>
    <w:rsid w:val="002B72EA"/>
    <w:rsid w:val="002B7549"/>
    <w:rsid w:val="002B7E67"/>
    <w:rsid w:val="002B7EA7"/>
    <w:rsid w:val="002C1AF9"/>
    <w:rsid w:val="002C3983"/>
    <w:rsid w:val="002C4EC9"/>
    <w:rsid w:val="002C5354"/>
    <w:rsid w:val="002C5D9A"/>
    <w:rsid w:val="002C5F2F"/>
    <w:rsid w:val="002C6EC6"/>
    <w:rsid w:val="002D0887"/>
    <w:rsid w:val="002D0EFF"/>
    <w:rsid w:val="002D107D"/>
    <w:rsid w:val="002D1569"/>
    <w:rsid w:val="002D289C"/>
    <w:rsid w:val="002D3F1C"/>
    <w:rsid w:val="002D41CD"/>
    <w:rsid w:val="002D43EF"/>
    <w:rsid w:val="002D565F"/>
    <w:rsid w:val="002D6B53"/>
    <w:rsid w:val="002E014C"/>
    <w:rsid w:val="002E10C9"/>
    <w:rsid w:val="002E1755"/>
    <w:rsid w:val="002E1A77"/>
    <w:rsid w:val="002E30B4"/>
    <w:rsid w:val="002E3CE6"/>
    <w:rsid w:val="002E43F2"/>
    <w:rsid w:val="002E4637"/>
    <w:rsid w:val="002E4CFE"/>
    <w:rsid w:val="002E7F99"/>
    <w:rsid w:val="002F016F"/>
    <w:rsid w:val="002F06E3"/>
    <w:rsid w:val="002F0F5F"/>
    <w:rsid w:val="002F0FDC"/>
    <w:rsid w:val="002F1FCC"/>
    <w:rsid w:val="002F36F8"/>
    <w:rsid w:val="002F41FB"/>
    <w:rsid w:val="002F5D1A"/>
    <w:rsid w:val="002F62DD"/>
    <w:rsid w:val="002F6C8E"/>
    <w:rsid w:val="002F6EC6"/>
    <w:rsid w:val="002F7BF5"/>
    <w:rsid w:val="00300B0C"/>
    <w:rsid w:val="00301255"/>
    <w:rsid w:val="00303092"/>
    <w:rsid w:val="003034D7"/>
    <w:rsid w:val="00303834"/>
    <w:rsid w:val="00304933"/>
    <w:rsid w:val="003064B5"/>
    <w:rsid w:val="003067DB"/>
    <w:rsid w:val="0031145B"/>
    <w:rsid w:val="0031167F"/>
    <w:rsid w:val="00315216"/>
    <w:rsid w:val="00315731"/>
    <w:rsid w:val="00316752"/>
    <w:rsid w:val="00316910"/>
    <w:rsid w:val="00316C38"/>
    <w:rsid w:val="0031733A"/>
    <w:rsid w:val="00317681"/>
    <w:rsid w:val="003209BF"/>
    <w:rsid w:val="00321883"/>
    <w:rsid w:val="00324BAB"/>
    <w:rsid w:val="00325962"/>
    <w:rsid w:val="003259BD"/>
    <w:rsid w:val="00325BC2"/>
    <w:rsid w:val="00333C79"/>
    <w:rsid w:val="00334B04"/>
    <w:rsid w:val="00335456"/>
    <w:rsid w:val="003407F7"/>
    <w:rsid w:val="00341375"/>
    <w:rsid w:val="0034193E"/>
    <w:rsid w:val="003421B8"/>
    <w:rsid w:val="00342703"/>
    <w:rsid w:val="003432DA"/>
    <w:rsid w:val="00343F6A"/>
    <w:rsid w:val="00344930"/>
    <w:rsid w:val="00345915"/>
    <w:rsid w:val="00346544"/>
    <w:rsid w:val="00350946"/>
    <w:rsid w:val="00352136"/>
    <w:rsid w:val="0035222D"/>
    <w:rsid w:val="00353199"/>
    <w:rsid w:val="003533AC"/>
    <w:rsid w:val="00356AF9"/>
    <w:rsid w:val="00357FCA"/>
    <w:rsid w:val="00361E89"/>
    <w:rsid w:val="003623A6"/>
    <w:rsid w:val="00362586"/>
    <w:rsid w:val="00362A4F"/>
    <w:rsid w:val="00362EC0"/>
    <w:rsid w:val="00365173"/>
    <w:rsid w:val="00365561"/>
    <w:rsid w:val="00365E89"/>
    <w:rsid w:val="00366E3C"/>
    <w:rsid w:val="00366F50"/>
    <w:rsid w:val="00367E19"/>
    <w:rsid w:val="00371216"/>
    <w:rsid w:val="00371B24"/>
    <w:rsid w:val="00371C4C"/>
    <w:rsid w:val="0037317D"/>
    <w:rsid w:val="00373704"/>
    <w:rsid w:val="00373CCD"/>
    <w:rsid w:val="0037469B"/>
    <w:rsid w:val="00374C37"/>
    <w:rsid w:val="00374D13"/>
    <w:rsid w:val="003770EC"/>
    <w:rsid w:val="00382B67"/>
    <w:rsid w:val="0038365F"/>
    <w:rsid w:val="00383BF4"/>
    <w:rsid w:val="00383FDF"/>
    <w:rsid w:val="0038546C"/>
    <w:rsid w:val="00385541"/>
    <w:rsid w:val="00385713"/>
    <w:rsid w:val="00386278"/>
    <w:rsid w:val="0038774F"/>
    <w:rsid w:val="00392C0C"/>
    <w:rsid w:val="003936FA"/>
    <w:rsid w:val="0039425D"/>
    <w:rsid w:val="003945B5"/>
    <w:rsid w:val="003951F8"/>
    <w:rsid w:val="003959A5"/>
    <w:rsid w:val="0039701C"/>
    <w:rsid w:val="003974EB"/>
    <w:rsid w:val="00397527"/>
    <w:rsid w:val="003A0010"/>
    <w:rsid w:val="003A0EE2"/>
    <w:rsid w:val="003A1401"/>
    <w:rsid w:val="003A273F"/>
    <w:rsid w:val="003A279C"/>
    <w:rsid w:val="003A5077"/>
    <w:rsid w:val="003A56C7"/>
    <w:rsid w:val="003B00D2"/>
    <w:rsid w:val="003B0A42"/>
    <w:rsid w:val="003B0D46"/>
    <w:rsid w:val="003B185F"/>
    <w:rsid w:val="003B3A38"/>
    <w:rsid w:val="003B520E"/>
    <w:rsid w:val="003B596D"/>
    <w:rsid w:val="003B5B8B"/>
    <w:rsid w:val="003B6E06"/>
    <w:rsid w:val="003B76CE"/>
    <w:rsid w:val="003B76EB"/>
    <w:rsid w:val="003B7B71"/>
    <w:rsid w:val="003C1937"/>
    <w:rsid w:val="003C1B65"/>
    <w:rsid w:val="003C4559"/>
    <w:rsid w:val="003C5366"/>
    <w:rsid w:val="003D2B3B"/>
    <w:rsid w:val="003D2FB4"/>
    <w:rsid w:val="003D3F03"/>
    <w:rsid w:val="003D4328"/>
    <w:rsid w:val="003D4CB6"/>
    <w:rsid w:val="003D512C"/>
    <w:rsid w:val="003E1200"/>
    <w:rsid w:val="003E2CE8"/>
    <w:rsid w:val="003E390C"/>
    <w:rsid w:val="003E57F0"/>
    <w:rsid w:val="003E5D39"/>
    <w:rsid w:val="003E793D"/>
    <w:rsid w:val="003F1D7F"/>
    <w:rsid w:val="003F3EC5"/>
    <w:rsid w:val="003F42B6"/>
    <w:rsid w:val="003F46BE"/>
    <w:rsid w:val="003F59DD"/>
    <w:rsid w:val="003F78B8"/>
    <w:rsid w:val="00401543"/>
    <w:rsid w:val="004022DA"/>
    <w:rsid w:val="00403583"/>
    <w:rsid w:val="004036D3"/>
    <w:rsid w:val="00404BB2"/>
    <w:rsid w:val="00406D56"/>
    <w:rsid w:val="004103D1"/>
    <w:rsid w:val="0041090D"/>
    <w:rsid w:val="0041351C"/>
    <w:rsid w:val="004230E5"/>
    <w:rsid w:val="00423124"/>
    <w:rsid w:val="00423F79"/>
    <w:rsid w:val="0042485F"/>
    <w:rsid w:val="00426D41"/>
    <w:rsid w:val="00426D61"/>
    <w:rsid w:val="0042762B"/>
    <w:rsid w:val="00427653"/>
    <w:rsid w:val="0042792F"/>
    <w:rsid w:val="00430335"/>
    <w:rsid w:val="004312A6"/>
    <w:rsid w:val="004345F4"/>
    <w:rsid w:val="0043488C"/>
    <w:rsid w:val="0043515A"/>
    <w:rsid w:val="00435612"/>
    <w:rsid w:val="00437437"/>
    <w:rsid w:val="0043744D"/>
    <w:rsid w:val="004442C6"/>
    <w:rsid w:val="00445C1D"/>
    <w:rsid w:val="00445EE3"/>
    <w:rsid w:val="00447D68"/>
    <w:rsid w:val="004506E1"/>
    <w:rsid w:val="00450CD2"/>
    <w:rsid w:val="0045149C"/>
    <w:rsid w:val="00454200"/>
    <w:rsid w:val="00455EA4"/>
    <w:rsid w:val="00461043"/>
    <w:rsid w:val="004614FD"/>
    <w:rsid w:val="00462D36"/>
    <w:rsid w:val="0046469E"/>
    <w:rsid w:val="00464E10"/>
    <w:rsid w:val="00465128"/>
    <w:rsid w:val="0046631D"/>
    <w:rsid w:val="0046646D"/>
    <w:rsid w:val="00470699"/>
    <w:rsid w:val="004707E7"/>
    <w:rsid w:val="004728B4"/>
    <w:rsid w:val="00472B0F"/>
    <w:rsid w:val="00473D7E"/>
    <w:rsid w:val="0047451D"/>
    <w:rsid w:val="004747A6"/>
    <w:rsid w:val="004761A4"/>
    <w:rsid w:val="00481E8A"/>
    <w:rsid w:val="00482209"/>
    <w:rsid w:val="004844F4"/>
    <w:rsid w:val="0048472A"/>
    <w:rsid w:val="00484AE8"/>
    <w:rsid w:val="00485B79"/>
    <w:rsid w:val="0048761C"/>
    <w:rsid w:val="004876EB"/>
    <w:rsid w:val="004878F8"/>
    <w:rsid w:val="00491363"/>
    <w:rsid w:val="00491592"/>
    <w:rsid w:val="004938E2"/>
    <w:rsid w:val="0049397C"/>
    <w:rsid w:val="00493A94"/>
    <w:rsid w:val="004952AB"/>
    <w:rsid w:val="004955C7"/>
    <w:rsid w:val="00495AB6"/>
    <w:rsid w:val="00496F29"/>
    <w:rsid w:val="004A06DC"/>
    <w:rsid w:val="004A1584"/>
    <w:rsid w:val="004A2437"/>
    <w:rsid w:val="004A2965"/>
    <w:rsid w:val="004A2B99"/>
    <w:rsid w:val="004A3AFC"/>
    <w:rsid w:val="004A5A9D"/>
    <w:rsid w:val="004A7146"/>
    <w:rsid w:val="004B0184"/>
    <w:rsid w:val="004B2AFB"/>
    <w:rsid w:val="004B2DBD"/>
    <w:rsid w:val="004B3325"/>
    <w:rsid w:val="004B44F1"/>
    <w:rsid w:val="004B4B94"/>
    <w:rsid w:val="004B6343"/>
    <w:rsid w:val="004B7BC9"/>
    <w:rsid w:val="004C0E30"/>
    <w:rsid w:val="004C14D5"/>
    <w:rsid w:val="004C2DA2"/>
    <w:rsid w:val="004C41A1"/>
    <w:rsid w:val="004C4A82"/>
    <w:rsid w:val="004C7AB9"/>
    <w:rsid w:val="004D139D"/>
    <w:rsid w:val="004D20C5"/>
    <w:rsid w:val="004D5B52"/>
    <w:rsid w:val="004D7CC9"/>
    <w:rsid w:val="004E0F4E"/>
    <w:rsid w:val="004E10DA"/>
    <w:rsid w:val="004E1557"/>
    <w:rsid w:val="004E1821"/>
    <w:rsid w:val="004E27AD"/>
    <w:rsid w:val="004E3F53"/>
    <w:rsid w:val="004E4219"/>
    <w:rsid w:val="004E6C99"/>
    <w:rsid w:val="004E710B"/>
    <w:rsid w:val="004E7795"/>
    <w:rsid w:val="004E7C6B"/>
    <w:rsid w:val="004F0853"/>
    <w:rsid w:val="004F15C6"/>
    <w:rsid w:val="004F5502"/>
    <w:rsid w:val="004F5A0E"/>
    <w:rsid w:val="004F74CC"/>
    <w:rsid w:val="005000AC"/>
    <w:rsid w:val="00501AD2"/>
    <w:rsid w:val="005038A5"/>
    <w:rsid w:val="005043F8"/>
    <w:rsid w:val="00504654"/>
    <w:rsid w:val="00506038"/>
    <w:rsid w:val="00506CF8"/>
    <w:rsid w:val="005148A9"/>
    <w:rsid w:val="00516348"/>
    <w:rsid w:val="0051693D"/>
    <w:rsid w:val="00517596"/>
    <w:rsid w:val="00520496"/>
    <w:rsid w:val="005218AF"/>
    <w:rsid w:val="00521963"/>
    <w:rsid w:val="0052201B"/>
    <w:rsid w:val="00523F93"/>
    <w:rsid w:val="00524535"/>
    <w:rsid w:val="00524E8A"/>
    <w:rsid w:val="00526929"/>
    <w:rsid w:val="00527B8F"/>
    <w:rsid w:val="005301F3"/>
    <w:rsid w:val="005344BC"/>
    <w:rsid w:val="0053539C"/>
    <w:rsid w:val="005375FC"/>
    <w:rsid w:val="00542519"/>
    <w:rsid w:val="00542F46"/>
    <w:rsid w:val="00543CBA"/>
    <w:rsid w:val="0054461A"/>
    <w:rsid w:val="00554C64"/>
    <w:rsid w:val="00554F7A"/>
    <w:rsid w:val="00556EB6"/>
    <w:rsid w:val="00557453"/>
    <w:rsid w:val="005619AE"/>
    <w:rsid w:val="00562527"/>
    <w:rsid w:val="005644A6"/>
    <w:rsid w:val="0056599C"/>
    <w:rsid w:val="005667AA"/>
    <w:rsid w:val="00566E60"/>
    <w:rsid w:val="005676C9"/>
    <w:rsid w:val="0057030C"/>
    <w:rsid w:val="005706DF"/>
    <w:rsid w:val="00571236"/>
    <w:rsid w:val="00571A39"/>
    <w:rsid w:val="0057242C"/>
    <w:rsid w:val="00573920"/>
    <w:rsid w:val="00573F38"/>
    <w:rsid w:val="005768DA"/>
    <w:rsid w:val="00576B27"/>
    <w:rsid w:val="00580D8C"/>
    <w:rsid w:val="005812CF"/>
    <w:rsid w:val="0058140E"/>
    <w:rsid w:val="005816D9"/>
    <w:rsid w:val="005818D2"/>
    <w:rsid w:val="0058435F"/>
    <w:rsid w:val="0058554D"/>
    <w:rsid w:val="00585ACA"/>
    <w:rsid w:val="0058692C"/>
    <w:rsid w:val="00587DC9"/>
    <w:rsid w:val="00590213"/>
    <w:rsid w:val="00591B5A"/>
    <w:rsid w:val="00592C5F"/>
    <w:rsid w:val="00592E62"/>
    <w:rsid w:val="00594985"/>
    <w:rsid w:val="00597C6D"/>
    <w:rsid w:val="005A033C"/>
    <w:rsid w:val="005A1B23"/>
    <w:rsid w:val="005A2F3D"/>
    <w:rsid w:val="005A3A76"/>
    <w:rsid w:val="005A4019"/>
    <w:rsid w:val="005A5D14"/>
    <w:rsid w:val="005A62A9"/>
    <w:rsid w:val="005B0010"/>
    <w:rsid w:val="005B0614"/>
    <w:rsid w:val="005B1090"/>
    <w:rsid w:val="005B1E1A"/>
    <w:rsid w:val="005B27B7"/>
    <w:rsid w:val="005B3301"/>
    <w:rsid w:val="005B3392"/>
    <w:rsid w:val="005B46D9"/>
    <w:rsid w:val="005C0657"/>
    <w:rsid w:val="005C0C40"/>
    <w:rsid w:val="005C1D75"/>
    <w:rsid w:val="005C2587"/>
    <w:rsid w:val="005C2D5F"/>
    <w:rsid w:val="005C326E"/>
    <w:rsid w:val="005C3ABA"/>
    <w:rsid w:val="005C4255"/>
    <w:rsid w:val="005C58C6"/>
    <w:rsid w:val="005D24DA"/>
    <w:rsid w:val="005D43BF"/>
    <w:rsid w:val="005D52A3"/>
    <w:rsid w:val="005D5C14"/>
    <w:rsid w:val="005D70DA"/>
    <w:rsid w:val="005E0305"/>
    <w:rsid w:val="005E0320"/>
    <w:rsid w:val="005E0DD7"/>
    <w:rsid w:val="005E2F43"/>
    <w:rsid w:val="005E3365"/>
    <w:rsid w:val="005E41D5"/>
    <w:rsid w:val="005E512B"/>
    <w:rsid w:val="005E5FCF"/>
    <w:rsid w:val="005F14FA"/>
    <w:rsid w:val="005F1B49"/>
    <w:rsid w:val="005F209C"/>
    <w:rsid w:val="005F26C1"/>
    <w:rsid w:val="005F3242"/>
    <w:rsid w:val="005F39CA"/>
    <w:rsid w:val="005F5092"/>
    <w:rsid w:val="005F6BDC"/>
    <w:rsid w:val="005F7406"/>
    <w:rsid w:val="005F7A12"/>
    <w:rsid w:val="005F7B39"/>
    <w:rsid w:val="00600689"/>
    <w:rsid w:val="006034E9"/>
    <w:rsid w:val="006057B9"/>
    <w:rsid w:val="0060615F"/>
    <w:rsid w:val="006076B3"/>
    <w:rsid w:val="006111B4"/>
    <w:rsid w:val="00612948"/>
    <w:rsid w:val="006129B6"/>
    <w:rsid w:val="00613B3D"/>
    <w:rsid w:val="00621B5B"/>
    <w:rsid w:val="00623587"/>
    <w:rsid w:val="0062530A"/>
    <w:rsid w:val="00625D64"/>
    <w:rsid w:val="00627407"/>
    <w:rsid w:val="0063020A"/>
    <w:rsid w:val="006302AD"/>
    <w:rsid w:val="00631793"/>
    <w:rsid w:val="006344B6"/>
    <w:rsid w:val="00634784"/>
    <w:rsid w:val="00636A28"/>
    <w:rsid w:val="00637942"/>
    <w:rsid w:val="00637B54"/>
    <w:rsid w:val="00637DC4"/>
    <w:rsid w:val="006403C9"/>
    <w:rsid w:val="00641915"/>
    <w:rsid w:val="00641D68"/>
    <w:rsid w:val="00642F62"/>
    <w:rsid w:val="00643875"/>
    <w:rsid w:val="00644224"/>
    <w:rsid w:val="00644392"/>
    <w:rsid w:val="00644A81"/>
    <w:rsid w:val="00644CEB"/>
    <w:rsid w:val="0064613C"/>
    <w:rsid w:val="00646374"/>
    <w:rsid w:val="00646F7D"/>
    <w:rsid w:val="006472D0"/>
    <w:rsid w:val="00650C16"/>
    <w:rsid w:val="00651B4B"/>
    <w:rsid w:val="0065487C"/>
    <w:rsid w:val="00655778"/>
    <w:rsid w:val="006563EE"/>
    <w:rsid w:val="006568FB"/>
    <w:rsid w:val="006569BF"/>
    <w:rsid w:val="00656D0C"/>
    <w:rsid w:val="00657819"/>
    <w:rsid w:val="00657CFC"/>
    <w:rsid w:val="00660825"/>
    <w:rsid w:val="00660870"/>
    <w:rsid w:val="00660CF5"/>
    <w:rsid w:val="00661836"/>
    <w:rsid w:val="00661EE6"/>
    <w:rsid w:val="00662B48"/>
    <w:rsid w:val="0066446D"/>
    <w:rsid w:val="00664729"/>
    <w:rsid w:val="00667301"/>
    <w:rsid w:val="00670881"/>
    <w:rsid w:val="0067098E"/>
    <w:rsid w:val="00672532"/>
    <w:rsid w:val="00673D02"/>
    <w:rsid w:val="006748D3"/>
    <w:rsid w:val="00675D03"/>
    <w:rsid w:val="00676ABE"/>
    <w:rsid w:val="00676CFD"/>
    <w:rsid w:val="00680109"/>
    <w:rsid w:val="00681771"/>
    <w:rsid w:val="006829BF"/>
    <w:rsid w:val="006832B8"/>
    <w:rsid w:val="00683433"/>
    <w:rsid w:val="00683733"/>
    <w:rsid w:val="00684F77"/>
    <w:rsid w:val="006851A8"/>
    <w:rsid w:val="0068609A"/>
    <w:rsid w:val="006877F4"/>
    <w:rsid w:val="00690AEC"/>
    <w:rsid w:val="00691A1C"/>
    <w:rsid w:val="00692DF9"/>
    <w:rsid w:val="006939F2"/>
    <w:rsid w:val="00693C11"/>
    <w:rsid w:val="0069437E"/>
    <w:rsid w:val="0069475A"/>
    <w:rsid w:val="006A037F"/>
    <w:rsid w:val="006A06F4"/>
    <w:rsid w:val="006A1177"/>
    <w:rsid w:val="006A224D"/>
    <w:rsid w:val="006A2F53"/>
    <w:rsid w:val="006A450D"/>
    <w:rsid w:val="006A4A02"/>
    <w:rsid w:val="006A61BC"/>
    <w:rsid w:val="006B005F"/>
    <w:rsid w:val="006B1FC8"/>
    <w:rsid w:val="006B274A"/>
    <w:rsid w:val="006B3058"/>
    <w:rsid w:val="006B4D8E"/>
    <w:rsid w:val="006B56C0"/>
    <w:rsid w:val="006B74F4"/>
    <w:rsid w:val="006C2FB3"/>
    <w:rsid w:val="006C440C"/>
    <w:rsid w:val="006C5CA0"/>
    <w:rsid w:val="006C6182"/>
    <w:rsid w:val="006C799E"/>
    <w:rsid w:val="006C7D32"/>
    <w:rsid w:val="006C7FB3"/>
    <w:rsid w:val="006D0E3E"/>
    <w:rsid w:val="006D1859"/>
    <w:rsid w:val="006D283B"/>
    <w:rsid w:val="006D29DE"/>
    <w:rsid w:val="006D4C59"/>
    <w:rsid w:val="006D679B"/>
    <w:rsid w:val="006E0ECF"/>
    <w:rsid w:val="006E15F4"/>
    <w:rsid w:val="006E2429"/>
    <w:rsid w:val="006E30C2"/>
    <w:rsid w:val="006E4372"/>
    <w:rsid w:val="006F0DF1"/>
    <w:rsid w:val="006F10A9"/>
    <w:rsid w:val="006F150A"/>
    <w:rsid w:val="006F27D9"/>
    <w:rsid w:val="006F4477"/>
    <w:rsid w:val="006F4EAF"/>
    <w:rsid w:val="006F50E7"/>
    <w:rsid w:val="006F73FF"/>
    <w:rsid w:val="006F74EB"/>
    <w:rsid w:val="006F7B41"/>
    <w:rsid w:val="0070093F"/>
    <w:rsid w:val="007011D8"/>
    <w:rsid w:val="00701872"/>
    <w:rsid w:val="007021C6"/>
    <w:rsid w:val="0070347C"/>
    <w:rsid w:val="00703496"/>
    <w:rsid w:val="00704FAD"/>
    <w:rsid w:val="00705A7E"/>
    <w:rsid w:val="007065AC"/>
    <w:rsid w:val="00706784"/>
    <w:rsid w:val="00706AC5"/>
    <w:rsid w:val="00706DBC"/>
    <w:rsid w:val="0071012C"/>
    <w:rsid w:val="0071143C"/>
    <w:rsid w:val="00714A86"/>
    <w:rsid w:val="007150C6"/>
    <w:rsid w:val="0072041A"/>
    <w:rsid w:val="00721974"/>
    <w:rsid w:val="00721E24"/>
    <w:rsid w:val="00721ED6"/>
    <w:rsid w:val="00722642"/>
    <w:rsid w:val="00723536"/>
    <w:rsid w:val="00724D3F"/>
    <w:rsid w:val="00725F90"/>
    <w:rsid w:val="00726504"/>
    <w:rsid w:val="007304BC"/>
    <w:rsid w:val="007309EE"/>
    <w:rsid w:val="007313B5"/>
    <w:rsid w:val="007313CB"/>
    <w:rsid w:val="0073354D"/>
    <w:rsid w:val="00734C25"/>
    <w:rsid w:val="007356F5"/>
    <w:rsid w:val="0073678D"/>
    <w:rsid w:val="0073795A"/>
    <w:rsid w:val="00740189"/>
    <w:rsid w:val="007427B4"/>
    <w:rsid w:val="0074300E"/>
    <w:rsid w:val="0074357C"/>
    <w:rsid w:val="00744243"/>
    <w:rsid w:val="0074534A"/>
    <w:rsid w:val="0074579A"/>
    <w:rsid w:val="007457EC"/>
    <w:rsid w:val="00745865"/>
    <w:rsid w:val="00752272"/>
    <w:rsid w:val="007529DE"/>
    <w:rsid w:val="00752CB3"/>
    <w:rsid w:val="00752D8E"/>
    <w:rsid w:val="0075753C"/>
    <w:rsid w:val="00757A7C"/>
    <w:rsid w:val="00757B37"/>
    <w:rsid w:val="007604D4"/>
    <w:rsid w:val="007605DD"/>
    <w:rsid w:val="00760ABA"/>
    <w:rsid w:val="00763770"/>
    <w:rsid w:val="00763831"/>
    <w:rsid w:val="007674FF"/>
    <w:rsid w:val="00767BA2"/>
    <w:rsid w:val="00771331"/>
    <w:rsid w:val="00773338"/>
    <w:rsid w:val="00774154"/>
    <w:rsid w:val="0077614E"/>
    <w:rsid w:val="00776C36"/>
    <w:rsid w:val="007775FF"/>
    <w:rsid w:val="00777929"/>
    <w:rsid w:val="00781667"/>
    <w:rsid w:val="007826A3"/>
    <w:rsid w:val="00783492"/>
    <w:rsid w:val="00784DBF"/>
    <w:rsid w:val="0078507A"/>
    <w:rsid w:val="007853D7"/>
    <w:rsid w:val="00787715"/>
    <w:rsid w:val="00790086"/>
    <w:rsid w:val="00790FDD"/>
    <w:rsid w:val="00791328"/>
    <w:rsid w:val="00792666"/>
    <w:rsid w:val="00793951"/>
    <w:rsid w:val="0079509D"/>
    <w:rsid w:val="0079586C"/>
    <w:rsid w:val="007A0764"/>
    <w:rsid w:val="007A0A48"/>
    <w:rsid w:val="007A0CB1"/>
    <w:rsid w:val="007A0DBC"/>
    <w:rsid w:val="007A115D"/>
    <w:rsid w:val="007A116A"/>
    <w:rsid w:val="007A18C3"/>
    <w:rsid w:val="007A52E4"/>
    <w:rsid w:val="007A6A60"/>
    <w:rsid w:val="007A6E8B"/>
    <w:rsid w:val="007A7291"/>
    <w:rsid w:val="007A7956"/>
    <w:rsid w:val="007A7EB4"/>
    <w:rsid w:val="007B3FA3"/>
    <w:rsid w:val="007B40CA"/>
    <w:rsid w:val="007B4592"/>
    <w:rsid w:val="007B4618"/>
    <w:rsid w:val="007B5486"/>
    <w:rsid w:val="007B568F"/>
    <w:rsid w:val="007B56E8"/>
    <w:rsid w:val="007B5C6C"/>
    <w:rsid w:val="007B6264"/>
    <w:rsid w:val="007B6783"/>
    <w:rsid w:val="007B73B9"/>
    <w:rsid w:val="007B775C"/>
    <w:rsid w:val="007B7784"/>
    <w:rsid w:val="007C01E1"/>
    <w:rsid w:val="007C2492"/>
    <w:rsid w:val="007C260F"/>
    <w:rsid w:val="007C26C3"/>
    <w:rsid w:val="007C32E2"/>
    <w:rsid w:val="007C48C0"/>
    <w:rsid w:val="007C5A7D"/>
    <w:rsid w:val="007C6079"/>
    <w:rsid w:val="007D14B9"/>
    <w:rsid w:val="007D27D9"/>
    <w:rsid w:val="007D3274"/>
    <w:rsid w:val="007D328C"/>
    <w:rsid w:val="007D34FB"/>
    <w:rsid w:val="007D493C"/>
    <w:rsid w:val="007D5186"/>
    <w:rsid w:val="007D548F"/>
    <w:rsid w:val="007D6B9B"/>
    <w:rsid w:val="007E29F5"/>
    <w:rsid w:val="007E33F6"/>
    <w:rsid w:val="007E5844"/>
    <w:rsid w:val="007E64B3"/>
    <w:rsid w:val="007E69BC"/>
    <w:rsid w:val="007E6C66"/>
    <w:rsid w:val="007E7FF8"/>
    <w:rsid w:val="007F1D39"/>
    <w:rsid w:val="007F1DBF"/>
    <w:rsid w:val="007F2041"/>
    <w:rsid w:val="007F2FF5"/>
    <w:rsid w:val="007F3008"/>
    <w:rsid w:val="007F3027"/>
    <w:rsid w:val="007F4873"/>
    <w:rsid w:val="007F6B22"/>
    <w:rsid w:val="0080120A"/>
    <w:rsid w:val="00801432"/>
    <w:rsid w:val="008027D5"/>
    <w:rsid w:val="00802FFF"/>
    <w:rsid w:val="008031ED"/>
    <w:rsid w:val="008050AE"/>
    <w:rsid w:val="00805255"/>
    <w:rsid w:val="00805D03"/>
    <w:rsid w:val="00806ACA"/>
    <w:rsid w:val="008102A2"/>
    <w:rsid w:val="00811AD6"/>
    <w:rsid w:val="00812F30"/>
    <w:rsid w:val="00813295"/>
    <w:rsid w:val="008138D4"/>
    <w:rsid w:val="00815C2C"/>
    <w:rsid w:val="00815FA7"/>
    <w:rsid w:val="00817E05"/>
    <w:rsid w:val="00820BD4"/>
    <w:rsid w:val="00820FD3"/>
    <w:rsid w:val="0082253F"/>
    <w:rsid w:val="0082370D"/>
    <w:rsid w:val="00824E8A"/>
    <w:rsid w:val="008271CA"/>
    <w:rsid w:val="00832FE3"/>
    <w:rsid w:val="0083323A"/>
    <w:rsid w:val="00834D6D"/>
    <w:rsid w:val="00835550"/>
    <w:rsid w:val="00835D12"/>
    <w:rsid w:val="00836561"/>
    <w:rsid w:val="008415FB"/>
    <w:rsid w:val="00843FFA"/>
    <w:rsid w:val="00844880"/>
    <w:rsid w:val="008461A8"/>
    <w:rsid w:val="0084683E"/>
    <w:rsid w:val="00851BD2"/>
    <w:rsid w:val="008526D7"/>
    <w:rsid w:val="0085315F"/>
    <w:rsid w:val="008534FB"/>
    <w:rsid w:val="008540FC"/>
    <w:rsid w:val="00854114"/>
    <w:rsid w:val="00856ED2"/>
    <w:rsid w:val="008570DC"/>
    <w:rsid w:val="00860BAC"/>
    <w:rsid w:val="008623E7"/>
    <w:rsid w:val="00862F02"/>
    <w:rsid w:val="008630A1"/>
    <w:rsid w:val="0086392A"/>
    <w:rsid w:val="00863C03"/>
    <w:rsid w:val="00865AE0"/>
    <w:rsid w:val="00865BA5"/>
    <w:rsid w:val="00866670"/>
    <w:rsid w:val="00867D5D"/>
    <w:rsid w:val="00870AE2"/>
    <w:rsid w:val="00872D7C"/>
    <w:rsid w:val="00875707"/>
    <w:rsid w:val="008758D0"/>
    <w:rsid w:val="008774EC"/>
    <w:rsid w:val="00880500"/>
    <w:rsid w:val="00881A19"/>
    <w:rsid w:val="008828E8"/>
    <w:rsid w:val="00883AEE"/>
    <w:rsid w:val="00883B6A"/>
    <w:rsid w:val="0088422C"/>
    <w:rsid w:val="00884CF0"/>
    <w:rsid w:val="00885D71"/>
    <w:rsid w:val="008870BC"/>
    <w:rsid w:val="0089025E"/>
    <w:rsid w:val="00890675"/>
    <w:rsid w:val="008906BC"/>
    <w:rsid w:val="008906C0"/>
    <w:rsid w:val="00892923"/>
    <w:rsid w:val="00892BF6"/>
    <w:rsid w:val="00893273"/>
    <w:rsid w:val="008936F7"/>
    <w:rsid w:val="00893715"/>
    <w:rsid w:val="00893922"/>
    <w:rsid w:val="00893E40"/>
    <w:rsid w:val="008941A4"/>
    <w:rsid w:val="00895631"/>
    <w:rsid w:val="0089655D"/>
    <w:rsid w:val="00896FE8"/>
    <w:rsid w:val="0089746C"/>
    <w:rsid w:val="00897CFB"/>
    <w:rsid w:val="008A065F"/>
    <w:rsid w:val="008A132B"/>
    <w:rsid w:val="008A1E6C"/>
    <w:rsid w:val="008A2F5E"/>
    <w:rsid w:val="008A3030"/>
    <w:rsid w:val="008A496B"/>
    <w:rsid w:val="008A6D28"/>
    <w:rsid w:val="008A6DFA"/>
    <w:rsid w:val="008A6ECB"/>
    <w:rsid w:val="008B1355"/>
    <w:rsid w:val="008B153E"/>
    <w:rsid w:val="008B1E00"/>
    <w:rsid w:val="008B262D"/>
    <w:rsid w:val="008B2E6F"/>
    <w:rsid w:val="008B3337"/>
    <w:rsid w:val="008B37C4"/>
    <w:rsid w:val="008B58A2"/>
    <w:rsid w:val="008B5C56"/>
    <w:rsid w:val="008B5C61"/>
    <w:rsid w:val="008B5C81"/>
    <w:rsid w:val="008B7178"/>
    <w:rsid w:val="008B789B"/>
    <w:rsid w:val="008C0014"/>
    <w:rsid w:val="008C00DB"/>
    <w:rsid w:val="008C08E7"/>
    <w:rsid w:val="008C0B56"/>
    <w:rsid w:val="008C1F94"/>
    <w:rsid w:val="008C5F3F"/>
    <w:rsid w:val="008C69ED"/>
    <w:rsid w:val="008C7559"/>
    <w:rsid w:val="008C7B96"/>
    <w:rsid w:val="008C7C7B"/>
    <w:rsid w:val="008D04A3"/>
    <w:rsid w:val="008D0801"/>
    <w:rsid w:val="008D0853"/>
    <w:rsid w:val="008D14BF"/>
    <w:rsid w:val="008D2AF3"/>
    <w:rsid w:val="008D2E3A"/>
    <w:rsid w:val="008D4A53"/>
    <w:rsid w:val="008D6B0D"/>
    <w:rsid w:val="008D7C99"/>
    <w:rsid w:val="008E0012"/>
    <w:rsid w:val="008E0B8A"/>
    <w:rsid w:val="008E10FA"/>
    <w:rsid w:val="008E2B1E"/>
    <w:rsid w:val="008E2CFE"/>
    <w:rsid w:val="008E6B5F"/>
    <w:rsid w:val="008E77E1"/>
    <w:rsid w:val="008F1004"/>
    <w:rsid w:val="008F301C"/>
    <w:rsid w:val="008F467B"/>
    <w:rsid w:val="008F485F"/>
    <w:rsid w:val="008F4B32"/>
    <w:rsid w:val="008F5DBD"/>
    <w:rsid w:val="008F7163"/>
    <w:rsid w:val="008F7280"/>
    <w:rsid w:val="008F7B2F"/>
    <w:rsid w:val="00901E4B"/>
    <w:rsid w:val="00903B4F"/>
    <w:rsid w:val="0090400B"/>
    <w:rsid w:val="00904092"/>
    <w:rsid w:val="00904A9D"/>
    <w:rsid w:val="0090689C"/>
    <w:rsid w:val="00906E1D"/>
    <w:rsid w:val="00906EC6"/>
    <w:rsid w:val="0090724F"/>
    <w:rsid w:val="0091178F"/>
    <w:rsid w:val="009119C9"/>
    <w:rsid w:val="00912FE8"/>
    <w:rsid w:val="009138E2"/>
    <w:rsid w:val="00914A97"/>
    <w:rsid w:val="00914FC3"/>
    <w:rsid w:val="009168B2"/>
    <w:rsid w:val="00920210"/>
    <w:rsid w:val="0092216A"/>
    <w:rsid w:val="009231CA"/>
    <w:rsid w:val="00924CBC"/>
    <w:rsid w:val="009306E1"/>
    <w:rsid w:val="009339B2"/>
    <w:rsid w:val="009342A5"/>
    <w:rsid w:val="00934687"/>
    <w:rsid w:val="00935408"/>
    <w:rsid w:val="00935697"/>
    <w:rsid w:val="00935D14"/>
    <w:rsid w:val="009360EF"/>
    <w:rsid w:val="0093691B"/>
    <w:rsid w:val="0094135C"/>
    <w:rsid w:val="00941A53"/>
    <w:rsid w:val="00943B24"/>
    <w:rsid w:val="00944A8D"/>
    <w:rsid w:val="00945313"/>
    <w:rsid w:val="009501A0"/>
    <w:rsid w:val="00950A6A"/>
    <w:rsid w:val="00951DBA"/>
    <w:rsid w:val="00953F0C"/>
    <w:rsid w:val="00954440"/>
    <w:rsid w:val="00954830"/>
    <w:rsid w:val="00962AAE"/>
    <w:rsid w:val="00964724"/>
    <w:rsid w:val="0096486E"/>
    <w:rsid w:val="00964E8F"/>
    <w:rsid w:val="0097008D"/>
    <w:rsid w:val="00970769"/>
    <w:rsid w:val="00971632"/>
    <w:rsid w:val="00976932"/>
    <w:rsid w:val="009802E1"/>
    <w:rsid w:val="009805EB"/>
    <w:rsid w:val="00980611"/>
    <w:rsid w:val="009821D7"/>
    <w:rsid w:val="009823F6"/>
    <w:rsid w:val="00985B14"/>
    <w:rsid w:val="00985DE8"/>
    <w:rsid w:val="00987095"/>
    <w:rsid w:val="009873EF"/>
    <w:rsid w:val="00987BD3"/>
    <w:rsid w:val="00990186"/>
    <w:rsid w:val="00991239"/>
    <w:rsid w:val="009913B6"/>
    <w:rsid w:val="009923B8"/>
    <w:rsid w:val="00992F09"/>
    <w:rsid w:val="00993681"/>
    <w:rsid w:val="00993E51"/>
    <w:rsid w:val="009940BE"/>
    <w:rsid w:val="0099567E"/>
    <w:rsid w:val="0099656C"/>
    <w:rsid w:val="009A1000"/>
    <w:rsid w:val="009A12A4"/>
    <w:rsid w:val="009A2373"/>
    <w:rsid w:val="009A321D"/>
    <w:rsid w:val="009A3743"/>
    <w:rsid w:val="009A4A95"/>
    <w:rsid w:val="009A4E6A"/>
    <w:rsid w:val="009A7ED5"/>
    <w:rsid w:val="009B1E17"/>
    <w:rsid w:val="009B2343"/>
    <w:rsid w:val="009B35C9"/>
    <w:rsid w:val="009B58D7"/>
    <w:rsid w:val="009C11A1"/>
    <w:rsid w:val="009C3205"/>
    <w:rsid w:val="009C372B"/>
    <w:rsid w:val="009C452F"/>
    <w:rsid w:val="009C45FC"/>
    <w:rsid w:val="009C4AC7"/>
    <w:rsid w:val="009C6284"/>
    <w:rsid w:val="009C648F"/>
    <w:rsid w:val="009C6AAA"/>
    <w:rsid w:val="009C6AD3"/>
    <w:rsid w:val="009C7DD0"/>
    <w:rsid w:val="009D0000"/>
    <w:rsid w:val="009D04F4"/>
    <w:rsid w:val="009D08FB"/>
    <w:rsid w:val="009D2637"/>
    <w:rsid w:val="009D3031"/>
    <w:rsid w:val="009D32D4"/>
    <w:rsid w:val="009D3554"/>
    <w:rsid w:val="009D46C0"/>
    <w:rsid w:val="009D6589"/>
    <w:rsid w:val="009E1499"/>
    <w:rsid w:val="009E1537"/>
    <w:rsid w:val="009E1E06"/>
    <w:rsid w:val="009E2375"/>
    <w:rsid w:val="009E2C0D"/>
    <w:rsid w:val="009E3886"/>
    <w:rsid w:val="009E48C7"/>
    <w:rsid w:val="009E6BBE"/>
    <w:rsid w:val="009F0008"/>
    <w:rsid w:val="009F080C"/>
    <w:rsid w:val="009F2BD9"/>
    <w:rsid w:val="009F41FE"/>
    <w:rsid w:val="009F5CC1"/>
    <w:rsid w:val="00A00169"/>
    <w:rsid w:val="00A02625"/>
    <w:rsid w:val="00A027D2"/>
    <w:rsid w:val="00A02CB1"/>
    <w:rsid w:val="00A039C1"/>
    <w:rsid w:val="00A0476A"/>
    <w:rsid w:val="00A06A7D"/>
    <w:rsid w:val="00A07293"/>
    <w:rsid w:val="00A10837"/>
    <w:rsid w:val="00A11CDE"/>
    <w:rsid w:val="00A14B87"/>
    <w:rsid w:val="00A158D5"/>
    <w:rsid w:val="00A16238"/>
    <w:rsid w:val="00A1651D"/>
    <w:rsid w:val="00A204C2"/>
    <w:rsid w:val="00A20EEC"/>
    <w:rsid w:val="00A21C82"/>
    <w:rsid w:val="00A22112"/>
    <w:rsid w:val="00A22FA0"/>
    <w:rsid w:val="00A2654F"/>
    <w:rsid w:val="00A27A87"/>
    <w:rsid w:val="00A3023B"/>
    <w:rsid w:val="00A3087C"/>
    <w:rsid w:val="00A31109"/>
    <w:rsid w:val="00A31D53"/>
    <w:rsid w:val="00A31D94"/>
    <w:rsid w:val="00A320B2"/>
    <w:rsid w:val="00A353B4"/>
    <w:rsid w:val="00A353D7"/>
    <w:rsid w:val="00A37103"/>
    <w:rsid w:val="00A4248D"/>
    <w:rsid w:val="00A42B13"/>
    <w:rsid w:val="00A445EF"/>
    <w:rsid w:val="00A5203E"/>
    <w:rsid w:val="00A52A4A"/>
    <w:rsid w:val="00A53515"/>
    <w:rsid w:val="00A571D3"/>
    <w:rsid w:val="00A57DA6"/>
    <w:rsid w:val="00A57EC2"/>
    <w:rsid w:val="00A605AE"/>
    <w:rsid w:val="00A60E20"/>
    <w:rsid w:val="00A63059"/>
    <w:rsid w:val="00A6434A"/>
    <w:rsid w:val="00A643B5"/>
    <w:rsid w:val="00A66D06"/>
    <w:rsid w:val="00A67CC6"/>
    <w:rsid w:val="00A67FAC"/>
    <w:rsid w:val="00A705C1"/>
    <w:rsid w:val="00A72960"/>
    <w:rsid w:val="00A73A05"/>
    <w:rsid w:val="00A73BA2"/>
    <w:rsid w:val="00A73C73"/>
    <w:rsid w:val="00A73D8C"/>
    <w:rsid w:val="00A74DF3"/>
    <w:rsid w:val="00A75B1A"/>
    <w:rsid w:val="00A77ABD"/>
    <w:rsid w:val="00A77B0B"/>
    <w:rsid w:val="00A80087"/>
    <w:rsid w:val="00A807E5"/>
    <w:rsid w:val="00A829EC"/>
    <w:rsid w:val="00A83206"/>
    <w:rsid w:val="00A83518"/>
    <w:rsid w:val="00A83D5F"/>
    <w:rsid w:val="00A8660F"/>
    <w:rsid w:val="00A86FFD"/>
    <w:rsid w:val="00A87BB7"/>
    <w:rsid w:val="00A90E7E"/>
    <w:rsid w:val="00A92BD6"/>
    <w:rsid w:val="00A947FA"/>
    <w:rsid w:val="00A960D9"/>
    <w:rsid w:val="00A974D5"/>
    <w:rsid w:val="00A97595"/>
    <w:rsid w:val="00AA1578"/>
    <w:rsid w:val="00AA2F39"/>
    <w:rsid w:val="00AA3013"/>
    <w:rsid w:val="00AA3644"/>
    <w:rsid w:val="00AA4B82"/>
    <w:rsid w:val="00AA51DB"/>
    <w:rsid w:val="00AA523B"/>
    <w:rsid w:val="00AA6069"/>
    <w:rsid w:val="00AA6520"/>
    <w:rsid w:val="00AA737B"/>
    <w:rsid w:val="00AB1804"/>
    <w:rsid w:val="00AB1839"/>
    <w:rsid w:val="00AB195B"/>
    <w:rsid w:val="00AB1FBD"/>
    <w:rsid w:val="00AB3AF8"/>
    <w:rsid w:val="00AB47F3"/>
    <w:rsid w:val="00AB62F4"/>
    <w:rsid w:val="00AB6784"/>
    <w:rsid w:val="00AB73EE"/>
    <w:rsid w:val="00AB7570"/>
    <w:rsid w:val="00AB765E"/>
    <w:rsid w:val="00AC26F2"/>
    <w:rsid w:val="00AC3059"/>
    <w:rsid w:val="00AC4650"/>
    <w:rsid w:val="00AC5559"/>
    <w:rsid w:val="00AC6158"/>
    <w:rsid w:val="00AC64D0"/>
    <w:rsid w:val="00AC67C3"/>
    <w:rsid w:val="00AD026D"/>
    <w:rsid w:val="00AD0AB4"/>
    <w:rsid w:val="00AD2D87"/>
    <w:rsid w:val="00AD41C5"/>
    <w:rsid w:val="00AD6E11"/>
    <w:rsid w:val="00AD7375"/>
    <w:rsid w:val="00AE2082"/>
    <w:rsid w:val="00AE2486"/>
    <w:rsid w:val="00AE3905"/>
    <w:rsid w:val="00AE4BF3"/>
    <w:rsid w:val="00AE74F4"/>
    <w:rsid w:val="00AE7BE1"/>
    <w:rsid w:val="00AF1387"/>
    <w:rsid w:val="00AF2601"/>
    <w:rsid w:val="00AF2DE6"/>
    <w:rsid w:val="00AF3E32"/>
    <w:rsid w:val="00AF4124"/>
    <w:rsid w:val="00AF5ABF"/>
    <w:rsid w:val="00AF75E4"/>
    <w:rsid w:val="00B0012E"/>
    <w:rsid w:val="00B002E2"/>
    <w:rsid w:val="00B01693"/>
    <w:rsid w:val="00B0224C"/>
    <w:rsid w:val="00B02C05"/>
    <w:rsid w:val="00B03929"/>
    <w:rsid w:val="00B041F4"/>
    <w:rsid w:val="00B04E78"/>
    <w:rsid w:val="00B05011"/>
    <w:rsid w:val="00B0543B"/>
    <w:rsid w:val="00B07821"/>
    <w:rsid w:val="00B10469"/>
    <w:rsid w:val="00B124BE"/>
    <w:rsid w:val="00B126A3"/>
    <w:rsid w:val="00B135CF"/>
    <w:rsid w:val="00B137A6"/>
    <w:rsid w:val="00B16211"/>
    <w:rsid w:val="00B1799F"/>
    <w:rsid w:val="00B17D5A"/>
    <w:rsid w:val="00B20F90"/>
    <w:rsid w:val="00B247E1"/>
    <w:rsid w:val="00B26E26"/>
    <w:rsid w:val="00B2705B"/>
    <w:rsid w:val="00B3320C"/>
    <w:rsid w:val="00B33409"/>
    <w:rsid w:val="00B345D8"/>
    <w:rsid w:val="00B3562E"/>
    <w:rsid w:val="00B375C8"/>
    <w:rsid w:val="00B43480"/>
    <w:rsid w:val="00B43881"/>
    <w:rsid w:val="00B44A0D"/>
    <w:rsid w:val="00B44E67"/>
    <w:rsid w:val="00B450A0"/>
    <w:rsid w:val="00B46D15"/>
    <w:rsid w:val="00B47934"/>
    <w:rsid w:val="00B50B81"/>
    <w:rsid w:val="00B512B8"/>
    <w:rsid w:val="00B51EED"/>
    <w:rsid w:val="00B534EB"/>
    <w:rsid w:val="00B55F53"/>
    <w:rsid w:val="00B57683"/>
    <w:rsid w:val="00B57FB5"/>
    <w:rsid w:val="00B6006D"/>
    <w:rsid w:val="00B60AF1"/>
    <w:rsid w:val="00B611FF"/>
    <w:rsid w:val="00B64D27"/>
    <w:rsid w:val="00B65C22"/>
    <w:rsid w:val="00B66053"/>
    <w:rsid w:val="00B71438"/>
    <w:rsid w:val="00B714ED"/>
    <w:rsid w:val="00B71541"/>
    <w:rsid w:val="00B716B6"/>
    <w:rsid w:val="00B72850"/>
    <w:rsid w:val="00B73C40"/>
    <w:rsid w:val="00B74A5F"/>
    <w:rsid w:val="00B75BF8"/>
    <w:rsid w:val="00B77C84"/>
    <w:rsid w:val="00B815D5"/>
    <w:rsid w:val="00B81C68"/>
    <w:rsid w:val="00B84579"/>
    <w:rsid w:val="00B85CC9"/>
    <w:rsid w:val="00B85E71"/>
    <w:rsid w:val="00B86228"/>
    <w:rsid w:val="00B86DB7"/>
    <w:rsid w:val="00B911DE"/>
    <w:rsid w:val="00B9427B"/>
    <w:rsid w:val="00B9469E"/>
    <w:rsid w:val="00B94D38"/>
    <w:rsid w:val="00B9561D"/>
    <w:rsid w:val="00B970B9"/>
    <w:rsid w:val="00BA0DC8"/>
    <w:rsid w:val="00BA4F18"/>
    <w:rsid w:val="00BA551E"/>
    <w:rsid w:val="00BA61F7"/>
    <w:rsid w:val="00BA6C03"/>
    <w:rsid w:val="00BB0AE3"/>
    <w:rsid w:val="00BB19DB"/>
    <w:rsid w:val="00BB4611"/>
    <w:rsid w:val="00BB4846"/>
    <w:rsid w:val="00BB4A1B"/>
    <w:rsid w:val="00BB7AA8"/>
    <w:rsid w:val="00BC1F80"/>
    <w:rsid w:val="00BC2F35"/>
    <w:rsid w:val="00BC3821"/>
    <w:rsid w:val="00BC4AC5"/>
    <w:rsid w:val="00BC50D5"/>
    <w:rsid w:val="00BC5C97"/>
    <w:rsid w:val="00BC70F5"/>
    <w:rsid w:val="00BD052D"/>
    <w:rsid w:val="00BD335F"/>
    <w:rsid w:val="00BD3607"/>
    <w:rsid w:val="00BD703B"/>
    <w:rsid w:val="00BD7345"/>
    <w:rsid w:val="00BD7C34"/>
    <w:rsid w:val="00BD7D24"/>
    <w:rsid w:val="00BD7E86"/>
    <w:rsid w:val="00BE0CA0"/>
    <w:rsid w:val="00BE1022"/>
    <w:rsid w:val="00BE1D1E"/>
    <w:rsid w:val="00BE2018"/>
    <w:rsid w:val="00BE2109"/>
    <w:rsid w:val="00BE21CA"/>
    <w:rsid w:val="00BE4373"/>
    <w:rsid w:val="00BE450C"/>
    <w:rsid w:val="00BE7732"/>
    <w:rsid w:val="00BF1D9A"/>
    <w:rsid w:val="00BF228E"/>
    <w:rsid w:val="00BF23CE"/>
    <w:rsid w:val="00BF2D6A"/>
    <w:rsid w:val="00BF3FDA"/>
    <w:rsid w:val="00BF4566"/>
    <w:rsid w:val="00BF61B8"/>
    <w:rsid w:val="00BF6272"/>
    <w:rsid w:val="00BF666E"/>
    <w:rsid w:val="00BF7608"/>
    <w:rsid w:val="00BF7722"/>
    <w:rsid w:val="00C027B8"/>
    <w:rsid w:val="00C033EA"/>
    <w:rsid w:val="00C036DD"/>
    <w:rsid w:val="00C03CCA"/>
    <w:rsid w:val="00C04FAB"/>
    <w:rsid w:val="00C04FD6"/>
    <w:rsid w:val="00C06C2D"/>
    <w:rsid w:val="00C07615"/>
    <w:rsid w:val="00C0766B"/>
    <w:rsid w:val="00C10C97"/>
    <w:rsid w:val="00C116ED"/>
    <w:rsid w:val="00C11AE9"/>
    <w:rsid w:val="00C1417E"/>
    <w:rsid w:val="00C14EBB"/>
    <w:rsid w:val="00C15BA7"/>
    <w:rsid w:val="00C20AA1"/>
    <w:rsid w:val="00C20EA4"/>
    <w:rsid w:val="00C216F9"/>
    <w:rsid w:val="00C2374C"/>
    <w:rsid w:val="00C23CC5"/>
    <w:rsid w:val="00C25934"/>
    <w:rsid w:val="00C26005"/>
    <w:rsid w:val="00C278D1"/>
    <w:rsid w:val="00C27C4D"/>
    <w:rsid w:val="00C27F55"/>
    <w:rsid w:val="00C30445"/>
    <w:rsid w:val="00C31109"/>
    <w:rsid w:val="00C313C0"/>
    <w:rsid w:val="00C335E1"/>
    <w:rsid w:val="00C3436B"/>
    <w:rsid w:val="00C35603"/>
    <w:rsid w:val="00C36374"/>
    <w:rsid w:val="00C376FA"/>
    <w:rsid w:val="00C40C48"/>
    <w:rsid w:val="00C41950"/>
    <w:rsid w:val="00C4534B"/>
    <w:rsid w:val="00C46DDD"/>
    <w:rsid w:val="00C51040"/>
    <w:rsid w:val="00C51359"/>
    <w:rsid w:val="00C51F9E"/>
    <w:rsid w:val="00C5312E"/>
    <w:rsid w:val="00C53BB3"/>
    <w:rsid w:val="00C54A3E"/>
    <w:rsid w:val="00C54E2A"/>
    <w:rsid w:val="00C55866"/>
    <w:rsid w:val="00C55A61"/>
    <w:rsid w:val="00C55F92"/>
    <w:rsid w:val="00C56F67"/>
    <w:rsid w:val="00C60616"/>
    <w:rsid w:val="00C65AA3"/>
    <w:rsid w:val="00C66C7F"/>
    <w:rsid w:val="00C66E46"/>
    <w:rsid w:val="00C66FA2"/>
    <w:rsid w:val="00C6715A"/>
    <w:rsid w:val="00C73013"/>
    <w:rsid w:val="00C74FB0"/>
    <w:rsid w:val="00C756D4"/>
    <w:rsid w:val="00C807F5"/>
    <w:rsid w:val="00C810A2"/>
    <w:rsid w:val="00C81835"/>
    <w:rsid w:val="00C8213A"/>
    <w:rsid w:val="00C8407A"/>
    <w:rsid w:val="00C85E81"/>
    <w:rsid w:val="00C8691B"/>
    <w:rsid w:val="00C87896"/>
    <w:rsid w:val="00C87AC6"/>
    <w:rsid w:val="00C87C54"/>
    <w:rsid w:val="00C90D18"/>
    <w:rsid w:val="00C92B7A"/>
    <w:rsid w:val="00C931ED"/>
    <w:rsid w:val="00C93CEF"/>
    <w:rsid w:val="00C943C9"/>
    <w:rsid w:val="00C94BC8"/>
    <w:rsid w:val="00C95793"/>
    <w:rsid w:val="00C95DD1"/>
    <w:rsid w:val="00C9640A"/>
    <w:rsid w:val="00C96972"/>
    <w:rsid w:val="00CA0518"/>
    <w:rsid w:val="00CA2592"/>
    <w:rsid w:val="00CA2D4F"/>
    <w:rsid w:val="00CA353C"/>
    <w:rsid w:val="00CA3FA0"/>
    <w:rsid w:val="00CA47F9"/>
    <w:rsid w:val="00CA5208"/>
    <w:rsid w:val="00CB1BAA"/>
    <w:rsid w:val="00CB1BCE"/>
    <w:rsid w:val="00CB1F78"/>
    <w:rsid w:val="00CB58AC"/>
    <w:rsid w:val="00CB5F5C"/>
    <w:rsid w:val="00CB6C1F"/>
    <w:rsid w:val="00CB6D54"/>
    <w:rsid w:val="00CB791D"/>
    <w:rsid w:val="00CB7959"/>
    <w:rsid w:val="00CB7CEF"/>
    <w:rsid w:val="00CC1C31"/>
    <w:rsid w:val="00CC2CFD"/>
    <w:rsid w:val="00CC3C22"/>
    <w:rsid w:val="00CC4E3E"/>
    <w:rsid w:val="00CC54AA"/>
    <w:rsid w:val="00CC6AAA"/>
    <w:rsid w:val="00CC74B3"/>
    <w:rsid w:val="00CC7F6F"/>
    <w:rsid w:val="00CD0B00"/>
    <w:rsid w:val="00CD16F7"/>
    <w:rsid w:val="00CD2113"/>
    <w:rsid w:val="00CD2822"/>
    <w:rsid w:val="00CD37A8"/>
    <w:rsid w:val="00CD55E5"/>
    <w:rsid w:val="00CD5628"/>
    <w:rsid w:val="00CD610E"/>
    <w:rsid w:val="00CD63B9"/>
    <w:rsid w:val="00CD659E"/>
    <w:rsid w:val="00CD70F4"/>
    <w:rsid w:val="00CD7B47"/>
    <w:rsid w:val="00CD7ED5"/>
    <w:rsid w:val="00CE139F"/>
    <w:rsid w:val="00CE149E"/>
    <w:rsid w:val="00CE541F"/>
    <w:rsid w:val="00CE5C08"/>
    <w:rsid w:val="00CE5EDC"/>
    <w:rsid w:val="00CE6873"/>
    <w:rsid w:val="00CE6B84"/>
    <w:rsid w:val="00CF1FE0"/>
    <w:rsid w:val="00CF2810"/>
    <w:rsid w:val="00CF392C"/>
    <w:rsid w:val="00CF470D"/>
    <w:rsid w:val="00CF500C"/>
    <w:rsid w:val="00CF635A"/>
    <w:rsid w:val="00CF6CBB"/>
    <w:rsid w:val="00CF77D9"/>
    <w:rsid w:val="00D011C6"/>
    <w:rsid w:val="00D0349E"/>
    <w:rsid w:val="00D04AD7"/>
    <w:rsid w:val="00D10196"/>
    <w:rsid w:val="00D1047E"/>
    <w:rsid w:val="00D107C3"/>
    <w:rsid w:val="00D11AE5"/>
    <w:rsid w:val="00D136FD"/>
    <w:rsid w:val="00D141D5"/>
    <w:rsid w:val="00D15310"/>
    <w:rsid w:val="00D1752E"/>
    <w:rsid w:val="00D176AA"/>
    <w:rsid w:val="00D24260"/>
    <w:rsid w:val="00D24E3A"/>
    <w:rsid w:val="00D257C6"/>
    <w:rsid w:val="00D25C83"/>
    <w:rsid w:val="00D27CA3"/>
    <w:rsid w:val="00D30F5C"/>
    <w:rsid w:val="00D31D60"/>
    <w:rsid w:val="00D355BC"/>
    <w:rsid w:val="00D369BE"/>
    <w:rsid w:val="00D373CF"/>
    <w:rsid w:val="00D376BB"/>
    <w:rsid w:val="00D37F9A"/>
    <w:rsid w:val="00D413B5"/>
    <w:rsid w:val="00D437D8"/>
    <w:rsid w:val="00D45341"/>
    <w:rsid w:val="00D47570"/>
    <w:rsid w:val="00D503E8"/>
    <w:rsid w:val="00D5118E"/>
    <w:rsid w:val="00D555BE"/>
    <w:rsid w:val="00D56FFF"/>
    <w:rsid w:val="00D57CCB"/>
    <w:rsid w:val="00D57D9A"/>
    <w:rsid w:val="00D57FC8"/>
    <w:rsid w:val="00D60612"/>
    <w:rsid w:val="00D60C5B"/>
    <w:rsid w:val="00D6114C"/>
    <w:rsid w:val="00D61926"/>
    <w:rsid w:val="00D63267"/>
    <w:rsid w:val="00D634BB"/>
    <w:rsid w:val="00D63E1B"/>
    <w:rsid w:val="00D651A1"/>
    <w:rsid w:val="00D65432"/>
    <w:rsid w:val="00D65619"/>
    <w:rsid w:val="00D65B75"/>
    <w:rsid w:val="00D660AF"/>
    <w:rsid w:val="00D6635A"/>
    <w:rsid w:val="00D6661D"/>
    <w:rsid w:val="00D671C1"/>
    <w:rsid w:val="00D706E3"/>
    <w:rsid w:val="00D70EB0"/>
    <w:rsid w:val="00D71410"/>
    <w:rsid w:val="00D71B10"/>
    <w:rsid w:val="00D7539D"/>
    <w:rsid w:val="00D77034"/>
    <w:rsid w:val="00D770A2"/>
    <w:rsid w:val="00D77351"/>
    <w:rsid w:val="00D80398"/>
    <w:rsid w:val="00D835EB"/>
    <w:rsid w:val="00D83CA8"/>
    <w:rsid w:val="00D83CE2"/>
    <w:rsid w:val="00D8526C"/>
    <w:rsid w:val="00D90BC2"/>
    <w:rsid w:val="00D91AA7"/>
    <w:rsid w:val="00D927E6"/>
    <w:rsid w:val="00D95AD4"/>
    <w:rsid w:val="00D96052"/>
    <w:rsid w:val="00D961E2"/>
    <w:rsid w:val="00DA0F33"/>
    <w:rsid w:val="00DA1A56"/>
    <w:rsid w:val="00DA1DBF"/>
    <w:rsid w:val="00DA28CA"/>
    <w:rsid w:val="00DA2AAB"/>
    <w:rsid w:val="00DA330C"/>
    <w:rsid w:val="00DA41BE"/>
    <w:rsid w:val="00DA4C02"/>
    <w:rsid w:val="00DA50EA"/>
    <w:rsid w:val="00DA70D2"/>
    <w:rsid w:val="00DA7FB4"/>
    <w:rsid w:val="00DB1F89"/>
    <w:rsid w:val="00DB3335"/>
    <w:rsid w:val="00DB3857"/>
    <w:rsid w:val="00DB3F3F"/>
    <w:rsid w:val="00DB4390"/>
    <w:rsid w:val="00DB46E0"/>
    <w:rsid w:val="00DC0C31"/>
    <w:rsid w:val="00DC1703"/>
    <w:rsid w:val="00DC17B0"/>
    <w:rsid w:val="00DC2DB4"/>
    <w:rsid w:val="00DC3A7E"/>
    <w:rsid w:val="00DC4172"/>
    <w:rsid w:val="00DC4B58"/>
    <w:rsid w:val="00DC513D"/>
    <w:rsid w:val="00DC53A5"/>
    <w:rsid w:val="00DC672B"/>
    <w:rsid w:val="00DC7675"/>
    <w:rsid w:val="00DD1E7A"/>
    <w:rsid w:val="00DD3292"/>
    <w:rsid w:val="00DD349E"/>
    <w:rsid w:val="00DD4F4B"/>
    <w:rsid w:val="00DD5146"/>
    <w:rsid w:val="00DD5D2A"/>
    <w:rsid w:val="00DD6925"/>
    <w:rsid w:val="00DD6982"/>
    <w:rsid w:val="00DD751C"/>
    <w:rsid w:val="00DE262F"/>
    <w:rsid w:val="00DE519E"/>
    <w:rsid w:val="00DE56D8"/>
    <w:rsid w:val="00DE5C39"/>
    <w:rsid w:val="00DE70C7"/>
    <w:rsid w:val="00DE7A75"/>
    <w:rsid w:val="00DF0604"/>
    <w:rsid w:val="00DF16DD"/>
    <w:rsid w:val="00DF1E20"/>
    <w:rsid w:val="00DF25B4"/>
    <w:rsid w:val="00DF2C94"/>
    <w:rsid w:val="00DF3D0A"/>
    <w:rsid w:val="00DF6C93"/>
    <w:rsid w:val="00DF6E5F"/>
    <w:rsid w:val="00DF7348"/>
    <w:rsid w:val="00DF7D6B"/>
    <w:rsid w:val="00E044B7"/>
    <w:rsid w:val="00E04EFA"/>
    <w:rsid w:val="00E05E6B"/>
    <w:rsid w:val="00E11C09"/>
    <w:rsid w:val="00E12D7E"/>
    <w:rsid w:val="00E14128"/>
    <w:rsid w:val="00E16355"/>
    <w:rsid w:val="00E16D2D"/>
    <w:rsid w:val="00E16F46"/>
    <w:rsid w:val="00E17E8E"/>
    <w:rsid w:val="00E20D3E"/>
    <w:rsid w:val="00E215A2"/>
    <w:rsid w:val="00E22D20"/>
    <w:rsid w:val="00E2346B"/>
    <w:rsid w:val="00E25617"/>
    <w:rsid w:val="00E26694"/>
    <w:rsid w:val="00E30F90"/>
    <w:rsid w:val="00E30FEB"/>
    <w:rsid w:val="00E3107A"/>
    <w:rsid w:val="00E31C01"/>
    <w:rsid w:val="00E32CD4"/>
    <w:rsid w:val="00E3312D"/>
    <w:rsid w:val="00E34D1D"/>
    <w:rsid w:val="00E352F4"/>
    <w:rsid w:val="00E35753"/>
    <w:rsid w:val="00E3618C"/>
    <w:rsid w:val="00E3690C"/>
    <w:rsid w:val="00E41B15"/>
    <w:rsid w:val="00E44186"/>
    <w:rsid w:val="00E450AD"/>
    <w:rsid w:val="00E4727C"/>
    <w:rsid w:val="00E509F6"/>
    <w:rsid w:val="00E52867"/>
    <w:rsid w:val="00E52A55"/>
    <w:rsid w:val="00E53E25"/>
    <w:rsid w:val="00E5476B"/>
    <w:rsid w:val="00E54A0E"/>
    <w:rsid w:val="00E565E5"/>
    <w:rsid w:val="00E56774"/>
    <w:rsid w:val="00E57215"/>
    <w:rsid w:val="00E57310"/>
    <w:rsid w:val="00E617FE"/>
    <w:rsid w:val="00E6180D"/>
    <w:rsid w:val="00E6275C"/>
    <w:rsid w:val="00E6288A"/>
    <w:rsid w:val="00E63460"/>
    <w:rsid w:val="00E64099"/>
    <w:rsid w:val="00E650EE"/>
    <w:rsid w:val="00E65FB0"/>
    <w:rsid w:val="00E6614C"/>
    <w:rsid w:val="00E7027D"/>
    <w:rsid w:val="00E70659"/>
    <w:rsid w:val="00E73D07"/>
    <w:rsid w:val="00E75937"/>
    <w:rsid w:val="00E75FA5"/>
    <w:rsid w:val="00E76A05"/>
    <w:rsid w:val="00E81AD6"/>
    <w:rsid w:val="00E82383"/>
    <w:rsid w:val="00E827A8"/>
    <w:rsid w:val="00E83036"/>
    <w:rsid w:val="00E83CDE"/>
    <w:rsid w:val="00E83EC0"/>
    <w:rsid w:val="00E85F4E"/>
    <w:rsid w:val="00E8755D"/>
    <w:rsid w:val="00E87F49"/>
    <w:rsid w:val="00E91D5B"/>
    <w:rsid w:val="00E92486"/>
    <w:rsid w:val="00E945A4"/>
    <w:rsid w:val="00E96AFB"/>
    <w:rsid w:val="00EA123A"/>
    <w:rsid w:val="00EA25EF"/>
    <w:rsid w:val="00EA34E9"/>
    <w:rsid w:val="00EA4434"/>
    <w:rsid w:val="00EA4919"/>
    <w:rsid w:val="00EA4DD0"/>
    <w:rsid w:val="00EA60F9"/>
    <w:rsid w:val="00EA6510"/>
    <w:rsid w:val="00EA7295"/>
    <w:rsid w:val="00EA7452"/>
    <w:rsid w:val="00EA7DDF"/>
    <w:rsid w:val="00EB0812"/>
    <w:rsid w:val="00EB147A"/>
    <w:rsid w:val="00EB28BD"/>
    <w:rsid w:val="00EB3E8B"/>
    <w:rsid w:val="00EB437F"/>
    <w:rsid w:val="00EB6DF5"/>
    <w:rsid w:val="00EC2000"/>
    <w:rsid w:val="00EC30BD"/>
    <w:rsid w:val="00EC3D73"/>
    <w:rsid w:val="00EC3F9F"/>
    <w:rsid w:val="00EC4541"/>
    <w:rsid w:val="00EC49AF"/>
    <w:rsid w:val="00EC595E"/>
    <w:rsid w:val="00ED04D8"/>
    <w:rsid w:val="00ED0524"/>
    <w:rsid w:val="00ED27C1"/>
    <w:rsid w:val="00ED3270"/>
    <w:rsid w:val="00ED4857"/>
    <w:rsid w:val="00ED4E20"/>
    <w:rsid w:val="00EE15DF"/>
    <w:rsid w:val="00EE3325"/>
    <w:rsid w:val="00EE4703"/>
    <w:rsid w:val="00EE4B4C"/>
    <w:rsid w:val="00EE51E0"/>
    <w:rsid w:val="00EF4207"/>
    <w:rsid w:val="00EF4441"/>
    <w:rsid w:val="00EF45E6"/>
    <w:rsid w:val="00EF5308"/>
    <w:rsid w:val="00EF56B3"/>
    <w:rsid w:val="00EF63DA"/>
    <w:rsid w:val="00F0024F"/>
    <w:rsid w:val="00F002BF"/>
    <w:rsid w:val="00F0064E"/>
    <w:rsid w:val="00F00B02"/>
    <w:rsid w:val="00F01204"/>
    <w:rsid w:val="00F02442"/>
    <w:rsid w:val="00F03DCC"/>
    <w:rsid w:val="00F048B4"/>
    <w:rsid w:val="00F0502C"/>
    <w:rsid w:val="00F05DF2"/>
    <w:rsid w:val="00F06539"/>
    <w:rsid w:val="00F0687D"/>
    <w:rsid w:val="00F07BF1"/>
    <w:rsid w:val="00F10292"/>
    <w:rsid w:val="00F12289"/>
    <w:rsid w:val="00F14624"/>
    <w:rsid w:val="00F14C82"/>
    <w:rsid w:val="00F17082"/>
    <w:rsid w:val="00F17521"/>
    <w:rsid w:val="00F17956"/>
    <w:rsid w:val="00F2043C"/>
    <w:rsid w:val="00F2225B"/>
    <w:rsid w:val="00F23A3D"/>
    <w:rsid w:val="00F27357"/>
    <w:rsid w:val="00F27D01"/>
    <w:rsid w:val="00F3158D"/>
    <w:rsid w:val="00F32B57"/>
    <w:rsid w:val="00F33820"/>
    <w:rsid w:val="00F35376"/>
    <w:rsid w:val="00F36681"/>
    <w:rsid w:val="00F3709C"/>
    <w:rsid w:val="00F37701"/>
    <w:rsid w:val="00F37E79"/>
    <w:rsid w:val="00F423A2"/>
    <w:rsid w:val="00F42662"/>
    <w:rsid w:val="00F430B9"/>
    <w:rsid w:val="00F43236"/>
    <w:rsid w:val="00F4349E"/>
    <w:rsid w:val="00F43516"/>
    <w:rsid w:val="00F43B5F"/>
    <w:rsid w:val="00F442F4"/>
    <w:rsid w:val="00F45EAE"/>
    <w:rsid w:val="00F470CF"/>
    <w:rsid w:val="00F504A8"/>
    <w:rsid w:val="00F507A6"/>
    <w:rsid w:val="00F520C0"/>
    <w:rsid w:val="00F53206"/>
    <w:rsid w:val="00F53C47"/>
    <w:rsid w:val="00F54CB8"/>
    <w:rsid w:val="00F572FC"/>
    <w:rsid w:val="00F573E2"/>
    <w:rsid w:val="00F61044"/>
    <w:rsid w:val="00F623F2"/>
    <w:rsid w:val="00F63344"/>
    <w:rsid w:val="00F64A25"/>
    <w:rsid w:val="00F664AB"/>
    <w:rsid w:val="00F66C0A"/>
    <w:rsid w:val="00F66C1E"/>
    <w:rsid w:val="00F72296"/>
    <w:rsid w:val="00F724F9"/>
    <w:rsid w:val="00F72F97"/>
    <w:rsid w:val="00F73C7C"/>
    <w:rsid w:val="00F75C74"/>
    <w:rsid w:val="00F76226"/>
    <w:rsid w:val="00F77A0B"/>
    <w:rsid w:val="00F77CC8"/>
    <w:rsid w:val="00F803C8"/>
    <w:rsid w:val="00F811A8"/>
    <w:rsid w:val="00F8308F"/>
    <w:rsid w:val="00F8407D"/>
    <w:rsid w:val="00F85DBB"/>
    <w:rsid w:val="00F85EBF"/>
    <w:rsid w:val="00F865BE"/>
    <w:rsid w:val="00F876A8"/>
    <w:rsid w:val="00F87A81"/>
    <w:rsid w:val="00F87D6F"/>
    <w:rsid w:val="00F90581"/>
    <w:rsid w:val="00F919CE"/>
    <w:rsid w:val="00F921F6"/>
    <w:rsid w:val="00F92CCE"/>
    <w:rsid w:val="00F931C3"/>
    <w:rsid w:val="00F94255"/>
    <w:rsid w:val="00F94F3C"/>
    <w:rsid w:val="00F95E2A"/>
    <w:rsid w:val="00F95E3A"/>
    <w:rsid w:val="00F95EED"/>
    <w:rsid w:val="00FA13B3"/>
    <w:rsid w:val="00FA1544"/>
    <w:rsid w:val="00FA3C9D"/>
    <w:rsid w:val="00FA468E"/>
    <w:rsid w:val="00FA568A"/>
    <w:rsid w:val="00FB19A1"/>
    <w:rsid w:val="00FB25AA"/>
    <w:rsid w:val="00FB31CA"/>
    <w:rsid w:val="00FB352D"/>
    <w:rsid w:val="00FB3871"/>
    <w:rsid w:val="00FB64F3"/>
    <w:rsid w:val="00FB76F4"/>
    <w:rsid w:val="00FC0496"/>
    <w:rsid w:val="00FC0BC9"/>
    <w:rsid w:val="00FC1BED"/>
    <w:rsid w:val="00FC478F"/>
    <w:rsid w:val="00FC736E"/>
    <w:rsid w:val="00FC7B11"/>
    <w:rsid w:val="00FC7BB5"/>
    <w:rsid w:val="00FD07D3"/>
    <w:rsid w:val="00FD1815"/>
    <w:rsid w:val="00FD2871"/>
    <w:rsid w:val="00FD4299"/>
    <w:rsid w:val="00FD435D"/>
    <w:rsid w:val="00FD514E"/>
    <w:rsid w:val="00FD5F6B"/>
    <w:rsid w:val="00FD7D87"/>
    <w:rsid w:val="00FE136F"/>
    <w:rsid w:val="00FE1DA8"/>
    <w:rsid w:val="00FE21E9"/>
    <w:rsid w:val="00FE32FD"/>
    <w:rsid w:val="00FF0ACB"/>
    <w:rsid w:val="00FF3020"/>
    <w:rsid w:val="00FF3539"/>
    <w:rsid w:val="00FF46FD"/>
    <w:rsid w:val="00FF4F27"/>
    <w:rsid w:val="00FF5001"/>
    <w:rsid w:val="00FF5BDB"/>
    <w:rsid w:val="00FF6AA9"/>
    <w:rsid w:val="00FF75E2"/>
    <w:rsid w:val="016E7657"/>
    <w:rsid w:val="0182CFBD"/>
    <w:rsid w:val="023A3357"/>
    <w:rsid w:val="031698CE"/>
    <w:rsid w:val="034608DA"/>
    <w:rsid w:val="03E7A14D"/>
    <w:rsid w:val="03EEAEE5"/>
    <w:rsid w:val="03FD6930"/>
    <w:rsid w:val="041E39D8"/>
    <w:rsid w:val="046E02E1"/>
    <w:rsid w:val="047A9F99"/>
    <w:rsid w:val="04FBF93E"/>
    <w:rsid w:val="05097CE5"/>
    <w:rsid w:val="0537E406"/>
    <w:rsid w:val="053D9DCE"/>
    <w:rsid w:val="05751CC0"/>
    <w:rsid w:val="05C4619A"/>
    <w:rsid w:val="0603B5F8"/>
    <w:rsid w:val="065BF36D"/>
    <w:rsid w:val="06ACCE6C"/>
    <w:rsid w:val="071D0333"/>
    <w:rsid w:val="074FDF8F"/>
    <w:rsid w:val="0756D29C"/>
    <w:rsid w:val="07AD6407"/>
    <w:rsid w:val="07DEDE83"/>
    <w:rsid w:val="08586339"/>
    <w:rsid w:val="0867C47A"/>
    <w:rsid w:val="0891F3FB"/>
    <w:rsid w:val="08CDC6C0"/>
    <w:rsid w:val="09078E03"/>
    <w:rsid w:val="09545EE4"/>
    <w:rsid w:val="09E260EF"/>
    <w:rsid w:val="09FF8FEF"/>
    <w:rsid w:val="0A17443E"/>
    <w:rsid w:val="0A44E4B2"/>
    <w:rsid w:val="0A5A8391"/>
    <w:rsid w:val="0A7085A4"/>
    <w:rsid w:val="0A73DF8A"/>
    <w:rsid w:val="0AA02058"/>
    <w:rsid w:val="0AD41ACF"/>
    <w:rsid w:val="0B2A859B"/>
    <w:rsid w:val="0B410A1C"/>
    <w:rsid w:val="0B639B42"/>
    <w:rsid w:val="0B9E3FE6"/>
    <w:rsid w:val="0BB0D043"/>
    <w:rsid w:val="0C3107D5"/>
    <w:rsid w:val="0C340F22"/>
    <w:rsid w:val="0CC8821A"/>
    <w:rsid w:val="0D3536A2"/>
    <w:rsid w:val="0DB6B726"/>
    <w:rsid w:val="0E451AB5"/>
    <w:rsid w:val="0E6F4B23"/>
    <w:rsid w:val="0E8ABEC9"/>
    <w:rsid w:val="0ED79ED9"/>
    <w:rsid w:val="0F19C3AA"/>
    <w:rsid w:val="0F745549"/>
    <w:rsid w:val="10337A0F"/>
    <w:rsid w:val="108D48D1"/>
    <w:rsid w:val="118907E6"/>
    <w:rsid w:val="11D2CD67"/>
    <w:rsid w:val="121B44D8"/>
    <w:rsid w:val="1224D0FD"/>
    <w:rsid w:val="125F74B6"/>
    <w:rsid w:val="126927CD"/>
    <w:rsid w:val="1298D10C"/>
    <w:rsid w:val="139A2119"/>
    <w:rsid w:val="13A00B11"/>
    <w:rsid w:val="13B66A10"/>
    <w:rsid w:val="13D114BC"/>
    <w:rsid w:val="1421DA19"/>
    <w:rsid w:val="142F7F78"/>
    <w:rsid w:val="143DF80C"/>
    <w:rsid w:val="14CE9D4D"/>
    <w:rsid w:val="152ACBD7"/>
    <w:rsid w:val="158214C2"/>
    <w:rsid w:val="15A3A375"/>
    <w:rsid w:val="15A5C037"/>
    <w:rsid w:val="161F529E"/>
    <w:rsid w:val="1636C103"/>
    <w:rsid w:val="17445C6C"/>
    <w:rsid w:val="174FE825"/>
    <w:rsid w:val="17992083"/>
    <w:rsid w:val="185C2077"/>
    <w:rsid w:val="18F1724E"/>
    <w:rsid w:val="18FBDE72"/>
    <w:rsid w:val="18FF11FC"/>
    <w:rsid w:val="193F7280"/>
    <w:rsid w:val="19B0437B"/>
    <w:rsid w:val="19D0B5CD"/>
    <w:rsid w:val="1AFF7A7E"/>
    <w:rsid w:val="1B15425B"/>
    <w:rsid w:val="1B5FF20C"/>
    <w:rsid w:val="1B770338"/>
    <w:rsid w:val="1BA01B29"/>
    <w:rsid w:val="1BA7B227"/>
    <w:rsid w:val="1C5C6919"/>
    <w:rsid w:val="1C996870"/>
    <w:rsid w:val="1CA2D5A7"/>
    <w:rsid w:val="1CB1169C"/>
    <w:rsid w:val="1CD8C23D"/>
    <w:rsid w:val="1D20AC77"/>
    <w:rsid w:val="1D3E6B30"/>
    <w:rsid w:val="1D5AA972"/>
    <w:rsid w:val="1DB112D5"/>
    <w:rsid w:val="1DBCD085"/>
    <w:rsid w:val="1DC03995"/>
    <w:rsid w:val="1DFE5C7B"/>
    <w:rsid w:val="1E0FF7DC"/>
    <w:rsid w:val="1E6B3C49"/>
    <w:rsid w:val="1E88B720"/>
    <w:rsid w:val="1E91DA2E"/>
    <w:rsid w:val="1E9A59F8"/>
    <w:rsid w:val="1F0A4479"/>
    <w:rsid w:val="1F0BF5A8"/>
    <w:rsid w:val="1FA582FD"/>
    <w:rsid w:val="1FA9C376"/>
    <w:rsid w:val="1FEBEE23"/>
    <w:rsid w:val="204913C8"/>
    <w:rsid w:val="204B08AC"/>
    <w:rsid w:val="20871992"/>
    <w:rsid w:val="210FA72B"/>
    <w:rsid w:val="21A0A4FF"/>
    <w:rsid w:val="21B3944C"/>
    <w:rsid w:val="22B81BE1"/>
    <w:rsid w:val="2356F363"/>
    <w:rsid w:val="2405E948"/>
    <w:rsid w:val="24F2378E"/>
    <w:rsid w:val="250DBEB0"/>
    <w:rsid w:val="254584CD"/>
    <w:rsid w:val="256840DE"/>
    <w:rsid w:val="25B04A26"/>
    <w:rsid w:val="25B53DE2"/>
    <w:rsid w:val="25CB965F"/>
    <w:rsid w:val="264C32CA"/>
    <w:rsid w:val="264F924E"/>
    <w:rsid w:val="2663B3C3"/>
    <w:rsid w:val="2665574D"/>
    <w:rsid w:val="2681B531"/>
    <w:rsid w:val="274DE6E4"/>
    <w:rsid w:val="2772225B"/>
    <w:rsid w:val="2817A3F1"/>
    <w:rsid w:val="28673746"/>
    <w:rsid w:val="2932C29A"/>
    <w:rsid w:val="29A54EDF"/>
    <w:rsid w:val="29E99504"/>
    <w:rsid w:val="2AFCD7B3"/>
    <w:rsid w:val="2B190BD1"/>
    <w:rsid w:val="2B1B393E"/>
    <w:rsid w:val="2BC82CDE"/>
    <w:rsid w:val="2C078EBC"/>
    <w:rsid w:val="2C0B8113"/>
    <w:rsid w:val="2C1BD7B5"/>
    <w:rsid w:val="2C2D7FC9"/>
    <w:rsid w:val="2CBA97B9"/>
    <w:rsid w:val="2D5E433E"/>
    <w:rsid w:val="2DE131F0"/>
    <w:rsid w:val="2E0DEE2F"/>
    <w:rsid w:val="2E1D72DC"/>
    <w:rsid w:val="2E59284D"/>
    <w:rsid w:val="2E933EC5"/>
    <w:rsid w:val="2F6CB402"/>
    <w:rsid w:val="3062E611"/>
    <w:rsid w:val="313D38E7"/>
    <w:rsid w:val="31BE3F57"/>
    <w:rsid w:val="322A365F"/>
    <w:rsid w:val="324D31BA"/>
    <w:rsid w:val="32677B59"/>
    <w:rsid w:val="327422C2"/>
    <w:rsid w:val="32B4BC6B"/>
    <w:rsid w:val="32F889FD"/>
    <w:rsid w:val="33009E13"/>
    <w:rsid w:val="330B1FD7"/>
    <w:rsid w:val="33161F3D"/>
    <w:rsid w:val="33382AAB"/>
    <w:rsid w:val="333D051D"/>
    <w:rsid w:val="3387E74B"/>
    <w:rsid w:val="33D6DB82"/>
    <w:rsid w:val="33E479E4"/>
    <w:rsid w:val="33FB8250"/>
    <w:rsid w:val="3454553B"/>
    <w:rsid w:val="34546BA9"/>
    <w:rsid w:val="346E37E7"/>
    <w:rsid w:val="349A34D8"/>
    <w:rsid w:val="34B03C37"/>
    <w:rsid w:val="35169318"/>
    <w:rsid w:val="35BCD1D2"/>
    <w:rsid w:val="35F61749"/>
    <w:rsid w:val="3635109D"/>
    <w:rsid w:val="368BAC21"/>
    <w:rsid w:val="369C485B"/>
    <w:rsid w:val="372EE53A"/>
    <w:rsid w:val="375DD466"/>
    <w:rsid w:val="37BD627C"/>
    <w:rsid w:val="37D8B061"/>
    <w:rsid w:val="37DE49D6"/>
    <w:rsid w:val="38DB80BE"/>
    <w:rsid w:val="38E24764"/>
    <w:rsid w:val="390E99E4"/>
    <w:rsid w:val="3917C89E"/>
    <w:rsid w:val="392B5E4C"/>
    <w:rsid w:val="3993C0C8"/>
    <w:rsid w:val="39BCDE07"/>
    <w:rsid w:val="3B571FE9"/>
    <w:rsid w:val="3B6F93CC"/>
    <w:rsid w:val="3C44161E"/>
    <w:rsid w:val="3C69C33D"/>
    <w:rsid w:val="3CB0FD68"/>
    <w:rsid w:val="3D3BECA7"/>
    <w:rsid w:val="3DDA3611"/>
    <w:rsid w:val="3E3EC825"/>
    <w:rsid w:val="3EB63502"/>
    <w:rsid w:val="3F8E9DE4"/>
    <w:rsid w:val="3FC18058"/>
    <w:rsid w:val="400F5C05"/>
    <w:rsid w:val="4028F5D5"/>
    <w:rsid w:val="40761608"/>
    <w:rsid w:val="40F141CE"/>
    <w:rsid w:val="410A5CB8"/>
    <w:rsid w:val="41C13410"/>
    <w:rsid w:val="4200CDE7"/>
    <w:rsid w:val="4201A444"/>
    <w:rsid w:val="421E97E1"/>
    <w:rsid w:val="4275C3EE"/>
    <w:rsid w:val="4283123C"/>
    <w:rsid w:val="4288FB7C"/>
    <w:rsid w:val="42C7870A"/>
    <w:rsid w:val="42D44FB3"/>
    <w:rsid w:val="435BC8CE"/>
    <w:rsid w:val="435FDA26"/>
    <w:rsid w:val="43760A26"/>
    <w:rsid w:val="43AEC0EB"/>
    <w:rsid w:val="440125CC"/>
    <w:rsid w:val="444CC7C5"/>
    <w:rsid w:val="44847CA5"/>
    <w:rsid w:val="4560C05E"/>
    <w:rsid w:val="458E0B3C"/>
    <w:rsid w:val="458F76F6"/>
    <w:rsid w:val="45A0DFBB"/>
    <w:rsid w:val="46497DD1"/>
    <w:rsid w:val="46BCA24D"/>
    <w:rsid w:val="46CBAEB1"/>
    <w:rsid w:val="46ED2127"/>
    <w:rsid w:val="470D0046"/>
    <w:rsid w:val="47452F44"/>
    <w:rsid w:val="47CB2D2F"/>
    <w:rsid w:val="4815321B"/>
    <w:rsid w:val="48189A80"/>
    <w:rsid w:val="481F2659"/>
    <w:rsid w:val="48496880"/>
    <w:rsid w:val="487BE610"/>
    <w:rsid w:val="4898F553"/>
    <w:rsid w:val="48B3C2FE"/>
    <w:rsid w:val="48BE0E42"/>
    <w:rsid w:val="48D38257"/>
    <w:rsid w:val="4A583C1B"/>
    <w:rsid w:val="4A6C0047"/>
    <w:rsid w:val="4A9595DA"/>
    <w:rsid w:val="4AB6C831"/>
    <w:rsid w:val="4AEED61F"/>
    <w:rsid w:val="4B41C2D4"/>
    <w:rsid w:val="4B42B42F"/>
    <w:rsid w:val="4BD5168C"/>
    <w:rsid w:val="4C139987"/>
    <w:rsid w:val="4DD3DE68"/>
    <w:rsid w:val="4E3948B5"/>
    <w:rsid w:val="4E706422"/>
    <w:rsid w:val="4F5CD5AA"/>
    <w:rsid w:val="4FBA320A"/>
    <w:rsid w:val="5052417D"/>
    <w:rsid w:val="5056E9F6"/>
    <w:rsid w:val="508E5921"/>
    <w:rsid w:val="50A54876"/>
    <w:rsid w:val="512729A5"/>
    <w:rsid w:val="51431B74"/>
    <w:rsid w:val="514A361B"/>
    <w:rsid w:val="5152DE0A"/>
    <w:rsid w:val="51770A5D"/>
    <w:rsid w:val="51E2ED12"/>
    <w:rsid w:val="52645893"/>
    <w:rsid w:val="527B69CE"/>
    <w:rsid w:val="52F767E2"/>
    <w:rsid w:val="532A3327"/>
    <w:rsid w:val="532AA534"/>
    <w:rsid w:val="53417A49"/>
    <w:rsid w:val="5360386B"/>
    <w:rsid w:val="53C227CC"/>
    <w:rsid w:val="53DC7186"/>
    <w:rsid w:val="541E6CCA"/>
    <w:rsid w:val="5482EDF7"/>
    <w:rsid w:val="54848C6E"/>
    <w:rsid w:val="54931E24"/>
    <w:rsid w:val="54EECFF9"/>
    <w:rsid w:val="5509C73B"/>
    <w:rsid w:val="554E5960"/>
    <w:rsid w:val="5551596E"/>
    <w:rsid w:val="5578BC18"/>
    <w:rsid w:val="557C9AE2"/>
    <w:rsid w:val="55C4C307"/>
    <w:rsid w:val="55DA9F4C"/>
    <w:rsid w:val="56810659"/>
    <w:rsid w:val="56BBF020"/>
    <w:rsid w:val="575CAD9C"/>
    <w:rsid w:val="576BBAF3"/>
    <w:rsid w:val="57A32FE6"/>
    <w:rsid w:val="58B6445B"/>
    <w:rsid w:val="58B70CCE"/>
    <w:rsid w:val="58B76C4A"/>
    <w:rsid w:val="58F729AF"/>
    <w:rsid w:val="59FE8C6E"/>
    <w:rsid w:val="5A24A738"/>
    <w:rsid w:val="5A53C056"/>
    <w:rsid w:val="5AC9E362"/>
    <w:rsid w:val="5B336F64"/>
    <w:rsid w:val="5BC9BD17"/>
    <w:rsid w:val="5BF6E1F0"/>
    <w:rsid w:val="5C0FACDB"/>
    <w:rsid w:val="5D392F3B"/>
    <w:rsid w:val="5D7374C1"/>
    <w:rsid w:val="5E96721A"/>
    <w:rsid w:val="5F1785A7"/>
    <w:rsid w:val="5F760F25"/>
    <w:rsid w:val="5F77DCF8"/>
    <w:rsid w:val="5FF2EEA3"/>
    <w:rsid w:val="60592A33"/>
    <w:rsid w:val="607593C5"/>
    <w:rsid w:val="607E201B"/>
    <w:rsid w:val="60E74519"/>
    <w:rsid w:val="610A9E35"/>
    <w:rsid w:val="61228EC9"/>
    <w:rsid w:val="613EAA40"/>
    <w:rsid w:val="6178B855"/>
    <w:rsid w:val="618DDD46"/>
    <w:rsid w:val="61F3A266"/>
    <w:rsid w:val="627B8003"/>
    <w:rsid w:val="6291DC7A"/>
    <w:rsid w:val="62C7D07F"/>
    <w:rsid w:val="631457A4"/>
    <w:rsid w:val="63852A34"/>
    <w:rsid w:val="63D413AD"/>
    <w:rsid w:val="644C46FA"/>
    <w:rsid w:val="64559E62"/>
    <w:rsid w:val="645DCCD0"/>
    <w:rsid w:val="6474256D"/>
    <w:rsid w:val="6484D200"/>
    <w:rsid w:val="64909DDB"/>
    <w:rsid w:val="64FA0748"/>
    <w:rsid w:val="655AA561"/>
    <w:rsid w:val="65CCA6C8"/>
    <w:rsid w:val="65E85189"/>
    <w:rsid w:val="66336BBE"/>
    <w:rsid w:val="66BDD764"/>
    <w:rsid w:val="676D3BBD"/>
    <w:rsid w:val="67800436"/>
    <w:rsid w:val="680D7351"/>
    <w:rsid w:val="68E5D3C7"/>
    <w:rsid w:val="69805EEC"/>
    <w:rsid w:val="6A59AB87"/>
    <w:rsid w:val="6AF0D4A5"/>
    <w:rsid w:val="6BE88E56"/>
    <w:rsid w:val="6C4615B5"/>
    <w:rsid w:val="6C5D056E"/>
    <w:rsid w:val="6CCCA9F7"/>
    <w:rsid w:val="6CE3CA5F"/>
    <w:rsid w:val="6CEDAF28"/>
    <w:rsid w:val="6D0DC569"/>
    <w:rsid w:val="6D372790"/>
    <w:rsid w:val="6D57545D"/>
    <w:rsid w:val="6DA4A8DE"/>
    <w:rsid w:val="6DD215B1"/>
    <w:rsid w:val="6DD53D9A"/>
    <w:rsid w:val="6DE919FE"/>
    <w:rsid w:val="6DF03109"/>
    <w:rsid w:val="6E354F13"/>
    <w:rsid w:val="6E3D9765"/>
    <w:rsid w:val="6E600D56"/>
    <w:rsid w:val="6E73D705"/>
    <w:rsid w:val="6E8198FA"/>
    <w:rsid w:val="6F6FDC7C"/>
    <w:rsid w:val="70A57BE5"/>
    <w:rsid w:val="70D5F623"/>
    <w:rsid w:val="716258D0"/>
    <w:rsid w:val="718EFB50"/>
    <w:rsid w:val="72068D69"/>
    <w:rsid w:val="727D88FF"/>
    <w:rsid w:val="72C7E13D"/>
    <w:rsid w:val="72E02AA7"/>
    <w:rsid w:val="72F19DCF"/>
    <w:rsid w:val="734AC4AA"/>
    <w:rsid w:val="73640F89"/>
    <w:rsid w:val="7395E02A"/>
    <w:rsid w:val="73E7CCD1"/>
    <w:rsid w:val="7412E883"/>
    <w:rsid w:val="741A77E9"/>
    <w:rsid w:val="743D4258"/>
    <w:rsid w:val="749E8143"/>
    <w:rsid w:val="74AECB8E"/>
    <w:rsid w:val="752A848B"/>
    <w:rsid w:val="75A8D80E"/>
    <w:rsid w:val="75EA09D6"/>
    <w:rsid w:val="7605AC55"/>
    <w:rsid w:val="7615C630"/>
    <w:rsid w:val="7637D9D8"/>
    <w:rsid w:val="766EF86C"/>
    <w:rsid w:val="76A9FD83"/>
    <w:rsid w:val="76B8C92D"/>
    <w:rsid w:val="76BB3489"/>
    <w:rsid w:val="76E2A5B0"/>
    <w:rsid w:val="77545F9C"/>
    <w:rsid w:val="77689D12"/>
    <w:rsid w:val="77B6622B"/>
    <w:rsid w:val="78075082"/>
    <w:rsid w:val="78E940CA"/>
    <w:rsid w:val="794EB0F3"/>
    <w:rsid w:val="79AC572C"/>
    <w:rsid w:val="79C33E0C"/>
    <w:rsid w:val="7AB48213"/>
    <w:rsid w:val="7AC443CD"/>
    <w:rsid w:val="7AFE38CC"/>
    <w:rsid w:val="7B135E43"/>
    <w:rsid w:val="7B9B4179"/>
    <w:rsid w:val="7BEF1506"/>
    <w:rsid w:val="7C03EA9B"/>
    <w:rsid w:val="7C537F6F"/>
    <w:rsid w:val="7D435D5C"/>
    <w:rsid w:val="7DB1D307"/>
    <w:rsid w:val="7DDDA612"/>
    <w:rsid w:val="7DE57C17"/>
    <w:rsid w:val="7E320D53"/>
    <w:rsid w:val="7F621E4F"/>
    <w:rsid w:val="7FA2D4D5"/>
    <w:rsid w:val="7FD50C28"/>
    <w:rsid w:val="7FD6FB8D"/>
    <w:rsid w:val="7FE2D98F"/>
  </w:rsids>
  <m:mathPr>
    <m:mathFont m:val="Cambria Math"/>
    <m:brkBin m:val="before"/>
    <m:brkBinSub m:val="--"/>
    <m:smallFrac/>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FB6626"/>
  <w15:docId w15:val="{75E949BE-78E0-47BB-81DD-A588867A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0"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 normal"/>
    <w:qFormat/>
    <w:rsid w:val="00CE5ED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1090D"/>
    <w:pPr>
      <w:keepNext/>
      <w:keepLines/>
      <w:numPr>
        <w:numId w:val="12"/>
      </w:numPr>
      <w:spacing w:before="240" w:after="240"/>
      <w:outlineLvl w:val="0"/>
    </w:pPr>
    <w:rPr>
      <w:rFonts w:eastAsiaTheme="majorEastAsia" w:cstheme="majorBidi"/>
      <w:b/>
      <w:caps/>
      <w:sz w:val="28"/>
      <w:szCs w:val="32"/>
    </w:rPr>
  </w:style>
  <w:style w:type="paragraph" w:styleId="Heading2">
    <w:name w:val="heading 2"/>
    <w:basedOn w:val="Normal"/>
    <w:next w:val="Normal"/>
    <w:link w:val="Heading2Char"/>
    <w:unhideWhenUsed/>
    <w:qFormat/>
    <w:rsid w:val="0041090D"/>
    <w:pPr>
      <w:keepNext/>
      <w:keepLines/>
      <w:numPr>
        <w:ilvl w:val="1"/>
        <w:numId w:val="12"/>
      </w:numPr>
      <w:spacing w:before="40" w:after="240"/>
      <w:outlineLvl w:val="1"/>
    </w:pPr>
    <w:rPr>
      <w:rFonts w:eastAsiaTheme="majorEastAsia" w:cstheme="majorBidi"/>
      <w:b/>
      <w:caps/>
      <w:szCs w:val="26"/>
    </w:rPr>
  </w:style>
  <w:style w:type="paragraph" w:styleId="Heading3">
    <w:name w:val="heading 3"/>
    <w:basedOn w:val="Normal"/>
    <w:next w:val="Normal"/>
    <w:link w:val="Heading3Char"/>
    <w:unhideWhenUsed/>
    <w:qFormat/>
    <w:rsid w:val="00B124BE"/>
    <w:pPr>
      <w:keepNext/>
      <w:numPr>
        <w:ilvl w:val="2"/>
        <w:numId w:val="12"/>
      </w:numPr>
      <w:spacing w:before="240" w:after="60"/>
      <w:outlineLvl w:val="2"/>
    </w:pPr>
    <w:rPr>
      <w:rFonts w:eastAsiaTheme="majorEastAsia" w:cstheme="majorBidi"/>
      <w:b/>
      <w:szCs w:val="24"/>
    </w:rPr>
  </w:style>
  <w:style w:type="paragraph" w:styleId="Heading4">
    <w:name w:val="heading 4"/>
    <w:basedOn w:val="Normal"/>
    <w:next w:val="Normal"/>
    <w:link w:val="Heading4Char"/>
    <w:unhideWhenUsed/>
    <w:qFormat/>
    <w:rsid w:val="00BC2F35"/>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nhideWhenUsed/>
    <w:rsid w:val="00CE5ED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E5ED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CE5ED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rsid w:val="00CE5E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CE5E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CE5EDC"/>
    <w:pPr>
      <w:ind w:left="720"/>
      <w:contextualSpacing/>
    </w:pPr>
  </w:style>
  <w:style w:type="paragraph" w:styleId="NoSpacing">
    <w:name w:val="No Spacing"/>
    <w:uiPriority w:val="1"/>
    <w:rsid w:val="00CE5EDC"/>
    <w:pPr>
      <w:spacing w:after="0" w:line="240" w:lineRule="auto"/>
    </w:pPr>
  </w:style>
  <w:style w:type="character" w:customStyle="1" w:styleId="Heading1Char">
    <w:name w:val="Heading 1 Char"/>
    <w:basedOn w:val="DefaultParagraphFont"/>
    <w:link w:val="Heading1"/>
    <w:uiPriority w:val="9"/>
    <w:rsid w:val="0041090D"/>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rsid w:val="0041090D"/>
    <w:rPr>
      <w:rFonts w:ascii="Times New Roman" w:eastAsiaTheme="majorEastAsia" w:hAnsi="Times New Roman" w:cstheme="majorBidi"/>
      <w:b/>
      <w:caps/>
      <w:sz w:val="24"/>
      <w:szCs w:val="26"/>
    </w:rPr>
  </w:style>
  <w:style w:type="paragraph" w:styleId="Title">
    <w:name w:val="Title"/>
    <w:basedOn w:val="Normal"/>
    <w:next w:val="Normal"/>
    <w:link w:val="TitleChar"/>
    <w:uiPriority w:val="10"/>
    <w:rsid w:val="00CE5EDC"/>
    <w:pPr>
      <w:spacing w:after="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CE5EDC"/>
    <w:rPr>
      <w:rFonts w:ascii="Times New Roman" w:eastAsiaTheme="majorEastAsia" w:hAnsi="Times New Roman" w:cstheme="majorBidi"/>
      <w:b/>
      <w:spacing w:val="-10"/>
      <w:kern w:val="28"/>
      <w:sz w:val="24"/>
      <w:szCs w:val="56"/>
    </w:rPr>
  </w:style>
  <w:style w:type="character" w:styleId="SubtleEmphasis">
    <w:name w:val="Subtle Emphasis"/>
    <w:basedOn w:val="DefaultParagraphFont"/>
    <w:uiPriority w:val="19"/>
    <w:rsid w:val="00CE5EDC"/>
    <w:rPr>
      <w:i/>
      <w:iCs/>
      <w:color w:val="404040" w:themeColor="text1" w:themeTint="BF"/>
    </w:rPr>
  </w:style>
  <w:style w:type="paragraph" w:styleId="Quote">
    <w:name w:val="Quote"/>
    <w:basedOn w:val="Normal"/>
    <w:next w:val="Normal"/>
    <w:link w:val="QuoteChar"/>
    <w:uiPriority w:val="29"/>
    <w:rsid w:val="00CE5EDC"/>
    <w:pPr>
      <w:spacing w:before="200"/>
      <w:ind w:left="864" w:right="864"/>
      <w:jc w:val="center"/>
    </w:pPr>
    <w:rPr>
      <w:rFonts w:asciiTheme="minorHAnsi" w:hAnsiTheme="minorHAnsi"/>
      <w:i/>
      <w:iCs/>
      <w:color w:val="404040" w:themeColor="text1" w:themeTint="BF"/>
      <w:sz w:val="22"/>
    </w:rPr>
  </w:style>
  <w:style w:type="character" w:customStyle="1" w:styleId="QuoteChar">
    <w:name w:val="Quote Char"/>
    <w:basedOn w:val="DefaultParagraphFont"/>
    <w:link w:val="Quote"/>
    <w:uiPriority w:val="29"/>
    <w:rsid w:val="00CE5EDC"/>
    <w:rPr>
      <w:i/>
      <w:iCs/>
      <w:color w:val="404040" w:themeColor="text1" w:themeTint="BF"/>
    </w:rPr>
  </w:style>
  <w:style w:type="character" w:styleId="Emphasis">
    <w:name w:val="Emphasis"/>
    <w:basedOn w:val="DefaultParagraphFont"/>
    <w:rsid w:val="00CE5EDC"/>
    <w:rPr>
      <w:i/>
      <w:iCs/>
    </w:rPr>
  </w:style>
  <w:style w:type="character" w:styleId="Hyperlink">
    <w:name w:val="Hyperlink"/>
    <w:basedOn w:val="DefaultParagraphFont"/>
    <w:uiPriority w:val="99"/>
    <w:unhideWhenUsed/>
    <w:rsid w:val="006F27D9"/>
    <w:rPr>
      <w:color w:val="0563C1" w:themeColor="hyperlink"/>
      <w:u w:val="single"/>
    </w:rPr>
  </w:style>
  <w:style w:type="character" w:styleId="FollowedHyperlink">
    <w:name w:val="FollowedHyperlink"/>
    <w:basedOn w:val="DefaultParagraphFont"/>
    <w:unhideWhenUsed/>
    <w:rsid w:val="00B041F4"/>
    <w:rPr>
      <w:color w:val="954F72" w:themeColor="followedHyperlink"/>
      <w:u w:val="single"/>
    </w:rPr>
  </w:style>
  <w:style w:type="paragraph" w:styleId="TOCHeading">
    <w:name w:val="TOC Heading"/>
    <w:aliases w:val="temp"/>
    <w:next w:val="Normal"/>
    <w:link w:val="TOCHeadingChar"/>
    <w:uiPriority w:val="39"/>
    <w:unhideWhenUsed/>
    <w:qFormat/>
    <w:rsid w:val="006569BF"/>
    <w:pPr>
      <w:jc w:val="center"/>
    </w:pPr>
    <w:rPr>
      <w:rFonts w:ascii="Times New Roman" w:eastAsiaTheme="majorEastAsia" w:hAnsi="Times New Roman" w:cstheme="majorBidi"/>
      <w:i/>
      <w:szCs w:val="32"/>
      <w:lang w:val="en-US"/>
    </w:rPr>
  </w:style>
  <w:style w:type="paragraph" w:styleId="TOC1">
    <w:name w:val="toc 1"/>
    <w:basedOn w:val="Normal"/>
    <w:next w:val="Normal"/>
    <w:link w:val="TOC1Char"/>
    <w:autoRedefine/>
    <w:uiPriority w:val="39"/>
    <w:unhideWhenUsed/>
    <w:rsid w:val="00D6661D"/>
    <w:pPr>
      <w:tabs>
        <w:tab w:val="left" w:pos="960"/>
        <w:tab w:val="right" w:leader="dot" w:pos="8139"/>
      </w:tabs>
      <w:spacing w:before="120" w:after="120"/>
      <w:jc w:val="left"/>
    </w:pPr>
    <w:rPr>
      <w:rFonts w:cs="Times New Roman"/>
      <w:b/>
      <w:bCs/>
      <w:caps/>
      <w:noProof/>
      <w:szCs w:val="24"/>
      <w:lang w:val="en-US"/>
    </w:rPr>
  </w:style>
  <w:style w:type="paragraph" w:styleId="TOC2">
    <w:name w:val="toc 2"/>
    <w:basedOn w:val="Normal"/>
    <w:next w:val="Normal"/>
    <w:autoRedefine/>
    <w:uiPriority w:val="39"/>
    <w:unhideWhenUsed/>
    <w:rsid w:val="002B72EA"/>
    <w:pPr>
      <w:spacing w:after="0"/>
      <w:ind w:left="240"/>
      <w:jc w:val="left"/>
    </w:pPr>
    <w:rPr>
      <w:b/>
      <w:caps/>
      <w:szCs w:val="20"/>
    </w:rPr>
  </w:style>
  <w:style w:type="table" w:styleId="TableGrid">
    <w:name w:val="Table Grid"/>
    <w:basedOn w:val="TableNormal"/>
    <w:rsid w:val="00F8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ekilEtiketi"/>
    <w:next w:val="Normal"/>
    <w:unhideWhenUsed/>
    <w:rsid w:val="00587DC9"/>
  </w:style>
  <w:style w:type="character" w:customStyle="1" w:styleId="Heading3Char">
    <w:name w:val="Heading 3 Char"/>
    <w:basedOn w:val="DefaultParagraphFont"/>
    <w:link w:val="Heading3"/>
    <w:uiPriority w:val="9"/>
    <w:rsid w:val="00B124B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rsid w:val="00BC2F35"/>
    <w:rPr>
      <w:rFonts w:ascii="Times New Roman" w:eastAsiaTheme="majorEastAsia" w:hAnsi="Times New Roman" w:cstheme="majorBidi"/>
      <w:i/>
      <w:iCs/>
      <w:sz w:val="24"/>
    </w:rPr>
  </w:style>
  <w:style w:type="character" w:customStyle="1" w:styleId="Heading5Char">
    <w:name w:val="Heading 5 Char"/>
    <w:basedOn w:val="DefaultParagraphFont"/>
    <w:link w:val="Heading5"/>
    <w:rsid w:val="00CE5ED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CE5ED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rsid w:val="00CE5ED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CE5E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E5ED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6635A"/>
    <w:pPr>
      <w:spacing w:after="0"/>
      <w:ind w:left="480"/>
      <w:jc w:val="left"/>
    </w:pPr>
    <w:rPr>
      <w:b/>
      <w:iCs/>
      <w:szCs w:val="20"/>
    </w:rPr>
  </w:style>
  <w:style w:type="paragraph" w:styleId="Subtitle">
    <w:name w:val="Subtitle"/>
    <w:aliases w:val="HEAD"/>
    <w:basedOn w:val="Normal"/>
    <w:next w:val="Normal"/>
    <w:link w:val="SubtitleChar"/>
    <w:qFormat/>
    <w:rsid w:val="007E5844"/>
    <w:pPr>
      <w:numPr>
        <w:ilvl w:val="1"/>
      </w:numPr>
      <w:jc w:val="center"/>
    </w:pPr>
    <w:rPr>
      <w:rFonts w:eastAsiaTheme="minorEastAsia"/>
      <w:b/>
      <w:caps/>
      <w:spacing w:val="15"/>
      <w:sz w:val="52"/>
    </w:rPr>
  </w:style>
  <w:style w:type="character" w:customStyle="1" w:styleId="SubtitleChar">
    <w:name w:val="Subtitle Char"/>
    <w:aliases w:val="HEAD Char"/>
    <w:basedOn w:val="DefaultParagraphFont"/>
    <w:link w:val="Subtitle"/>
    <w:rsid w:val="007E5844"/>
    <w:rPr>
      <w:rFonts w:ascii="Times New Roman" w:eastAsiaTheme="minorEastAsia" w:hAnsi="Times New Roman"/>
      <w:b/>
      <w:caps/>
      <w:spacing w:val="15"/>
      <w:sz w:val="52"/>
    </w:rPr>
  </w:style>
  <w:style w:type="paragraph" w:styleId="TableofFigures">
    <w:name w:val="table of figures"/>
    <w:basedOn w:val="Normal"/>
    <w:next w:val="Normal"/>
    <w:uiPriority w:val="99"/>
    <w:unhideWhenUsed/>
    <w:rsid w:val="0008369E"/>
    <w:pPr>
      <w:spacing w:after="0"/>
    </w:pPr>
  </w:style>
  <w:style w:type="paragraph" w:styleId="TOC4">
    <w:name w:val="toc 4"/>
    <w:basedOn w:val="Normal"/>
    <w:next w:val="Normal"/>
    <w:autoRedefine/>
    <w:unhideWhenUsed/>
    <w:rsid w:val="00D6635A"/>
    <w:pPr>
      <w:spacing w:after="0"/>
      <w:ind w:left="720"/>
      <w:jc w:val="left"/>
    </w:pPr>
    <w:rPr>
      <w:i/>
      <w:szCs w:val="18"/>
    </w:rPr>
  </w:style>
  <w:style w:type="paragraph" w:styleId="TOC5">
    <w:name w:val="toc 5"/>
    <w:basedOn w:val="Normal"/>
    <w:next w:val="Normal"/>
    <w:autoRedefine/>
    <w:unhideWhenUsed/>
    <w:rsid w:val="00BB4611"/>
    <w:pPr>
      <w:spacing w:after="0"/>
      <w:ind w:left="960"/>
      <w:jc w:val="left"/>
    </w:pPr>
    <w:rPr>
      <w:rFonts w:asciiTheme="minorHAnsi" w:hAnsiTheme="minorHAnsi"/>
      <w:sz w:val="18"/>
      <w:szCs w:val="18"/>
    </w:rPr>
  </w:style>
  <w:style w:type="paragraph" w:styleId="TOC6">
    <w:name w:val="toc 6"/>
    <w:basedOn w:val="Normal"/>
    <w:next w:val="Normal"/>
    <w:autoRedefine/>
    <w:unhideWhenUsed/>
    <w:rsid w:val="00BB4611"/>
    <w:pPr>
      <w:spacing w:after="0"/>
      <w:ind w:left="1200"/>
      <w:jc w:val="left"/>
    </w:pPr>
    <w:rPr>
      <w:rFonts w:asciiTheme="minorHAnsi" w:hAnsiTheme="minorHAnsi"/>
      <w:sz w:val="18"/>
      <w:szCs w:val="18"/>
    </w:rPr>
  </w:style>
  <w:style w:type="paragraph" w:styleId="TOC7">
    <w:name w:val="toc 7"/>
    <w:basedOn w:val="Normal"/>
    <w:next w:val="Normal"/>
    <w:autoRedefine/>
    <w:unhideWhenUsed/>
    <w:rsid w:val="00BB4611"/>
    <w:pPr>
      <w:spacing w:after="0"/>
      <w:ind w:left="1440"/>
      <w:jc w:val="left"/>
    </w:pPr>
    <w:rPr>
      <w:rFonts w:asciiTheme="minorHAnsi" w:hAnsiTheme="minorHAnsi"/>
      <w:sz w:val="18"/>
      <w:szCs w:val="18"/>
    </w:rPr>
  </w:style>
  <w:style w:type="paragraph" w:styleId="TOC8">
    <w:name w:val="toc 8"/>
    <w:basedOn w:val="Normal"/>
    <w:next w:val="Normal"/>
    <w:autoRedefine/>
    <w:unhideWhenUsed/>
    <w:rsid w:val="00BB4611"/>
    <w:pPr>
      <w:spacing w:after="0"/>
      <w:ind w:left="1680"/>
      <w:jc w:val="left"/>
    </w:pPr>
    <w:rPr>
      <w:rFonts w:asciiTheme="minorHAnsi" w:hAnsiTheme="minorHAnsi"/>
      <w:sz w:val="18"/>
      <w:szCs w:val="18"/>
    </w:rPr>
  </w:style>
  <w:style w:type="paragraph" w:styleId="TOC9">
    <w:name w:val="toc 9"/>
    <w:basedOn w:val="Normal"/>
    <w:next w:val="Normal"/>
    <w:autoRedefine/>
    <w:unhideWhenUsed/>
    <w:rsid w:val="00BB4611"/>
    <w:pPr>
      <w:spacing w:after="0"/>
      <w:ind w:left="1920"/>
      <w:jc w:val="left"/>
    </w:pPr>
    <w:rPr>
      <w:rFonts w:asciiTheme="minorHAnsi" w:hAnsiTheme="minorHAnsi"/>
      <w:sz w:val="18"/>
      <w:szCs w:val="18"/>
    </w:rPr>
  </w:style>
  <w:style w:type="paragraph" w:styleId="Header">
    <w:name w:val="header"/>
    <w:basedOn w:val="Normal"/>
    <w:link w:val="HeaderChar"/>
    <w:unhideWhenUsed/>
    <w:rsid w:val="00B356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62E"/>
    <w:rPr>
      <w:rFonts w:ascii="Times New Roman" w:hAnsi="Times New Roman"/>
      <w:sz w:val="24"/>
    </w:rPr>
  </w:style>
  <w:style w:type="paragraph" w:styleId="Footer">
    <w:name w:val="footer"/>
    <w:basedOn w:val="Normal"/>
    <w:link w:val="FooterChar"/>
    <w:uiPriority w:val="99"/>
    <w:unhideWhenUsed/>
    <w:rsid w:val="00B356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562E"/>
    <w:rPr>
      <w:rFonts w:ascii="Times New Roman" w:hAnsi="Times New Roman"/>
      <w:sz w:val="24"/>
    </w:rPr>
  </w:style>
  <w:style w:type="character" w:styleId="LineNumber">
    <w:name w:val="line number"/>
    <w:basedOn w:val="DefaultParagraphFont"/>
    <w:uiPriority w:val="99"/>
    <w:semiHidden/>
    <w:unhideWhenUsed/>
    <w:rsid w:val="00726504"/>
  </w:style>
  <w:style w:type="paragraph" w:customStyle="1" w:styleId="TezMetni10aralklChar">
    <w:name w:val="Tez Metni_1.0 aralıklı Char"/>
    <w:basedOn w:val="Normal"/>
    <w:link w:val="TezMetni10aralklCharChar"/>
    <w:rsid w:val="009D46C0"/>
    <w:pPr>
      <w:spacing w:after="0"/>
    </w:pPr>
    <w:rPr>
      <w:rFonts w:eastAsia="Times New Roman" w:cs="Times New Roman"/>
      <w:noProof/>
      <w:szCs w:val="24"/>
    </w:rPr>
  </w:style>
  <w:style w:type="paragraph" w:styleId="BodyText">
    <w:name w:val="Body Text"/>
    <w:basedOn w:val="Normal"/>
    <w:link w:val="BodyTextChar"/>
    <w:rsid w:val="009D46C0"/>
    <w:pPr>
      <w:overflowPunct w:val="0"/>
      <w:autoSpaceDE w:val="0"/>
      <w:autoSpaceDN w:val="0"/>
      <w:adjustRightInd w:val="0"/>
      <w:spacing w:after="120"/>
      <w:textAlignment w:val="baseline"/>
    </w:pPr>
    <w:rPr>
      <w:rFonts w:eastAsia="Times New Roman" w:cs="Times New Roman"/>
      <w:sz w:val="20"/>
      <w:szCs w:val="20"/>
    </w:rPr>
  </w:style>
  <w:style w:type="character" w:customStyle="1" w:styleId="BodyTextChar">
    <w:name w:val="Body Text Char"/>
    <w:basedOn w:val="DefaultParagraphFont"/>
    <w:link w:val="BodyText"/>
    <w:rsid w:val="009D46C0"/>
    <w:rPr>
      <w:rFonts w:ascii="Times New Roman" w:eastAsia="Times New Roman" w:hAnsi="Times New Roman" w:cs="Times New Roman"/>
      <w:sz w:val="20"/>
      <w:szCs w:val="20"/>
    </w:rPr>
  </w:style>
  <w:style w:type="paragraph" w:styleId="List">
    <w:name w:val="List"/>
    <w:basedOn w:val="Normal"/>
    <w:rsid w:val="009D46C0"/>
    <w:pPr>
      <w:overflowPunct w:val="0"/>
      <w:autoSpaceDE w:val="0"/>
      <w:autoSpaceDN w:val="0"/>
      <w:adjustRightInd w:val="0"/>
      <w:spacing w:after="0"/>
      <w:ind w:left="360" w:hanging="360"/>
      <w:textAlignment w:val="baseline"/>
    </w:pPr>
    <w:rPr>
      <w:rFonts w:eastAsia="Times New Roman" w:cs="Times New Roman"/>
      <w:sz w:val="20"/>
      <w:szCs w:val="20"/>
    </w:rPr>
  </w:style>
  <w:style w:type="paragraph" w:styleId="BodyText2">
    <w:name w:val="Body Text 2"/>
    <w:basedOn w:val="Normal"/>
    <w:link w:val="BodyText2Char"/>
    <w:rsid w:val="009D46C0"/>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9D46C0"/>
    <w:rPr>
      <w:rFonts w:ascii="Times New Roman" w:eastAsia="Times New Roman" w:hAnsi="Times New Roman" w:cs="Times New Roman"/>
      <w:sz w:val="24"/>
      <w:szCs w:val="24"/>
    </w:rPr>
  </w:style>
  <w:style w:type="paragraph" w:customStyle="1" w:styleId="TezMetni15aralkl">
    <w:name w:val="Tez Metni_1.5 aralıklı"/>
    <w:basedOn w:val="Normal"/>
    <w:rsid w:val="009D46C0"/>
    <w:pPr>
      <w:spacing w:after="0"/>
    </w:pPr>
    <w:rPr>
      <w:rFonts w:eastAsia="Times New Roman" w:cs="Times New Roman"/>
      <w:noProof/>
      <w:szCs w:val="24"/>
    </w:rPr>
  </w:style>
  <w:style w:type="paragraph" w:styleId="List2">
    <w:name w:val="List 2"/>
    <w:basedOn w:val="Normal"/>
    <w:rsid w:val="009D46C0"/>
    <w:pPr>
      <w:spacing w:after="0"/>
      <w:ind w:left="566" w:hanging="283"/>
    </w:pPr>
    <w:rPr>
      <w:rFonts w:eastAsia="Times New Roman" w:cs="Times New Roman"/>
      <w:szCs w:val="24"/>
    </w:rPr>
  </w:style>
  <w:style w:type="paragraph" w:styleId="ListBullet">
    <w:name w:val="List Bullet"/>
    <w:basedOn w:val="Normal"/>
    <w:rsid w:val="009D46C0"/>
    <w:pPr>
      <w:overflowPunct w:val="0"/>
      <w:autoSpaceDE w:val="0"/>
      <w:autoSpaceDN w:val="0"/>
      <w:adjustRightInd w:val="0"/>
      <w:spacing w:after="0"/>
      <w:ind w:left="360" w:hanging="360"/>
      <w:textAlignment w:val="baseline"/>
    </w:pPr>
    <w:rPr>
      <w:rFonts w:eastAsia="Times New Roman" w:cs="Times New Roman"/>
      <w:sz w:val="20"/>
      <w:szCs w:val="20"/>
    </w:rPr>
  </w:style>
  <w:style w:type="paragraph" w:styleId="BodyTextIndent2">
    <w:name w:val="Body Text Indent 2"/>
    <w:basedOn w:val="Normal"/>
    <w:link w:val="BodyTextIndent2Char"/>
    <w:rsid w:val="009D46C0"/>
    <w:pPr>
      <w:spacing w:after="120" w:line="480" w:lineRule="auto"/>
      <w:ind w:left="283"/>
    </w:pPr>
    <w:rPr>
      <w:rFonts w:eastAsia="Times New Roman" w:cs="Times New Roman"/>
      <w:szCs w:val="24"/>
    </w:rPr>
  </w:style>
  <w:style w:type="character" w:customStyle="1" w:styleId="BodyTextIndent2Char">
    <w:name w:val="Body Text Indent 2 Char"/>
    <w:basedOn w:val="DefaultParagraphFont"/>
    <w:link w:val="BodyTextIndent2"/>
    <w:rsid w:val="009D46C0"/>
    <w:rPr>
      <w:rFonts w:ascii="Times New Roman" w:eastAsia="Times New Roman" w:hAnsi="Times New Roman" w:cs="Times New Roman"/>
      <w:sz w:val="24"/>
      <w:szCs w:val="24"/>
    </w:rPr>
  </w:style>
  <w:style w:type="paragraph" w:styleId="BodyTextIndent">
    <w:name w:val="Body Text Indent"/>
    <w:basedOn w:val="Normal"/>
    <w:link w:val="BodyTextIndentChar"/>
    <w:rsid w:val="009D46C0"/>
    <w:pPr>
      <w:spacing w:after="120"/>
      <w:ind w:left="283"/>
    </w:pPr>
    <w:rPr>
      <w:rFonts w:eastAsia="Times New Roman" w:cs="Times New Roman"/>
      <w:szCs w:val="24"/>
    </w:rPr>
  </w:style>
  <w:style w:type="character" w:customStyle="1" w:styleId="BodyTextIndentChar">
    <w:name w:val="Body Text Indent Char"/>
    <w:basedOn w:val="DefaultParagraphFont"/>
    <w:link w:val="BodyTextIndent"/>
    <w:rsid w:val="009D46C0"/>
    <w:rPr>
      <w:rFonts w:ascii="Times New Roman" w:eastAsia="Times New Roman" w:hAnsi="Times New Roman" w:cs="Times New Roman"/>
      <w:sz w:val="24"/>
      <w:szCs w:val="24"/>
    </w:rPr>
  </w:style>
  <w:style w:type="character" w:customStyle="1" w:styleId="Vurgu1">
    <w:name w:val="Vurgu1"/>
    <w:rsid w:val="009D46C0"/>
    <w:rPr>
      <w:i/>
    </w:rPr>
  </w:style>
  <w:style w:type="character" w:styleId="PageNumber">
    <w:name w:val="page number"/>
    <w:basedOn w:val="DefaultParagraphFont"/>
    <w:rsid w:val="009D46C0"/>
  </w:style>
  <w:style w:type="character" w:customStyle="1" w:styleId="TezMetni10aralklCharChar">
    <w:name w:val="Tez Metni_1.0 aralıklı Char Char"/>
    <w:link w:val="TezMetni10aralklChar"/>
    <w:rsid w:val="009D46C0"/>
    <w:rPr>
      <w:rFonts w:ascii="Times New Roman" w:eastAsia="Times New Roman" w:hAnsi="Times New Roman" w:cs="Times New Roman"/>
      <w:noProof/>
      <w:sz w:val="24"/>
      <w:szCs w:val="24"/>
    </w:rPr>
  </w:style>
  <w:style w:type="paragraph" w:customStyle="1" w:styleId="TezHead2">
    <w:name w:val="Tez Head 2"/>
    <w:basedOn w:val="Heading1"/>
    <w:rsid w:val="009D46C0"/>
    <w:pPr>
      <w:keepLines w:val="0"/>
      <w:spacing w:before="480"/>
      <w:outlineLvl w:val="1"/>
    </w:pPr>
    <w:rPr>
      <w:rFonts w:eastAsia="Times New Roman" w:cs="Times New Roman"/>
      <w:b w:val="0"/>
      <w:sz w:val="24"/>
      <w:szCs w:val="20"/>
    </w:rPr>
  </w:style>
  <w:style w:type="paragraph" w:customStyle="1" w:styleId="tezheading1">
    <w:name w:val="tezheading1"/>
    <w:basedOn w:val="TezHead2"/>
    <w:rsid w:val="009D46C0"/>
    <w:pPr>
      <w:spacing w:before="1200" w:after="480"/>
    </w:pPr>
    <w:rPr>
      <w:b/>
      <w:sz w:val="28"/>
      <w:szCs w:val="28"/>
    </w:rPr>
  </w:style>
  <w:style w:type="paragraph" w:customStyle="1" w:styleId="tezheading2">
    <w:name w:val="tezheading2"/>
    <w:basedOn w:val="Heading1"/>
    <w:rsid w:val="009D46C0"/>
    <w:pPr>
      <w:keepLines w:val="0"/>
      <w:spacing w:before="480"/>
    </w:pPr>
    <w:rPr>
      <w:rFonts w:eastAsia="Times New Roman" w:cs="Times New Roman"/>
      <w:bCs/>
      <w:sz w:val="24"/>
      <w:szCs w:val="24"/>
    </w:rPr>
  </w:style>
  <w:style w:type="paragraph" w:customStyle="1" w:styleId="tezheading3">
    <w:name w:val="tezheading3"/>
    <w:basedOn w:val="tezheading2"/>
    <w:rsid w:val="009D46C0"/>
    <w:pPr>
      <w:spacing w:before="240" w:after="120"/>
    </w:pPr>
    <w:rPr>
      <w:caps w:val="0"/>
    </w:rPr>
  </w:style>
  <w:style w:type="paragraph" w:customStyle="1" w:styleId="tezheading4">
    <w:name w:val="tezheading4"/>
    <w:basedOn w:val="tezheading3"/>
    <w:rsid w:val="009D46C0"/>
    <w:pPr>
      <w:spacing w:before="120" w:after="0"/>
    </w:pPr>
    <w:rPr>
      <w:b w:val="0"/>
      <w:i/>
    </w:rPr>
  </w:style>
  <w:style w:type="paragraph" w:styleId="DocumentMap">
    <w:name w:val="Document Map"/>
    <w:basedOn w:val="Normal"/>
    <w:link w:val="DocumentMapChar"/>
    <w:semiHidden/>
    <w:rsid w:val="009D46C0"/>
    <w:pPr>
      <w:shd w:val="clear" w:color="auto" w:fill="000080"/>
      <w:spacing w:after="0"/>
    </w:pPr>
    <w:rPr>
      <w:rFonts w:ascii="Tahoma" w:eastAsia="Times New Roman" w:hAnsi="Tahoma" w:cs="Tahoma"/>
      <w:szCs w:val="24"/>
    </w:rPr>
  </w:style>
  <w:style w:type="character" w:customStyle="1" w:styleId="DocumentMapChar">
    <w:name w:val="Document Map Char"/>
    <w:basedOn w:val="DefaultParagraphFont"/>
    <w:link w:val="DocumentMap"/>
    <w:semiHidden/>
    <w:rsid w:val="009D46C0"/>
    <w:rPr>
      <w:rFonts w:ascii="Tahoma" w:eastAsia="Times New Roman" w:hAnsi="Tahoma" w:cs="Tahoma"/>
      <w:sz w:val="24"/>
      <w:szCs w:val="24"/>
      <w:shd w:val="clear" w:color="auto" w:fill="000080"/>
    </w:rPr>
  </w:style>
  <w:style w:type="paragraph" w:customStyle="1" w:styleId="tablo">
    <w:name w:val="tablo"/>
    <w:basedOn w:val="Normal"/>
    <w:link w:val="tabloChar"/>
    <w:autoRedefine/>
    <w:rsid w:val="009D46C0"/>
    <w:pPr>
      <w:spacing w:before="240" w:after="120"/>
      <w:jc w:val="center"/>
    </w:pPr>
    <w:rPr>
      <w:rFonts w:eastAsia="Times New Roman" w:cs="Times New Roman"/>
      <w:sz w:val="22"/>
    </w:rPr>
  </w:style>
  <w:style w:type="character" w:customStyle="1" w:styleId="tabloChar">
    <w:name w:val="tablo Char"/>
    <w:link w:val="tablo"/>
    <w:rsid w:val="009D46C0"/>
    <w:rPr>
      <w:rFonts w:ascii="Times New Roman" w:eastAsia="Times New Roman" w:hAnsi="Times New Roman" w:cs="Times New Roman"/>
    </w:rPr>
  </w:style>
  <w:style w:type="paragraph" w:customStyle="1" w:styleId="sekil">
    <w:name w:val="sekil"/>
    <w:basedOn w:val="Normal"/>
    <w:autoRedefine/>
    <w:rsid w:val="009D46C0"/>
    <w:pPr>
      <w:spacing w:before="120" w:after="240"/>
      <w:jc w:val="center"/>
    </w:pPr>
    <w:rPr>
      <w:rFonts w:eastAsia="Times New Roman" w:cs="Times New Roman"/>
      <w:sz w:val="22"/>
    </w:rPr>
  </w:style>
  <w:style w:type="paragraph" w:styleId="NormalWeb">
    <w:name w:val="Normal (Web)"/>
    <w:basedOn w:val="Normal"/>
    <w:uiPriority w:val="99"/>
    <w:unhideWhenUsed/>
    <w:rsid w:val="009D46C0"/>
    <w:pPr>
      <w:spacing w:before="100" w:beforeAutospacing="1" w:after="100" w:afterAutospacing="1"/>
    </w:pPr>
    <w:rPr>
      <w:rFonts w:eastAsia="Times New Roman" w:cs="Times New Roman"/>
      <w:szCs w:val="24"/>
      <w:lang w:eastAsia="tr-TR"/>
    </w:rPr>
  </w:style>
  <w:style w:type="paragraph" w:styleId="BalloonText">
    <w:name w:val="Balloon Text"/>
    <w:basedOn w:val="Normal"/>
    <w:link w:val="BalloonTextChar"/>
    <w:rsid w:val="009D46C0"/>
    <w:pPr>
      <w:spacing w:after="0"/>
    </w:pPr>
    <w:rPr>
      <w:rFonts w:ascii="Segoe UI" w:eastAsia="Times New Roman" w:hAnsi="Segoe UI" w:cs="Segoe UI"/>
      <w:sz w:val="18"/>
      <w:szCs w:val="18"/>
    </w:rPr>
  </w:style>
  <w:style w:type="character" w:customStyle="1" w:styleId="BalloonTextChar">
    <w:name w:val="Balloon Text Char"/>
    <w:basedOn w:val="DefaultParagraphFont"/>
    <w:link w:val="BalloonText"/>
    <w:rsid w:val="009D46C0"/>
    <w:rPr>
      <w:rFonts w:ascii="Segoe UI" w:eastAsia="Times New Roman" w:hAnsi="Segoe UI" w:cs="Segoe UI"/>
      <w:sz w:val="18"/>
      <w:szCs w:val="18"/>
    </w:rPr>
  </w:style>
  <w:style w:type="paragraph" w:customStyle="1" w:styleId="1SeviyeBalk">
    <w:name w:val="1. Seviye Başlık"/>
    <w:basedOn w:val="Normal"/>
    <w:rsid w:val="009D46C0"/>
    <w:pPr>
      <w:spacing w:after="0"/>
    </w:pPr>
    <w:rPr>
      <w:rFonts w:eastAsia="Times New Roman" w:cs="Times New Roman"/>
      <w:szCs w:val="24"/>
    </w:rPr>
  </w:style>
  <w:style w:type="paragraph" w:customStyle="1" w:styleId="2SeviyeBalk">
    <w:name w:val="2. Seviye Başlık"/>
    <w:basedOn w:val="Normal"/>
    <w:link w:val="2SeviyeBalkChar"/>
    <w:rsid w:val="009D46C0"/>
    <w:pPr>
      <w:spacing w:after="0"/>
    </w:pPr>
    <w:rPr>
      <w:rFonts w:eastAsia="Times New Roman" w:cs="Times New Roman"/>
      <w:szCs w:val="24"/>
    </w:rPr>
  </w:style>
  <w:style w:type="paragraph" w:customStyle="1" w:styleId="3SeviyeBalk">
    <w:name w:val="3. Seviye Başlık"/>
    <w:basedOn w:val="Normal"/>
    <w:rsid w:val="009D46C0"/>
    <w:pPr>
      <w:spacing w:after="0"/>
    </w:pPr>
    <w:rPr>
      <w:rFonts w:eastAsia="Times New Roman" w:cs="Times New Roman"/>
      <w:szCs w:val="24"/>
    </w:rPr>
  </w:style>
  <w:style w:type="paragraph" w:customStyle="1" w:styleId="4SeviyeBalk">
    <w:name w:val="4. Seviye Başlık"/>
    <w:basedOn w:val="Normal"/>
    <w:rsid w:val="009D46C0"/>
    <w:pPr>
      <w:spacing w:after="0"/>
    </w:pPr>
    <w:rPr>
      <w:rFonts w:eastAsia="Times New Roman" w:cs="Times New Roman"/>
      <w:szCs w:val="24"/>
    </w:rPr>
  </w:style>
  <w:style w:type="paragraph" w:customStyle="1" w:styleId="ListeNumaras1">
    <w:name w:val="ListeNumarası1"/>
    <w:basedOn w:val="Normal"/>
    <w:link w:val="ListeNumaras1Char"/>
    <w:rsid w:val="009D46C0"/>
    <w:pPr>
      <w:spacing w:after="0"/>
    </w:pPr>
    <w:rPr>
      <w:rFonts w:eastAsia="Times New Roman" w:cs="Times New Roman"/>
      <w:b/>
      <w:sz w:val="28"/>
      <w:szCs w:val="24"/>
    </w:rPr>
  </w:style>
  <w:style w:type="paragraph" w:customStyle="1" w:styleId="Stil1">
    <w:name w:val="Stil1"/>
    <w:basedOn w:val="2SeviyeBalk"/>
    <w:link w:val="Stil1Char"/>
    <w:rsid w:val="009D46C0"/>
  </w:style>
  <w:style w:type="character" w:customStyle="1" w:styleId="ListeNumaras1Char">
    <w:name w:val="ListeNumarası1 Char"/>
    <w:link w:val="ListeNumaras1"/>
    <w:rsid w:val="009D46C0"/>
    <w:rPr>
      <w:rFonts w:ascii="Times New Roman" w:eastAsia="Times New Roman" w:hAnsi="Times New Roman" w:cs="Times New Roman"/>
      <w:b/>
      <w:sz w:val="28"/>
      <w:szCs w:val="24"/>
    </w:rPr>
  </w:style>
  <w:style w:type="character" w:customStyle="1" w:styleId="2SeviyeBalkChar">
    <w:name w:val="2. Seviye Başlık Char"/>
    <w:link w:val="2SeviyeBalk"/>
    <w:rsid w:val="009D46C0"/>
    <w:rPr>
      <w:rFonts w:ascii="Times New Roman" w:eastAsia="Times New Roman" w:hAnsi="Times New Roman" w:cs="Times New Roman"/>
      <w:sz w:val="24"/>
      <w:szCs w:val="24"/>
    </w:rPr>
  </w:style>
  <w:style w:type="character" w:customStyle="1" w:styleId="Stil1Char">
    <w:name w:val="Stil1 Char"/>
    <w:basedOn w:val="2SeviyeBalkChar"/>
    <w:link w:val="Stil1"/>
    <w:rsid w:val="009D46C0"/>
    <w:rPr>
      <w:rFonts w:ascii="Times New Roman" w:eastAsia="Times New Roman" w:hAnsi="Times New Roman" w:cs="Times New Roman"/>
      <w:sz w:val="24"/>
      <w:szCs w:val="24"/>
    </w:rPr>
  </w:style>
  <w:style w:type="character" w:customStyle="1" w:styleId="html-tag">
    <w:name w:val="html-tag"/>
    <w:rsid w:val="009D46C0"/>
  </w:style>
  <w:style w:type="character" w:customStyle="1" w:styleId="html-attribute">
    <w:name w:val="html-attribute"/>
    <w:rsid w:val="009D46C0"/>
  </w:style>
  <w:style w:type="character" w:customStyle="1" w:styleId="html-attribute-name">
    <w:name w:val="html-attribute-name"/>
    <w:rsid w:val="009D46C0"/>
  </w:style>
  <w:style w:type="character" w:customStyle="1" w:styleId="html-attribute-value">
    <w:name w:val="html-attribute-value"/>
    <w:rsid w:val="009D46C0"/>
  </w:style>
  <w:style w:type="character" w:customStyle="1" w:styleId="text">
    <w:name w:val="text"/>
    <w:rsid w:val="009D46C0"/>
  </w:style>
  <w:style w:type="paragraph" w:customStyle="1" w:styleId="ekilEtiketi">
    <w:name w:val="ŞekilEtiketi"/>
    <w:basedOn w:val="TOCHeading"/>
    <w:next w:val="Normal"/>
    <w:link w:val="ekilEtiketiChar"/>
    <w:qFormat/>
    <w:rsid w:val="008102A2"/>
    <w:rPr>
      <w:lang w:val="tr-TR"/>
    </w:rPr>
  </w:style>
  <w:style w:type="character" w:customStyle="1" w:styleId="TOCHeadingChar">
    <w:name w:val="TOC Heading Char"/>
    <w:aliases w:val="temp Char"/>
    <w:basedOn w:val="DefaultParagraphFont"/>
    <w:link w:val="TOCHeading"/>
    <w:uiPriority w:val="39"/>
    <w:rsid w:val="006569BF"/>
    <w:rPr>
      <w:rFonts w:ascii="Times New Roman" w:eastAsiaTheme="majorEastAsia" w:hAnsi="Times New Roman" w:cstheme="majorBidi"/>
      <w:i/>
      <w:szCs w:val="32"/>
      <w:lang w:val="en-US"/>
    </w:rPr>
  </w:style>
  <w:style w:type="character" w:customStyle="1" w:styleId="ekilEtiketiChar">
    <w:name w:val="ŞekilEtiketi Char"/>
    <w:basedOn w:val="TOCHeadingChar"/>
    <w:link w:val="ekilEtiketi"/>
    <w:rsid w:val="008102A2"/>
    <w:rPr>
      <w:rFonts w:ascii="Times New Roman" w:eastAsiaTheme="majorEastAsia" w:hAnsi="Times New Roman" w:cstheme="majorBidi"/>
      <w:i/>
      <w:szCs w:val="32"/>
      <w:lang w:val="en-US"/>
    </w:rPr>
  </w:style>
  <w:style w:type="paragraph" w:customStyle="1" w:styleId="Seviye5Balk">
    <w:name w:val="Seviye5Başlık"/>
    <w:basedOn w:val="Heading5"/>
    <w:next w:val="Normal"/>
    <w:link w:val="Seviye5BalkChar"/>
    <w:qFormat/>
    <w:rsid w:val="007A0DBC"/>
    <w:rPr>
      <w:rFonts w:ascii="Times New Roman" w:hAnsi="Times New Roman"/>
      <w:i/>
      <w:color w:val="auto"/>
    </w:rPr>
  </w:style>
  <w:style w:type="character" w:customStyle="1" w:styleId="Seviye5BalkChar">
    <w:name w:val="Seviye5Başlık Char"/>
    <w:basedOn w:val="DefaultParagraphFont"/>
    <w:link w:val="Seviye5Balk"/>
    <w:rsid w:val="007A0DBC"/>
    <w:rPr>
      <w:rFonts w:ascii="Times New Roman" w:eastAsiaTheme="majorEastAsia" w:hAnsi="Times New Roman" w:cstheme="majorBidi"/>
      <w:i/>
      <w:sz w:val="24"/>
    </w:rPr>
  </w:style>
  <w:style w:type="paragraph" w:customStyle="1" w:styleId="ilkbaslik">
    <w:name w:val="ilkbaslik"/>
    <w:basedOn w:val="TOC1"/>
    <w:link w:val="ilkbaslikChar"/>
    <w:qFormat/>
    <w:rsid w:val="00F002BF"/>
    <w:pPr>
      <w:outlineLvl w:val="0"/>
    </w:pPr>
  </w:style>
  <w:style w:type="paragraph" w:styleId="Bibliography">
    <w:name w:val="Bibliography"/>
    <w:basedOn w:val="Normal"/>
    <w:next w:val="Normal"/>
    <w:uiPriority w:val="37"/>
    <w:unhideWhenUsed/>
    <w:rsid w:val="00613B3D"/>
  </w:style>
  <w:style w:type="character" w:customStyle="1" w:styleId="TOC1Char">
    <w:name w:val="TOC 1 Char"/>
    <w:basedOn w:val="DefaultParagraphFont"/>
    <w:link w:val="TOC1"/>
    <w:uiPriority w:val="39"/>
    <w:rsid w:val="00D6661D"/>
    <w:rPr>
      <w:rFonts w:ascii="Times New Roman" w:hAnsi="Times New Roman" w:cs="Times New Roman"/>
      <w:b/>
      <w:bCs/>
      <w:caps/>
      <w:noProof/>
      <w:sz w:val="24"/>
      <w:szCs w:val="24"/>
      <w:lang w:val="en-US"/>
    </w:rPr>
  </w:style>
  <w:style w:type="character" w:customStyle="1" w:styleId="ilkbaslikChar">
    <w:name w:val="ilkbaslik Char"/>
    <w:basedOn w:val="TOC1Char"/>
    <w:link w:val="ilkbaslik"/>
    <w:rsid w:val="00F002BF"/>
    <w:rPr>
      <w:rFonts w:ascii="Times New Roman" w:hAnsi="Times New Roman" w:cs="Times New Roman"/>
      <w:b/>
      <w:bCs/>
      <w:caps/>
      <w:noProof/>
      <w:sz w:val="28"/>
      <w:szCs w:val="20"/>
      <w:lang w:val="en-US"/>
    </w:rPr>
  </w:style>
  <w:style w:type="character" w:styleId="Strong">
    <w:name w:val="Strong"/>
    <w:basedOn w:val="DefaultParagraphFont"/>
    <w:uiPriority w:val="22"/>
    <w:qFormat/>
    <w:rsid w:val="00D671C1"/>
    <w:rPr>
      <w:b/>
      <w:bCs/>
    </w:rPr>
  </w:style>
  <w:style w:type="character" w:customStyle="1" w:styleId="zmlenmeyenBahsetme1">
    <w:name w:val="Çözümlenmeyen Bahsetme1"/>
    <w:basedOn w:val="DefaultParagraphFont"/>
    <w:uiPriority w:val="99"/>
    <w:semiHidden/>
    <w:unhideWhenUsed/>
    <w:rsid w:val="00FD514E"/>
    <w:rPr>
      <w:color w:val="605E5C"/>
      <w:shd w:val="clear" w:color="auto" w:fill="E1DFDD"/>
    </w:rPr>
  </w:style>
  <w:style w:type="character" w:customStyle="1" w:styleId="ff7">
    <w:name w:val="ff7"/>
    <w:basedOn w:val="DefaultParagraphFont"/>
    <w:rsid w:val="0084683E"/>
  </w:style>
  <w:style w:type="paragraph" w:styleId="HTMLPreformatted">
    <w:name w:val="HTML Preformatted"/>
    <w:basedOn w:val="Normal"/>
    <w:link w:val="HTMLPreformattedChar"/>
    <w:uiPriority w:val="99"/>
    <w:unhideWhenUsed/>
    <w:rsid w:val="002C53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2C5354"/>
    <w:rPr>
      <w:rFonts w:ascii="Courier New" w:eastAsia="Times New Roman" w:hAnsi="Courier New" w:cs="Courier New"/>
      <w:sz w:val="20"/>
      <w:szCs w:val="20"/>
      <w:lang w:eastAsia="tr-TR"/>
    </w:rPr>
  </w:style>
  <w:style w:type="character" w:customStyle="1" w:styleId="fs2">
    <w:name w:val="fs2"/>
    <w:basedOn w:val="DefaultParagraphFont"/>
    <w:rsid w:val="002C5F2F"/>
  </w:style>
  <w:style w:type="character" w:customStyle="1" w:styleId="ff3">
    <w:name w:val="ff3"/>
    <w:basedOn w:val="DefaultParagraphFont"/>
    <w:rsid w:val="002C5F2F"/>
  </w:style>
  <w:style w:type="character" w:customStyle="1" w:styleId="fs5">
    <w:name w:val="fs5"/>
    <w:basedOn w:val="DefaultParagraphFont"/>
    <w:rsid w:val="002C5F2F"/>
  </w:style>
  <w:style w:type="character" w:customStyle="1" w:styleId="hgkelc">
    <w:name w:val="hgkelc"/>
    <w:basedOn w:val="DefaultParagraphFont"/>
    <w:rsid w:val="00867D5D"/>
  </w:style>
  <w:style w:type="character" w:styleId="UnresolvedMention">
    <w:name w:val="Unresolved Mention"/>
    <w:basedOn w:val="DefaultParagraphFont"/>
    <w:uiPriority w:val="99"/>
    <w:semiHidden/>
    <w:unhideWhenUsed/>
    <w:rsid w:val="004B3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91699">
      <w:bodyDiv w:val="1"/>
      <w:marLeft w:val="0"/>
      <w:marRight w:val="0"/>
      <w:marTop w:val="0"/>
      <w:marBottom w:val="0"/>
      <w:divBdr>
        <w:top w:val="none" w:sz="0" w:space="0" w:color="auto"/>
        <w:left w:val="none" w:sz="0" w:space="0" w:color="auto"/>
        <w:bottom w:val="none" w:sz="0" w:space="0" w:color="auto"/>
        <w:right w:val="none" w:sz="0" w:space="0" w:color="auto"/>
      </w:divBdr>
    </w:div>
    <w:div w:id="38627154">
      <w:bodyDiv w:val="1"/>
      <w:marLeft w:val="0"/>
      <w:marRight w:val="0"/>
      <w:marTop w:val="0"/>
      <w:marBottom w:val="0"/>
      <w:divBdr>
        <w:top w:val="none" w:sz="0" w:space="0" w:color="auto"/>
        <w:left w:val="none" w:sz="0" w:space="0" w:color="auto"/>
        <w:bottom w:val="none" w:sz="0" w:space="0" w:color="auto"/>
        <w:right w:val="none" w:sz="0" w:space="0" w:color="auto"/>
      </w:divBdr>
    </w:div>
    <w:div w:id="77873192">
      <w:bodyDiv w:val="1"/>
      <w:marLeft w:val="0"/>
      <w:marRight w:val="0"/>
      <w:marTop w:val="0"/>
      <w:marBottom w:val="0"/>
      <w:divBdr>
        <w:top w:val="none" w:sz="0" w:space="0" w:color="auto"/>
        <w:left w:val="none" w:sz="0" w:space="0" w:color="auto"/>
        <w:bottom w:val="none" w:sz="0" w:space="0" w:color="auto"/>
        <w:right w:val="none" w:sz="0" w:space="0" w:color="auto"/>
      </w:divBdr>
    </w:div>
    <w:div w:id="99112367">
      <w:bodyDiv w:val="1"/>
      <w:marLeft w:val="0"/>
      <w:marRight w:val="0"/>
      <w:marTop w:val="0"/>
      <w:marBottom w:val="0"/>
      <w:divBdr>
        <w:top w:val="none" w:sz="0" w:space="0" w:color="auto"/>
        <w:left w:val="none" w:sz="0" w:space="0" w:color="auto"/>
        <w:bottom w:val="none" w:sz="0" w:space="0" w:color="auto"/>
        <w:right w:val="none" w:sz="0" w:space="0" w:color="auto"/>
      </w:divBdr>
    </w:div>
    <w:div w:id="138351307">
      <w:bodyDiv w:val="1"/>
      <w:marLeft w:val="0"/>
      <w:marRight w:val="0"/>
      <w:marTop w:val="0"/>
      <w:marBottom w:val="0"/>
      <w:divBdr>
        <w:top w:val="none" w:sz="0" w:space="0" w:color="auto"/>
        <w:left w:val="none" w:sz="0" w:space="0" w:color="auto"/>
        <w:bottom w:val="none" w:sz="0" w:space="0" w:color="auto"/>
        <w:right w:val="none" w:sz="0" w:space="0" w:color="auto"/>
      </w:divBdr>
    </w:div>
    <w:div w:id="192815369">
      <w:bodyDiv w:val="1"/>
      <w:marLeft w:val="0"/>
      <w:marRight w:val="0"/>
      <w:marTop w:val="0"/>
      <w:marBottom w:val="0"/>
      <w:divBdr>
        <w:top w:val="none" w:sz="0" w:space="0" w:color="auto"/>
        <w:left w:val="none" w:sz="0" w:space="0" w:color="auto"/>
        <w:bottom w:val="none" w:sz="0" w:space="0" w:color="auto"/>
        <w:right w:val="none" w:sz="0" w:space="0" w:color="auto"/>
      </w:divBdr>
      <w:divsChild>
        <w:div w:id="135728296">
          <w:marLeft w:val="0"/>
          <w:marRight w:val="0"/>
          <w:marTop w:val="0"/>
          <w:marBottom w:val="0"/>
          <w:divBdr>
            <w:top w:val="none" w:sz="0" w:space="0" w:color="auto"/>
            <w:left w:val="none" w:sz="0" w:space="0" w:color="auto"/>
            <w:bottom w:val="none" w:sz="0" w:space="0" w:color="auto"/>
            <w:right w:val="none" w:sz="0" w:space="0" w:color="auto"/>
          </w:divBdr>
          <w:divsChild>
            <w:div w:id="2004507244">
              <w:marLeft w:val="0"/>
              <w:marRight w:val="0"/>
              <w:marTop w:val="0"/>
              <w:marBottom w:val="0"/>
              <w:divBdr>
                <w:top w:val="none" w:sz="0" w:space="0" w:color="auto"/>
                <w:left w:val="none" w:sz="0" w:space="0" w:color="auto"/>
                <w:bottom w:val="none" w:sz="0" w:space="0" w:color="auto"/>
                <w:right w:val="none" w:sz="0" w:space="0" w:color="auto"/>
              </w:divBdr>
              <w:divsChild>
                <w:div w:id="906037995">
                  <w:marLeft w:val="0"/>
                  <w:marRight w:val="0"/>
                  <w:marTop w:val="0"/>
                  <w:marBottom w:val="0"/>
                  <w:divBdr>
                    <w:top w:val="none" w:sz="0" w:space="0" w:color="auto"/>
                    <w:left w:val="none" w:sz="0" w:space="0" w:color="auto"/>
                    <w:bottom w:val="none" w:sz="0" w:space="0" w:color="auto"/>
                    <w:right w:val="none" w:sz="0" w:space="0" w:color="auto"/>
                  </w:divBdr>
                  <w:divsChild>
                    <w:div w:id="12277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4045">
      <w:bodyDiv w:val="1"/>
      <w:marLeft w:val="0"/>
      <w:marRight w:val="0"/>
      <w:marTop w:val="0"/>
      <w:marBottom w:val="0"/>
      <w:divBdr>
        <w:top w:val="none" w:sz="0" w:space="0" w:color="auto"/>
        <w:left w:val="none" w:sz="0" w:space="0" w:color="auto"/>
        <w:bottom w:val="none" w:sz="0" w:space="0" w:color="auto"/>
        <w:right w:val="none" w:sz="0" w:space="0" w:color="auto"/>
      </w:divBdr>
      <w:divsChild>
        <w:div w:id="870263821">
          <w:marLeft w:val="0"/>
          <w:marRight w:val="0"/>
          <w:marTop w:val="0"/>
          <w:marBottom w:val="0"/>
          <w:divBdr>
            <w:top w:val="none" w:sz="0" w:space="0" w:color="auto"/>
            <w:left w:val="none" w:sz="0" w:space="0" w:color="auto"/>
            <w:bottom w:val="none" w:sz="0" w:space="0" w:color="auto"/>
            <w:right w:val="none" w:sz="0" w:space="0" w:color="auto"/>
          </w:divBdr>
          <w:divsChild>
            <w:div w:id="1064989372">
              <w:marLeft w:val="0"/>
              <w:marRight w:val="0"/>
              <w:marTop w:val="0"/>
              <w:marBottom w:val="0"/>
              <w:divBdr>
                <w:top w:val="none" w:sz="0" w:space="0" w:color="auto"/>
                <w:left w:val="none" w:sz="0" w:space="0" w:color="auto"/>
                <w:bottom w:val="none" w:sz="0" w:space="0" w:color="auto"/>
                <w:right w:val="none" w:sz="0" w:space="0" w:color="auto"/>
              </w:divBdr>
              <w:divsChild>
                <w:div w:id="894121185">
                  <w:marLeft w:val="0"/>
                  <w:marRight w:val="0"/>
                  <w:marTop w:val="0"/>
                  <w:marBottom w:val="0"/>
                  <w:divBdr>
                    <w:top w:val="none" w:sz="0" w:space="0" w:color="auto"/>
                    <w:left w:val="none" w:sz="0" w:space="0" w:color="auto"/>
                    <w:bottom w:val="none" w:sz="0" w:space="0" w:color="auto"/>
                    <w:right w:val="none" w:sz="0" w:space="0" w:color="auto"/>
                  </w:divBdr>
                  <w:divsChild>
                    <w:div w:id="150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147676">
      <w:bodyDiv w:val="1"/>
      <w:marLeft w:val="0"/>
      <w:marRight w:val="0"/>
      <w:marTop w:val="0"/>
      <w:marBottom w:val="0"/>
      <w:divBdr>
        <w:top w:val="none" w:sz="0" w:space="0" w:color="auto"/>
        <w:left w:val="none" w:sz="0" w:space="0" w:color="auto"/>
        <w:bottom w:val="none" w:sz="0" w:space="0" w:color="auto"/>
        <w:right w:val="none" w:sz="0" w:space="0" w:color="auto"/>
      </w:divBdr>
    </w:div>
    <w:div w:id="466245941">
      <w:bodyDiv w:val="1"/>
      <w:marLeft w:val="0"/>
      <w:marRight w:val="0"/>
      <w:marTop w:val="0"/>
      <w:marBottom w:val="0"/>
      <w:divBdr>
        <w:top w:val="none" w:sz="0" w:space="0" w:color="auto"/>
        <w:left w:val="none" w:sz="0" w:space="0" w:color="auto"/>
        <w:bottom w:val="none" w:sz="0" w:space="0" w:color="auto"/>
        <w:right w:val="none" w:sz="0" w:space="0" w:color="auto"/>
      </w:divBdr>
    </w:div>
    <w:div w:id="494535967">
      <w:bodyDiv w:val="1"/>
      <w:marLeft w:val="0"/>
      <w:marRight w:val="0"/>
      <w:marTop w:val="0"/>
      <w:marBottom w:val="0"/>
      <w:divBdr>
        <w:top w:val="none" w:sz="0" w:space="0" w:color="auto"/>
        <w:left w:val="none" w:sz="0" w:space="0" w:color="auto"/>
        <w:bottom w:val="none" w:sz="0" w:space="0" w:color="auto"/>
        <w:right w:val="none" w:sz="0" w:space="0" w:color="auto"/>
      </w:divBdr>
    </w:div>
    <w:div w:id="595678689">
      <w:bodyDiv w:val="1"/>
      <w:marLeft w:val="0"/>
      <w:marRight w:val="0"/>
      <w:marTop w:val="0"/>
      <w:marBottom w:val="0"/>
      <w:divBdr>
        <w:top w:val="none" w:sz="0" w:space="0" w:color="auto"/>
        <w:left w:val="none" w:sz="0" w:space="0" w:color="auto"/>
        <w:bottom w:val="none" w:sz="0" w:space="0" w:color="auto"/>
        <w:right w:val="none" w:sz="0" w:space="0" w:color="auto"/>
      </w:divBdr>
    </w:div>
    <w:div w:id="694043551">
      <w:bodyDiv w:val="1"/>
      <w:marLeft w:val="0"/>
      <w:marRight w:val="0"/>
      <w:marTop w:val="0"/>
      <w:marBottom w:val="0"/>
      <w:divBdr>
        <w:top w:val="none" w:sz="0" w:space="0" w:color="auto"/>
        <w:left w:val="none" w:sz="0" w:space="0" w:color="auto"/>
        <w:bottom w:val="none" w:sz="0" w:space="0" w:color="auto"/>
        <w:right w:val="none" w:sz="0" w:space="0" w:color="auto"/>
      </w:divBdr>
    </w:div>
    <w:div w:id="713506948">
      <w:bodyDiv w:val="1"/>
      <w:marLeft w:val="0"/>
      <w:marRight w:val="0"/>
      <w:marTop w:val="0"/>
      <w:marBottom w:val="0"/>
      <w:divBdr>
        <w:top w:val="none" w:sz="0" w:space="0" w:color="auto"/>
        <w:left w:val="none" w:sz="0" w:space="0" w:color="auto"/>
        <w:bottom w:val="none" w:sz="0" w:space="0" w:color="auto"/>
        <w:right w:val="none" w:sz="0" w:space="0" w:color="auto"/>
      </w:divBdr>
      <w:divsChild>
        <w:div w:id="1326858662">
          <w:marLeft w:val="0"/>
          <w:marRight w:val="0"/>
          <w:marTop w:val="0"/>
          <w:marBottom w:val="0"/>
          <w:divBdr>
            <w:top w:val="none" w:sz="0" w:space="0" w:color="auto"/>
            <w:left w:val="none" w:sz="0" w:space="0" w:color="auto"/>
            <w:bottom w:val="none" w:sz="0" w:space="0" w:color="auto"/>
            <w:right w:val="none" w:sz="0" w:space="0" w:color="auto"/>
          </w:divBdr>
        </w:div>
      </w:divsChild>
    </w:div>
    <w:div w:id="720833104">
      <w:bodyDiv w:val="1"/>
      <w:marLeft w:val="0"/>
      <w:marRight w:val="0"/>
      <w:marTop w:val="0"/>
      <w:marBottom w:val="0"/>
      <w:divBdr>
        <w:top w:val="none" w:sz="0" w:space="0" w:color="auto"/>
        <w:left w:val="none" w:sz="0" w:space="0" w:color="auto"/>
        <w:bottom w:val="none" w:sz="0" w:space="0" w:color="auto"/>
        <w:right w:val="none" w:sz="0" w:space="0" w:color="auto"/>
      </w:divBdr>
      <w:divsChild>
        <w:div w:id="968364148">
          <w:marLeft w:val="0"/>
          <w:marRight w:val="0"/>
          <w:marTop w:val="0"/>
          <w:marBottom w:val="0"/>
          <w:divBdr>
            <w:top w:val="none" w:sz="0" w:space="0" w:color="auto"/>
            <w:left w:val="none" w:sz="0" w:space="0" w:color="auto"/>
            <w:bottom w:val="none" w:sz="0" w:space="0" w:color="auto"/>
            <w:right w:val="none" w:sz="0" w:space="0" w:color="auto"/>
          </w:divBdr>
        </w:div>
        <w:div w:id="1268390438">
          <w:marLeft w:val="0"/>
          <w:marRight w:val="0"/>
          <w:marTop w:val="0"/>
          <w:marBottom w:val="0"/>
          <w:divBdr>
            <w:top w:val="none" w:sz="0" w:space="0" w:color="auto"/>
            <w:left w:val="none" w:sz="0" w:space="0" w:color="auto"/>
            <w:bottom w:val="none" w:sz="0" w:space="0" w:color="auto"/>
            <w:right w:val="none" w:sz="0" w:space="0" w:color="auto"/>
          </w:divBdr>
        </w:div>
      </w:divsChild>
    </w:div>
    <w:div w:id="723601323">
      <w:bodyDiv w:val="1"/>
      <w:marLeft w:val="0"/>
      <w:marRight w:val="0"/>
      <w:marTop w:val="0"/>
      <w:marBottom w:val="0"/>
      <w:divBdr>
        <w:top w:val="none" w:sz="0" w:space="0" w:color="auto"/>
        <w:left w:val="none" w:sz="0" w:space="0" w:color="auto"/>
        <w:bottom w:val="none" w:sz="0" w:space="0" w:color="auto"/>
        <w:right w:val="none" w:sz="0" w:space="0" w:color="auto"/>
      </w:divBdr>
    </w:div>
    <w:div w:id="732316846">
      <w:bodyDiv w:val="1"/>
      <w:marLeft w:val="0"/>
      <w:marRight w:val="0"/>
      <w:marTop w:val="0"/>
      <w:marBottom w:val="0"/>
      <w:divBdr>
        <w:top w:val="none" w:sz="0" w:space="0" w:color="auto"/>
        <w:left w:val="none" w:sz="0" w:space="0" w:color="auto"/>
        <w:bottom w:val="none" w:sz="0" w:space="0" w:color="auto"/>
        <w:right w:val="none" w:sz="0" w:space="0" w:color="auto"/>
      </w:divBdr>
      <w:divsChild>
        <w:div w:id="224024663">
          <w:marLeft w:val="0"/>
          <w:marRight w:val="0"/>
          <w:marTop w:val="0"/>
          <w:marBottom w:val="0"/>
          <w:divBdr>
            <w:top w:val="none" w:sz="0" w:space="0" w:color="auto"/>
            <w:left w:val="none" w:sz="0" w:space="0" w:color="auto"/>
            <w:bottom w:val="none" w:sz="0" w:space="0" w:color="auto"/>
            <w:right w:val="none" w:sz="0" w:space="0" w:color="auto"/>
          </w:divBdr>
        </w:div>
      </w:divsChild>
    </w:div>
    <w:div w:id="742488287">
      <w:bodyDiv w:val="1"/>
      <w:marLeft w:val="0"/>
      <w:marRight w:val="0"/>
      <w:marTop w:val="0"/>
      <w:marBottom w:val="0"/>
      <w:divBdr>
        <w:top w:val="none" w:sz="0" w:space="0" w:color="auto"/>
        <w:left w:val="none" w:sz="0" w:space="0" w:color="auto"/>
        <w:bottom w:val="none" w:sz="0" w:space="0" w:color="auto"/>
        <w:right w:val="none" w:sz="0" w:space="0" w:color="auto"/>
      </w:divBdr>
    </w:div>
    <w:div w:id="800416358">
      <w:bodyDiv w:val="1"/>
      <w:marLeft w:val="0"/>
      <w:marRight w:val="0"/>
      <w:marTop w:val="0"/>
      <w:marBottom w:val="0"/>
      <w:divBdr>
        <w:top w:val="none" w:sz="0" w:space="0" w:color="auto"/>
        <w:left w:val="none" w:sz="0" w:space="0" w:color="auto"/>
        <w:bottom w:val="none" w:sz="0" w:space="0" w:color="auto"/>
        <w:right w:val="none" w:sz="0" w:space="0" w:color="auto"/>
      </w:divBdr>
    </w:div>
    <w:div w:id="846670722">
      <w:bodyDiv w:val="1"/>
      <w:marLeft w:val="0"/>
      <w:marRight w:val="0"/>
      <w:marTop w:val="0"/>
      <w:marBottom w:val="0"/>
      <w:divBdr>
        <w:top w:val="none" w:sz="0" w:space="0" w:color="auto"/>
        <w:left w:val="none" w:sz="0" w:space="0" w:color="auto"/>
        <w:bottom w:val="none" w:sz="0" w:space="0" w:color="auto"/>
        <w:right w:val="none" w:sz="0" w:space="0" w:color="auto"/>
      </w:divBdr>
      <w:divsChild>
        <w:div w:id="463356066">
          <w:marLeft w:val="547"/>
          <w:marRight w:val="0"/>
          <w:marTop w:val="0"/>
          <w:marBottom w:val="0"/>
          <w:divBdr>
            <w:top w:val="none" w:sz="0" w:space="0" w:color="auto"/>
            <w:left w:val="none" w:sz="0" w:space="0" w:color="auto"/>
            <w:bottom w:val="none" w:sz="0" w:space="0" w:color="auto"/>
            <w:right w:val="none" w:sz="0" w:space="0" w:color="auto"/>
          </w:divBdr>
        </w:div>
      </w:divsChild>
    </w:div>
    <w:div w:id="876357168">
      <w:bodyDiv w:val="1"/>
      <w:marLeft w:val="0"/>
      <w:marRight w:val="0"/>
      <w:marTop w:val="0"/>
      <w:marBottom w:val="0"/>
      <w:divBdr>
        <w:top w:val="none" w:sz="0" w:space="0" w:color="auto"/>
        <w:left w:val="none" w:sz="0" w:space="0" w:color="auto"/>
        <w:bottom w:val="none" w:sz="0" w:space="0" w:color="auto"/>
        <w:right w:val="none" w:sz="0" w:space="0" w:color="auto"/>
      </w:divBdr>
      <w:divsChild>
        <w:div w:id="1107114520">
          <w:marLeft w:val="547"/>
          <w:marRight w:val="0"/>
          <w:marTop w:val="0"/>
          <w:marBottom w:val="0"/>
          <w:divBdr>
            <w:top w:val="none" w:sz="0" w:space="0" w:color="auto"/>
            <w:left w:val="none" w:sz="0" w:space="0" w:color="auto"/>
            <w:bottom w:val="none" w:sz="0" w:space="0" w:color="auto"/>
            <w:right w:val="none" w:sz="0" w:space="0" w:color="auto"/>
          </w:divBdr>
        </w:div>
      </w:divsChild>
    </w:div>
    <w:div w:id="892472901">
      <w:bodyDiv w:val="1"/>
      <w:marLeft w:val="0"/>
      <w:marRight w:val="0"/>
      <w:marTop w:val="0"/>
      <w:marBottom w:val="0"/>
      <w:divBdr>
        <w:top w:val="none" w:sz="0" w:space="0" w:color="auto"/>
        <w:left w:val="none" w:sz="0" w:space="0" w:color="auto"/>
        <w:bottom w:val="none" w:sz="0" w:space="0" w:color="auto"/>
        <w:right w:val="none" w:sz="0" w:space="0" w:color="auto"/>
      </w:divBdr>
    </w:div>
    <w:div w:id="904070258">
      <w:bodyDiv w:val="1"/>
      <w:marLeft w:val="0"/>
      <w:marRight w:val="0"/>
      <w:marTop w:val="0"/>
      <w:marBottom w:val="0"/>
      <w:divBdr>
        <w:top w:val="none" w:sz="0" w:space="0" w:color="auto"/>
        <w:left w:val="none" w:sz="0" w:space="0" w:color="auto"/>
        <w:bottom w:val="none" w:sz="0" w:space="0" w:color="auto"/>
        <w:right w:val="none" w:sz="0" w:space="0" w:color="auto"/>
      </w:divBdr>
    </w:div>
    <w:div w:id="910505415">
      <w:bodyDiv w:val="1"/>
      <w:marLeft w:val="0"/>
      <w:marRight w:val="0"/>
      <w:marTop w:val="0"/>
      <w:marBottom w:val="0"/>
      <w:divBdr>
        <w:top w:val="none" w:sz="0" w:space="0" w:color="auto"/>
        <w:left w:val="none" w:sz="0" w:space="0" w:color="auto"/>
        <w:bottom w:val="none" w:sz="0" w:space="0" w:color="auto"/>
        <w:right w:val="none" w:sz="0" w:space="0" w:color="auto"/>
      </w:divBdr>
    </w:div>
    <w:div w:id="941110163">
      <w:bodyDiv w:val="1"/>
      <w:marLeft w:val="0"/>
      <w:marRight w:val="0"/>
      <w:marTop w:val="0"/>
      <w:marBottom w:val="0"/>
      <w:divBdr>
        <w:top w:val="none" w:sz="0" w:space="0" w:color="auto"/>
        <w:left w:val="none" w:sz="0" w:space="0" w:color="auto"/>
        <w:bottom w:val="none" w:sz="0" w:space="0" w:color="auto"/>
        <w:right w:val="none" w:sz="0" w:space="0" w:color="auto"/>
      </w:divBdr>
    </w:div>
    <w:div w:id="954335550">
      <w:bodyDiv w:val="1"/>
      <w:marLeft w:val="0"/>
      <w:marRight w:val="0"/>
      <w:marTop w:val="0"/>
      <w:marBottom w:val="0"/>
      <w:divBdr>
        <w:top w:val="none" w:sz="0" w:space="0" w:color="auto"/>
        <w:left w:val="none" w:sz="0" w:space="0" w:color="auto"/>
        <w:bottom w:val="none" w:sz="0" w:space="0" w:color="auto"/>
        <w:right w:val="none" w:sz="0" w:space="0" w:color="auto"/>
      </w:divBdr>
    </w:div>
    <w:div w:id="982350676">
      <w:bodyDiv w:val="1"/>
      <w:marLeft w:val="0"/>
      <w:marRight w:val="0"/>
      <w:marTop w:val="0"/>
      <w:marBottom w:val="0"/>
      <w:divBdr>
        <w:top w:val="none" w:sz="0" w:space="0" w:color="auto"/>
        <w:left w:val="none" w:sz="0" w:space="0" w:color="auto"/>
        <w:bottom w:val="none" w:sz="0" w:space="0" w:color="auto"/>
        <w:right w:val="none" w:sz="0" w:space="0" w:color="auto"/>
      </w:divBdr>
      <w:divsChild>
        <w:div w:id="1118598526">
          <w:marLeft w:val="1166"/>
          <w:marRight w:val="0"/>
          <w:marTop w:val="96"/>
          <w:marBottom w:val="0"/>
          <w:divBdr>
            <w:top w:val="none" w:sz="0" w:space="0" w:color="auto"/>
            <w:left w:val="none" w:sz="0" w:space="0" w:color="auto"/>
            <w:bottom w:val="none" w:sz="0" w:space="0" w:color="auto"/>
            <w:right w:val="none" w:sz="0" w:space="0" w:color="auto"/>
          </w:divBdr>
        </w:div>
        <w:div w:id="1290161130">
          <w:marLeft w:val="1166"/>
          <w:marRight w:val="0"/>
          <w:marTop w:val="96"/>
          <w:marBottom w:val="0"/>
          <w:divBdr>
            <w:top w:val="none" w:sz="0" w:space="0" w:color="auto"/>
            <w:left w:val="none" w:sz="0" w:space="0" w:color="auto"/>
            <w:bottom w:val="none" w:sz="0" w:space="0" w:color="auto"/>
            <w:right w:val="none" w:sz="0" w:space="0" w:color="auto"/>
          </w:divBdr>
        </w:div>
        <w:div w:id="1923639675">
          <w:marLeft w:val="1166"/>
          <w:marRight w:val="0"/>
          <w:marTop w:val="96"/>
          <w:marBottom w:val="0"/>
          <w:divBdr>
            <w:top w:val="none" w:sz="0" w:space="0" w:color="auto"/>
            <w:left w:val="none" w:sz="0" w:space="0" w:color="auto"/>
            <w:bottom w:val="none" w:sz="0" w:space="0" w:color="auto"/>
            <w:right w:val="none" w:sz="0" w:space="0" w:color="auto"/>
          </w:divBdr>
        </w:div>
        <w:div w:id="621574891">
          <w:marLeft w:val="1339"/>
          <w:marRight w:val="0"/>
          <w:marTop w:val="96"/>
          <w:marBottom w:val="0"/>
          <w:divBdr>
            <w:top w:val="none" w:sz="0" w:space="0" w:color="auto"/>
            <w:left w:val="none" w:sz="0" w:space="0" w:color="auto"/>
            <w:bottom w:val="none" w:sz="0" w:space="0" w:color="auto"/>
            <w:right w:val="none" w:sz="0" w:space="0" w:color="auto"/>
          </w:divBdr>
        </w:div>
      </w:divsChild>
    </w:div>
    <w:div w:id="987826893">
      <w:bodyDiv w:val="1"/>
      <w:marLeft w:val="0"/>
      <w:marRight w:val="0"/>
      <w:marTop w:val="0"/>
      <w:marBottom w:val="0"/>
      <w:divBdr>
        <w:top w:val="none" w:sz="0" w:space="0" w:color="auto"/>
        <w:left w:val="none" w:sz="0" w:space="0" w:color="auto"/>
        <w:bottom w:val="none" w:sz="0" w:space="0" w:color="auto"/>
        <w:right w:val="none" w:sz="0" w:space="0" w:color="auto"/>
      </w:divBdr>
    </w:div>
    <w:div w:id="990140417">
      <w:bodyDiv w:val="1"/>
      <w:marLeft w:val="0"/>
      <w:marRight w:val="0"/>
      <w:marTop w:val="0"/>
      <w:marBottom w:val="0"/>
      <w:divBdr>
        <w:top w:val="none" w:sz="0" w:space="0" w:color="auto"/>
        <w:left w:val="none" w:sz="0" w:space="0" w:color="auto"/>
        <w:bottom w:val="none" w:sz="0" w:space="0" w:color="auto"/>
        <w:right w:val="none" w:sz="0" w:space="0" w:color="auto"/>
      </w:divBdr>
    </w:div>
    <w:div w:id="1025789994">
      <w:bodyDiv w:val="1"/>
      <w:marLeft w:val="0"/>
      <w:marRight w:val="0"/>
      <w:marTop w:val="0"/>
      <w:marBottom w:val="0"/>
      <w:divBdr>
        <w:top w:val="none" w:sz="0" w:space="0" w:color="auto"/>
        <w:left w:val="none" w:sz="0" w:space="0" w:color="auto"/>
        <w:bottom w:val="none" w:sz="0" w:space="0" w:color="auto"/>
        <w:right w:val="none" w:sz="0" w:space="0" w:color="auto"/>
      </w:divBdr>
      <w:divsChild>
        <w:div w:id="1097556387">
          <w:marLeft w:val="0"/>
          <w:marRight w:val="0"/>
          <w:marTop w:val="0"/>
          <w:marBottom w:val="0"/>
          <w:divBdr>
            <w:top w:val="none" w:sz="0" w:space="0" w:color="auto"/>
            <w:left w:val="none" w:sz="0" w:space="0" w:color="auto"/>
            <w:bottom w:val="none" w:sz="0" w:space="0" w:color="auto"/>
            <w:right w:val="none" w:sz="0" w:space="0" w:color="auto"/>
          </w:divBdr>
          <w:divsChild>
            <w:div w:id="1344090774">
              <w:marLeft w:val="0"/>
              <w:marRight w:val="0"/>
              <w:marTop w:val="0"/>
              <w:marBottom w:val="0"/>
              <w:divBdr>
                <w:top w:val="none" w:sz="0" w:space="0" w:color="auto"/>
                <w:left w:val="none" w:sz="0" w:space="0" w:color="auto"/>
                <w:bottom w:val="none" w:sz="0" w:space="0" w:color="auto"/>
                <w:right w:val="none" w:sz="0" w:space="0" w:color="auto"/>
              </w:divBdr>
              <w:divsChild>
                <w:div w:id="314069126">
                  <w:marLeft w:val="0"/>
                  <w:marRight w:val="0"/>
                  <w:marTop w:val="0"/>
                  <w:marBottom w:val="0"/>
                  <w:divBdr>
                    <w:top w:val="none" w:sz="0" w:space="0" w:color="auto"/>
                    <w:left w:val="none" w:sz="0" w:space="0" w:color="auto"/>
                    <w:bottom w:val="none" w:sz="0" w:space="0" w:color="auto"/>
                    <w:right w:val="none" w:sz="0" w:space="0" w:color="auto"/>
                  </w:divBdr>
                  <w:divsChild>
                    <w:div w:id="16289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4037">
      <w:bodyDiv w:val="1"/>
      <w:marLeft w:val="0"/>
      <w:marRight w:val="0"/>
      <w:marTop w:val="0"/>
      <w:marBottom w:val="0"/>
      <w:divBdr>
        <w:top w:val="none" w:sz="0" w:space="0" w:color="auto"/>
        <w:left w:val="none" w:sz="0" w:space="0" w:color="auto"/>
        <w:bottom w:val="none" w:sz="0" w:space="0" w:color="auto"/>
        <w:right w:val="none" w:sz="0" w:space="0" w:color="auto"/>
      </w:divBdr>
    </w:div>
    <w:div w:id="1173491458">
      <w:bodyDiv w:val="1"/>
      <w:marLeft w:val="0"/>
      <w:marRight w:val="0"/>
      <w:marTop w:val="0"/>
      <w:marBottom w:val="0"/>
      <w:divBdr>
        <w:top w:val="none" w:sz="0" w:space="0" w:color="auto"/>
        <w:left w:val="none" w:sz="0" w:space="0" w:color="auto"/>
        <w:bottom w:val="none" w:sz="0" w:space="0" w:color="auto"/>
        <w:right w:val="none" w:sz="0" w:space="0" w:color="auto"/>
      </w:divBdr>
    </w:div>
    <w:div w:id="1186945066">
      <w:bodyDiv w:val="1"/>
      <w:marLeft w:val="0"/>
      <w:marRight w:val="0"/>
      <w:marTop w:val="0"/>
      <w:marBottom w:val="0"/>
      <w:divBdr>
        <w:top w:val="none" w:sz="0" w:space="0" w:color="auto"/>
        <w:left w:val="none" w:sz="0" w:space="0" w:color="auto"/>
        <w:bottom w:val="none" w:sz="0" w:space="0" w:color="auto"/>
        <w:right w:val="none" w:sz="0" w:space="0" w:color="auto"/>
      </w:divBdr>
    </w:div>
    <w:div w:id="1300065516">
      <w:bodyDiv w:val="1"/>
      <w:marLeft w:val="0"/>
      <w:marRight w:val="0"/>
      <w:marTop w:val="0"/>
      <w:marBottom w:val="0"/>
      <w:divBdr>
        <w:top w:val="none" w:sz="0" w:space="0" w:color="auto"/>
        <w:left w:val="none" w:sz="0" w:space="0" w:color="auto"/>
        <w:bottom w:val="none" w:sz="0" w:space="0" w:color="auto"/>
        <w:right w:val="none" w:sz="0" w:space="0" w:color="auto"/>
      </w:divBdr>
    </w:div>
    <w:div w:id="1367019381">
      <w:bodyDiv w:val="1"/>
      <w:marLeft w:val="0"/>
      <w:marRight w:val="0"/>
      <w:marTop w:val="0"/>
      <w:marBottom w:val="0"/>
      <w:divBdr>
        <w:top w:val="none" w:sz="0" w:space="0" w:color="auto"/>
        <w:left w:val="none" w:sz="0" w:space="0" w:color="auto"/>
        <w:bottom w:val="none" w:sz="0" w:space="0" w:color="auto"/>
        <w:right w:val="none" w:sz="0" w:space="0" w:color="auto"/>
      </w:divBdr>
    </w:div>
    <w:div w:id="1447388450">
      <w:bodyDiv w:val="1"/>
      <w:marLeft w:val="0"/>
      <w:marRight w:val="0"/>
      <w:marTop w:val="0"/>
      <w:marBottom w:val="0"/>
      <w:divBdr>
        <w:top w:val="none" w:sz="0" w:space="0" w:color="auto"/>
        <w:left w:val="none" w:sz="0" w:space="0" w:color="auto"/>
        <w:bottom w:val="none" w:sz="0" w:space="0" w:color="auto"/>
        <w:right w:val="none" w:sz="0" w:space="0" w:color="auto"/>
      </w:divBdr>
    </w:div>
    <w:div w:id="1479616864">
      <w:bodyDiv w:val="1"/>
      <w:marLeft w:val="0"/>
      <w:marRight w:val="0"/>
      <w:marTop w:val="0"/>
      <w:marBottom w:val="0"/>
      <w:divBdr>
        <w:top w:val="none" w:sz="0" w:space="0" w:color="auto"/>
        <w:left w:val="none" w:sz="0" w:space="0" w:color="auto"/>
        <w:bottom w:val="none" w:sz="0" w:space="0" w:color="auto"/>
        <w:right w:val="none" w:sz="0" w:space="0" w:color="auto"/>
      </w:divBdr>
    </w:div>
    <w:div w:id="1542590414">
      <w:bodyDiv w:val="1"/>
      <w:marLeft w:val="0"/>
      <w:marRight w:val="0"/>
      <w:marTop w:val="0"/>
      <w:marBottom w:val="0"/>
      <w:divBdr>
        <w:top w:val="none" w:sz="0" w:space="0" w:color="auto"/>
        <w:left w:val="none" w:sz="0" w:space="0" w:color="auto"/>
        <w:bottom w:val="none" w:sz="0" w:space="0" w:color="auto"/>
        <w:right w:val="none" w:sz="0" w:space="0" w:color="auto"/>
      </w:divBdr>
    </w:div>
    <w:div w:id="1575357366">
      <w:bodyDiv w:val="1"/>
      <w:marLeft w:val="0"/>
      <w:marRight w:val="0"/>
      <w:marTop w:val="0"/>
      <w:marBottom w:val="0"/>
      <w:divBdr>
        <w:top w:val="none" w:sz="0" w:space="0" w:color="auto"/>
        <w:left w:val="none" w:sz="0" w:space="0" w:color="auto"/>
        <w:bottom w:val="none" w:sz="0" w:space="0" w:color="auto"/>
        <w:right w:val="none" w:sz="0" w:space="0" w:color="auto"/>
      </w:divBdr>
    </w:div>
    <w:div w:id="1611744980">
      <w:bodyDiv w:val="1"/>
      <w:marLeft w:val="0"/>
      <w:marRight w:val="0"/>
      <w:marTop w:val="0"/>
      <w:marBottom w:val="0"/>
      <w:divBdr>
        <w:top w:val="none" w:sz="0" w:space="0" w:color="auto"/>
        <w:left w:val="none" w:sz="0" w:space="0" w:color="auto"/>
        <w:bottom w:val="none" w:sz="0" w:space="0" w:color="auto"/>
        <w:right w:val="none" w:sz="0" w:space="0" w:color="auto"/>
      </w:divBdr>
      <w:divsChild>
        <w:div w:id="1245801211">
          <w:marLeft w:val="0"/>
          <w:marRight w:val="0"/>
          <w:marTop w:val="0"/>
          <w:marBottom w:val="0"/>
          <w:divBdr>
            <w:top w:val="none" w:sz="0" w:space="0" w:color="auto"/>
            <w:left w:val="none" w:sz="0" w:space="0" w:color="auto"/>
            <w:bottom w:val="none" w:sz="0" w:space="0" w:color="auto"/>
            <w:right w:val="none" w:sz="0" w:space="0" w:color="auto"/>
          </w:divBdr>
        </w:div>
        <w:div w:id="1284384760">
          <w:marLeft w:val="0"/>
          <w:marRight w:val="0"/>
          <w:marTop w:val="0"/>
          <w:marBottom w:val="0"/>
          <w:divBdr>
            <w:top w:val="none" w:sz="0" w:space="0" w:color="auto"/>
            <w:left w:val="none" w:sz="0" w:space="0" w:color="auto"/>
            <w:bottom w:val="none" w:sz="0" w:space="0" w:color="auto"/>
            <w:right w:val="none" w:sz="0" w:space="0" w:color="auto"/>
          </w:divBdr>
        </w:div>
        <w:div w:id="1936476479">
          <w:marLeft w:val="0"/>
          <w:marRight w:val="0"/>
          <w:marTop w:val="0"/>
          <w:marBottom w:val="0"/>
          <w:divBdr>
            <w:top w:val="none" w:sz="0" w:space="0" w:color="auto"/>
            <w:left w:val="none" w:sz="0" w:space="0" w:color="auto"/>
            <w:bottom w:val="none" w:sz="0" w:space="0" w:color="auto"/>
            <w:right w:val="none" w:sz="0" w:space="0" w:color="auto"/>
          </w:divBdr>
        </w:div>
        <w:div w:id="515850831">
          <w:marLeft w:val="0"/>
          <w:marRight w:val="0"/>
          <w:marTop w:val="0"/>
          <w:marBottom w:val="0"/>
          <w:divBdr>
            <w:top w:val="none" w:sz="0" w:space="0" w:color="auto"/>
            <w:left w:val="none" w:sz="0" w:space="0" w:color="auto"/>
            <w:bottom w:val="none" w:sz="0" w:space="0" w:color="auto"/>
            <w:right w:val="none" w:sz="0" w:space="0" w:color="auto"/>
          </w:divBdr>
        </w:div>
      </w:divsChild>
    </w:div>
    <w:div w:id="1633903032">
      <w:bodyDiv w:val="1"/>
      <w:marLeft w:val="0"/>
      <w:marRight w:val="0"/>
      <w:marTop w:val="0"/>
      <w:marBottom w:val="0"/>
      <w:divBdr>
        <w:top w:val="none" w:sz="0" w:space="0" w:color="auto"/>
        <w:left w:val="none" w:sz="0" w:space="0" w:color="auto"/>
        <w:bottom w:val="none" w:sz="0" w:space="0" w:color="auto"/>
        <w:right w:val="none" w:sz="0" w:space="0" w:color="auto"/>
      </w:divBdr>
    </w:div>
    <w:div w:id="1648440649">
      <w:bodyDiv w:val="1"/>
      <w:marLeft w:val="0"/>
      <w:marRight w:val="0"/>
      <w:marTop w:val="0"/>
      <w:marBottom w:val="0"/>
      <w:divBdr>
        <w:top w:val="none" w:sz="0" w:space="0" w:color="auto"/>
        <w:left w:val="none" w:sz="0" w:space="0" w:color="auto"/>
        <w:bottom w:val="none" w:sz="0" w:space="0" w:color="auto"/>
        <w:right w:val="none" w:sz="0" w:space="0" w:color="auto"/>
      </w:divBdr>
    </w:div>
    <w:div w:id="1687249779">
      <w:bodyDiv w:val="1"/>
      <w:marLeft w:val="0"/>
      <w:marRight w:val="0"/>
      <w:marTop w:val="0"/>
      <w:marBottom w:val="0"/>
      <w:divBdr>
        <w:top w:val="none" w:sz="0" w:space="0" w:color="auto"/>
        <w:left w:val="none" w:sz="0" w:space="0" w:color="auto"/>
        <w:bottom w:val="none" w:sz="0" w:space="0" w:color="auto"/>
        <w:right w:val="none" w:sz="0" w:space="0" w:color="auto"/>
      </w:divBdr>
    </w:div>
    <w:div w:id="1701398319">
      <w:bodyDiv w:val="1"/>
      <w:marLeft w:val="0"/>
      <w:marRight w:val="0"/>
      <w:marTop w:val="0"/>
      <w:marBottom w:val="0"/>
      <w:divBdr>
        <w:top w:val="none" w:sz="0" w:space="0" w:color="auto"/>
        <w:left w:val="none" w:sz="0" w:space="0" w:color="auto"/>
        <w:bottom w:val="none" w:sz="0" w:space="0" w:color="auto"/>
        <w:right w:val="none" w:sz="0" w:space="0" w:color="auto"/>
      </w:divBdr>
    </w:div>
    <w:div w:id="1723677566">
      <w:bodyDiv w:val="1"/>
      <w:marLeft w:val="0"/>
      <w:marRight w:val="0"/>
      <w:marTop w:val="0"/>
      <w:marBottom w:val="0"/>
      <w:divBdr>
        <w:top w:val="none" w:sz="0" w:space="0" w:color="auto"/>
        <w:left w:val="none" w:sz="0" w:space="0" w:color="auto"/>
        <w:bottom w:val="none" w:sz="0" w:space="0" w:color="auto"/>
        <w:right w:val="none" w:sz="0" w:space="0" w:color="auto"/>
      </w:divBdr>
    </w:div>
    <w:div w:id="1762295270">
      <w:bodyDiv w:val="1"/>
      <w:marLeft w:val="0"/>
      <w:marRight w:val="0"/>
      <w:marTop w:val="0"/>
      <w:marBottom w:val="0"/>
      <w:divBdr>
        <w:top w:val="none" w:sz="0" w:space="0" w:color="auto"/>
        <w:left w:val="none" w:sz="0" w:space="0" w:color="auto"/>
        <w:bottom w:val="none" w:sz="0" w:space="0" w:color="auto"/>
        <w:right w:val="none" w:sz="0" w:space="0" w:color="auto"/>
      </w:divBdr>
      <w:divsChild>
        <w:div w:id="1342857732">
          <w:marLeft w:val="0"/>
          <w:marRight w:val="0"/>
          <w:marTop w:val="0"/>
          <w:marBottom w:val="0"/>
          <w:divBdr>
            <w:top w:val="none" w:sz="0" w:space="0" w:color="auto"/>
            <w:left w:val="none" w:sz="0" w:space="0" w:color="auto"/>
            <w:bottom w:val="none" w:sz="0" w:space="0" w:color="auto"/>
            <w:right w:val="none" w:sz="0" w:space="0" w:color="auto"/>
          </w:divBdr>
        </w:div>
        <w:div w:id="1675838379">
          <w:marLeft w:val="0"/>
          <w:marRight w:val="0"/>
          <w:marTop w:val="0"/>
          <w:marBottom w:val="0"/>
          <w:divBdr>
            <w:top w:val="none" w:sz="0" w:space="0" w:color="auto"/>
            <w:left w:val="none" w:sz="0" w:space="0" w:color="auto"/>
            <w:bottom w:val="none" w:sz="0" w:space="0" w:color="auto"/>
            <w:right w:val="none" w:sz="0" w:space="0" w:color="auto"/>
          </w:divBdr>
        </w:div>
        <w:div w:id="535243413">
          <w:marLeft w:val="0"/>
          <w:marRight w:val="0"/>
          <w:marTop w:val="0"/>
          <w:marBottom w:val="0"/>
          <w:divBdr>
            <w:top w:val="none" w:sz="0" w:space="0" w:color="auto"/>
            <w:left w:val="none" w:sz="0" w:space="0" w:color="auto"/>
            <w:bottom w:val="none" w:sz="0" w:space="0" w:color="auto"/>
            <w:right w:val="none" w:sz="0" w:space="0" w:color="auto"/>
          </w:divBdr>
        </w:div>
        <w:div w:id="997029543">
          <w:marLeft w:val="0"/>
          <w:marRight w:val="0"/>
          <w:marTop w:val="0"/>
          <w:marBottom w:val="0"/>
          <w:divBdr>
            <w:top w:val="none" w:sz="0" w:space="0" w:color="auto"/>
            <w:left w:val="none" w:sz="0" w:space="0" w:color="auto"/>
            <w:bottom w:val="none" w:sz="0" w:space="0" w:color="auto"/>
            <w:right w:val="none" w:sz="0" w:space="0" w:color="auto"/>
          </w:divBdr>
        </w:div>
        <w:div w:id="424615120">
          <w:marLeft w:val="0"/>
          <w:marRight w:val="0"/>
          <w:marTop w:val="0"/>
          <w:marBottom w:val="0"/>
          <w:divBdr>
            <w:top w:val="none" w:sz="0" w:space="0" w:color="auto"/>
            <w:left w:val="none" w:sz="0" w:space="0" w:color="auto"/>
            <w:bottom w:val="none" w:sz="0" w:space="0" w:color="auto"/>
            <w:right w:val="none" w:sz="0" w:space="0" w:color="auto"/>
          </w:divBdr>
        </w:div>
      </w:divsChild>
    </w:div>
    <w:div w:id="1785802400">
      <w:bodyDiv w:val="1"/>
      <w:marLeft w:val="0"/>
      <w:marRight w:val="0"/>
      <w:marTop w:val="0"/>
      <w:marBottom w:val="0"/>
      <w:divBdr>
        <w:top w:val="none" w:sz="0" w:space="0" w:color="auto"/>
        <w:left w:val="none" w:sz="0" w:space="0" w:color="auto"/>
        <w:bottom w:val="none" w:sz="0" w:space="0" w:color="auto"/>
        <w:right w:val="none" w:sz="0" w:space="0" w:color="auto"/>
      </w:divBdr>
    </w:div>
    <w:div w:id="1790470544">
      <w:bodyDiv w:val="1"/>
      <w:marLeft w:val="0"/>
      <w:marRight w:val="0"/>
      <w:marTop w:val="0"/>
      <w:marBottom w:val="0"/>
      <w:divBdr>
        <w:top w:val="none" w:sz="0" w:space="0" w:color="auto"/>
        <w:left w:val="none" w:sz="0" w:space="0" w:color="auto"/>
        <w:bottom w:val="none" w:sz="0" w:space="0" w:color="auto"/>
        <w:right w:val="none" w:sz="0" w:space="0" w:color="auto"/>
      </w:divBdr>
      <w:divsChild>
        <w:div w:id="1478843528">
          <w:marLeft w:val="1339"/>
          <w:marRight w:val="0"/>
          <w:marTop w:val="96"/>
          <w:marBottom w:val="0"/>
          <w:divBdr>
            <w:top w:val="none" w:sz="0" w:space="0" w:color="auto"/>
            <w:left w:val="none" w:sz="0" w:space="0" w:color="auto"/>
            <w:bottom w:val="none" w:sz="0" w:space="0" w:color="auto"/>
            <w:right w:val="none" w:sz="0" w:space="0" w:color="auto"/>
          </w:divBdr>
        </w:div>
      </w:divsChild>
    </w:div>
    <w:div w:id="1824546916">
      <w:bodyDiv w:val="1"/>
      <w:marLeft w:val="0"/>
      <w:marRight w:val="0"/>
      <w:marTop w:val="0"/>
      <w:marBottom w:val="0"/>
      <w:divBdr>
        <w:top w:val="none" w:sz="0" w:space="0" w:color="auto"/>
        <w:left w:val="none" w:sz="0" w:space="0" w:color="auto"/>
        <w:bottom w:val="none" w:sz="0" w:space="0" w:color="auto"/>
        <w:right w:val="none" w:sz="0" w:space="0" w:color="auto"/>
      </w:divBdr>
    </w:div>
    <w:div w:id="1830636672">
      <w:bodyDiv w:val="1"/>
      <w:marLeft w:val="0"/>
      <w:marRight w:val="0"/>
      <w:marTop w:val="0"/>
      <w:marBottom w:val="0"/>
      <w:divBdr>
        <w:top w:val="none" w:sz="0" w:space="0" w:color="auto"/>
        <w:left w:val="none" w:sz="0" w:space="0" w:color="auto"/>
        <w:bottom w:val="none" w:sz="0" w:space="0" w:color="auto"/>
        <w:right w:val="none" w:sz="0" w:space="0" w:color="auto"/>
      </w:divBdr>
    </w:div>
    <w:div w:id="1897281285">
      <w:bodyDiv w:val="1"/>
      <w:marLeft w:val="0"/>
      <w:marRight w:val="0"/>
      <w:marTop w:val="0"/>
      <w:marBottom w:val="0"/>
      <w:divBdr>
        <w:top w:val="none" w:sz="0" w:space="0" w:color="auto"/>
        <w:left w:val="none" w:sz="0" w:space="0" w:color="auto"/>
        <w:bottom w:val="none" w:sz="0" w:space="0" w:color="auto"/>
        <w:right w:val="none" w:sz="0" w:space="0" w:color="auto"/>
      </w:divBdr>
    </w:div>
    <w:div w:id="1977909180">
      <w:bodyDiv w:val="1"/>
      <w:marLeft w:val="0"/>
      <w:marRight w:val="0"/>
      <w:marTop w:val="0"/>
      <w:marBottom w:val="0"/>
      <w:divBdr>
        <w:top w:val="none" w:sz="0" w:space="0" w:color="auto"/>
        <w:left w:val="none" w:sz="0" w:space="0" w:color="auto"/>
        <w:bottom w:val="none" w:sz="0" w:space="0" w:color="auto"/>
        <w:right w:val="none" w:sz="0" w:space="0" w:color="auto"/>
      </w:divBdr>
    </w:div>
    <w:div w:id="2069453315">
      <w:bodyDiv w:val="1"/>
      <w:marLeft w:val="0"/>
      <w:marRight w:val="0"/>
      <w:marTop w:val="0"/>
      <w:marBottom w:val="0"/>
      <w:divBdr>
        <w:top w:val="none" w:sz="0" w:space="0" w:color="auto"/>
        <w:left w:val="none" w:sz="0" w:space="0" w:color="auto"/>
        <w:bottom w:val="none" w:sz="0" w:space="0" w:color="auto"/>
        <w:right w:val="none" w:sz="0" w:space="0" w:color="auto"/>
      </w:divBdr>
    </w:div>
    <w:div w:id="2106460031">
      <w:bodyDiv w:val="1"/>
      <w:marLeft w:val="0"/>
      <w:marRight w:val="0"/>
      <w:marTop w:val="0"/>
      <w:marBottom w:val="0"/>
      <w:divBdr>
        <w:top w:val="none" w:sz="0" w:space="0" w:color="auto"/>
        <w:left w:val="none" w:sz="0" w:space="0" w:color="auto"/>
        <w:bottom w:val="none" w:sz="0" w:space="0" w:color="auto"/>
        <w:right w:val="none" w:sz="0" w:space="0" w:color="auto"/>
      </w:divBdr>
      <w:divsChild>
        <w:div w:id="2147786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kinrobotics.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b.org.tr/ab12/sunum/21-goruntu_isleme-Karako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il\Desktop\word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85DBADA184082C48AF63721D1BE0DDAF" ma:contentTypeVersion="3" ma:contentTypeDescription="Yeni belge oluşturun." ma:contentTypeScope="" ma:versionID="d2002bb8a9ee794fbedd2d229dd5a7f0">
  <xsd:schema xmlns:xsd="http://www.w3.org/2001/XMLSchema" xmlns:xs="http://www.w3.org/2001/XMLSchema" xmlns:p="http://schemas.microsoft.com/office/2006/metadata/properties" xmlns:ns2="025f409a-f1fd-4257-853a-5ac1c99146ea" targetNamespace="http://schemas.microsoft.com/office/2006/metadata/properties" ma:root="true" ma:fieldsID="0338993b4d6293078c67ea0531d34396" ns2:_="">
    <xsd:import namespace="025f409a-f1fd-4257-853a-5ac1c99146e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f409a-f1fd-4257-853a-5ac1c99146e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25f409a-f1fd-4257-853a-5ac1c99146ea"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Version="1987">
  <b:Source>
    <b:Tag>1</b:Tag>
    <b:SourceType>JournalArticle</b:SourceType>
    <b:Guid>{8744D70F-C4EE-4975-90E1-624CB4C7DB60}</b:Guid>
    <b:Title>Raspberry Pi 3</b:Title>
    <b:Author>
      <b:Author>
        <b:NameList>
          <b:Person>
            <b:Last>https://www.raspberrypi.org/products/raspberry-pi-3-model-b/</b:Last>
          </b:Person>
        </b:NameList>
      </b:Author>
    </b:Author>
    <b:RefOrder>1</b:RefOrder>
  </b:Source>
  <b:Source>
    <b:Tag>2</b:Tag>
    <b:SourceType>JournalArticle</b:SourceType>
    <b:Guid>{A98B774C-3D28-4967-9075-E6928914AB31}</b:Guid>
    <b:Author>
      <b:Author>
        <b:NameList>
          <b:Person>
            <b:Last>JAYARAMAN</b:Last>
            <b:First>Prem</b:First>
            <b:Middle>Prakash, et al. Internet of things platform for smart farming: Experiences and lessons learnt. Sensors, 2016, 16.11: 1884.</b:Middle>
          </b:Person>
        </b:NameList>
      </b:Author>
    </b:Author>
    <b:RefOrder>2</b:RefOrder>
  </b:Source>
  <b:Source>
    <b:Tag>3</b:Tag>
    <b:SourceType>JournalArticle</b:SourceType>
    <b:Guid>{C5F9F115-45E9-4CE3-B873-FF9EC9A2E177}</b:Guid>
    <b:Author>
      <b:Author>
        <b:NameList>
          <b:Person>
            <b:Last>GONDCHAWAR</b:Last>
            <b:First>Nikesh</b:First>
          </b:Person>
          <b:Person>
            <b:Last>KAWITKAR</b:Last>
            <b:First>R.</b:First>
            <b:Middle>S. IoT based smart agriculture. International Journal of Advanced Research in Computer and Communication Engineering (IJARCCE), 2016, 5.6: 177-181.</b:Middle>
          </b:Person>
        </b:NameList>
      </b:Author>
    </b:Author>
    <b:RefOrder>3</b:RefOrder>
  </b:Source>
  <b:Source>
    <b:Tag>4</b:Tag>
    <b:SourceType>JournalArticle</b:SourceType>
    <b:Guid>{218AC231-B884-4161-B5CE-645785C55814}</b:Guid>
    <b:Author>
      <b:Author>
        <b:NameList>
          <b:Person>
            <b:Last>Seraist</b:Last>
            <b:First>Akıllı</b:First>
            <b:Middle>Hobi Sera[online], http://www.serasist.com/ [Ziyaret Tarihi: 23 Aralık 2018].</b:Middle>
          </b:Person>
        </b:NameList>
      </b:Author>
    </b:Author>
    <b:RefOrder>4</b:RefOrder>
  </b:Source>
</b:Sources>
</file>

<file path=customXml/itemProps1.xml><?xml version="1.0" encoding="utf-8"?>
<ds:datastoreItem xmlns:ds="http://schemas.openxmlformats.org/officeDocument/2006/customXml" ds:itemID="{26C179EF-3526-4F50-BCD1-0DF88A8A4AAD}">
  <ds:schemaRefs>
    <ds:schemaRef ds:uri="http://schemas.microsoft.com/sharepoint/v3/contenttype/forms"/>
  </ds:schemaRefs>
</ds:datastoreItem>
</file>

<file path=customXml/itemProps2.xml><?xml version="1.0" encoding="utf-8"?>
<ds:datastoreItem xmlns:ds="http://schemas.openxmlformats.org/officeDocument/2006/customXml" ds:itemID="{C1E29499-BAEA-4774-8ABF-6C19C08EE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f409a-f1fd-4257-853a-5ac1c9914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A19CE9-30D2-40D1-B66D-808F3AAD68BD}">
  <ds:schemaRefs>
    <ds:schemaRef ds:uri="http://schemas.microsoft.com/office/2006/metadata/properties"/>
    <ds:schemaRef ds:uri="http://schemas.microsoft.com/office/infopath/2007/PartnerControls"/>
    <ds:schemaRef ds:uri="025f409a-f1fd-4257-853a-5ac1c99146ea"/>
  </ds:schemaRefs>
</ds:datastoreItem>
</file>

<file path=customXml/itemProps4.xml><?xml version="1.0" encoding="utf-8"?>
<ds:datastoreItem xmlns:ds="http://schemas.openxmlformats.org/officeDocument/2006/customXml" ds:itemID="{85643560-5F85-4E70-88A1-C5EA589A8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wordStyle</Template>
  <TotalTime>382</TotalTime>
  <Pages>12</Pages>
  <Words>1579</Words>
  <Characters>9003</Characters>
  <Application>Microsoft Office Word</Application>
  <DocSecurity>0</DocSecurity>
  <Lines>75</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dc:creator>
  <cp:keywords/>
  <dc:description/>
  <cp:lastModifiedBy>halilkose2020@outlook.com</cp:lastModifiedBy>
  <cp:revision>165</cp:revision>
  <cp:lastPrinted>2020-01-24T09:36:00Z</cp:lastPrinted>
  <dcterms:created xsi:type="dcterms:W3CDTF">2021-01-17T09:42:00Z</dcterms:created>
  <dcterms:modified xsi:type="dcterms:W3CDTF">2021-01-28T00:36:00Z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0x01010085DBADA184082C48AF63721D1BE0DDAF</vt:lpwstr>
  </property>
</Properties>
</file>